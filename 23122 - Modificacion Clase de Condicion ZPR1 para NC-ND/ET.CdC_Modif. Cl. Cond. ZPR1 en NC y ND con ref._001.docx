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00099" w14:textId="77777777" w:rsidR="00C7657E" w:rsidRPr="00AF6EEF" w:rsidRDefault="00D726DD" w:rsidP="00965E46">
      <w:pPr>
        <w:spacing w:line="276" w:lineRule="auto"/>
        <w:jc w:val="center"/>
        <w:rPr>
          <w:rFonts w:cs="Arial"/>
          <w:b/>
          <w:sz w:val="21"/>
          <w:szCs w:val="21"/>
        </w:rPr>
      </w:pPr>
      <w:r w:rsidRPr="00AF6EEF">
        <w:rPr>
          <w:rFonts w:cs="Arial"/>
          <w:b/>
          <w:sz w:val="56"/>
          <w:szCs w:val="56"/>
        </w:rPr>
        <w:t>ESPECIFICACIÓN FUNCIONAL</w:t>
      </w:r>
    </w:p>
    <w:p w14:paraId="6103C672" w14:textId="77777777" w:rsidR="00C7657E" w:rsidRPr="00AF6EEF" w:rsidRDefault="00C7657E" w:rsidP="00C7657E">
      <w:pPr>
        <w:rPr>
          <w:rFonts w:cs="Arial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C7657E" w:rsidRPr="00AF6EEF" w14:paraId="72306E12" w14:textId="77777777" w:rsidTr="0080724E">
        <w:tc>
          <w:tcPr>
            <w:tcW w:w="2835" w:type="dxa"/>
            <w:shd w:val="clear" w:color="auto" w:fill="27548B"/>
          </w:tcPr>
          <w:p w14:paraId="68E0ED96" w14:textId="77777777" w:rsidR="00C7657E" w:rsidRPr="00AF6EEF" w:rsidRDefault="00C7657E" w:rsidP="00943F26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ID</w:t>
            </w:r>
          </w:p>
        </w:tc>
        <w:sdt>
          <w:sdtPr>
            <w:rPr>
              <w:rFonts w:cs="Arial"/>
              <w:sz w:val="20"/>
            </w:rPr>
            <w:alias w:val="Categoría"/>
            <w:tag w:val=""/>
            <w:id w:val="-484007791"/>
            <w:placeholder>
              <w:docPart w:val="1F67C74B2DE641FE991B9628340C6FC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tc>
              <w:tcPr>
                <w:tcW w:w="6804" w:type="dxa"/>
              </w:tcPr>
              <w:p w14:paraId="18077C18" w14:textId="17A24357" w:rsidR="00C7657E" w:rsidRPr="00AF6EEF" w:rsidRDefault="005941CA" w:rsidP="003A5732">
                <w:pPr>
                  <w:spacing w:before="60" w:after="60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DES019</w:t>
                </w:r>
              </w:p>
            </w:tc>
          </w:sdtContent>
        </w:sdt>
      </w:tr>
      <w:tr w:rsidR="00C7657E" w:rsidRPr="0012460B" w14:paraId="224D3F87" w14:textId="77777777" w:rsidTr="0080724E">
        <w:tc>
          <w:tcPr>
            <w:tcW w:w="2835" w:type="dxa"/>
            <w:shd w:val="clear" w:color="auto" w:fill="27548B"/>
          </w:tcPr>
          <w:p w14:paraId="46FBA213" w14:textId="77777777" w:rsidR="00C7657E" w:rsidRPr="00AF6EEF" w:rsidRDefault="006C1B36" w:rsidP="00943F26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</w:rPr>
              <w:t>Herramienta</w:t>
            </w:r>
          </w:p>
        </w:tc>
        <w:tc>
          <w:tcPr>
            <w:tcW w:w="6804" w:type="dxa"/>
          </w:tcPr>
          <w:p w14:paraId="3E857E5B" w14:textId="0A914D0F" w:rsidR="00C7657E" w:rsidRPr="009A4CCE" w:rsidRDefault="00B54132" w:rsidP="00943F26">
            <w:pPr>
              <w:spacing w:before="60" w:after="60"/>
              <w:rPr>
                <w:rFonts w:cs="Arial"/>
                <w:color w:val="808080" w:themeColor="background1" w:themeShade="80"/>
                <w:sz w:val="20"/>
                <w:lang w:val="en-US"/>
              </w:rPr>
            </w:pPr>
            <w:r>
              <w:rPr>
                <w:rFonts w:cs="Arial"/>
                <w:color w:val="808080" w:themeColor="background1" w:themeShade="80"/>
                <w:sz w:val="20"/>
                <w:lang w:val="en-US"/>
              </w:rPr>
              <w:t>S4Hana</w:t>
            </w:r>
          </w:p>
        </w:tc>
      </w:tr>
      <w:tr w:rsidR="00CE6B8A" w:rsidRPr="00AF6EEF" w14:paraId="351B20F8" w14:textId="77777777" w:rsidTr="0080724E">
        <w:tc>
          <w:tcPr>
            <w:tcW w:w="2835" w:type="dxa"/>
            <w:shd w:val="clear" w:color="auto" w:fill="27548B"/>
          </w:tcPr>
          <w:p w14:paraId="088AE90D" w14:textId="77777777" w:rsidR="00CE6B8A" w:rsidRPr="00AF6EEF" w:rsidRDefault="00CE6B8A" w:rsidP="00943F26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Modulo - WC</w:t>
            </w:r>
          </w:p>
        </w:tc>
        <w:tc>
          <w:tcPr>
            <w:tcW w:w="6804" w:type="dxa"/>
          </w:tcPr>
          <w:p w14:paraId="541B4461" w14:textId="77777777" w:rsidR="00CE6B8A" w:rsidRPr="00AF6EEF" w:rsidRDefault="00CE6B8A" w:rsidP="00943F26">
            <w:pPr>
              <w:spacing w:before="60" w:after="60"/>
              <w:rPr>
                <w:rFonts w:cs="Arial"/>
                <w:sz w:val="20"/>
              </w:rPr>
            </w:pPr>
          </w:p>
        </w:tc>
      </w:tr>
      <w:tr w:rsidR="00C7657E" w:rsidRPr="00AF6EEF" w14:paraId="3291A9D5" w14:textId="77777777" w:rsidTr="0080724E">
        <w:tc>
          <w:tcPr>
            <w:tcW w:w="2835" w:type="dxa"/>
            <w:shd w:val="clear" w:color="auto" w:fill="27548B"/>
          </w:tcPr>
          <w:p w14:paraId="6CCC9ADD" w14:textId="77777777" w:rsidR="00C7657E" w:rsidRPr="00AF6EEF" w:rsidRDefault="00C7657E" w:rsidP="00943F26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Título del requerimiento</w:t>
            </w:r>
          </w:p>
        </w:tc>
        <w:tc>
          <w:tcPr>
            <w:tcW w:w="6804" w:type="dxa"/>
          </w:tcPr>
          <w:sdt>
            <w:sdtPr>
              <w:rPr>
                <w:rFonts w:cs="Arial"/>
                <w:sz w:val="20"/>
              </w:rPr>
              <w:alias w:val="Título"/>
              <w:tag w:val=""/>
              <w:id w:val="221638002"/>
              <w:placeholder>
                <w:docPart w:val="CFE7935C6F1E4DA394534B6268A648E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005E0926" w14:textId="48969AC1" w:rsidR="00C7657E" w:rsidRPr="00AF6EEF" w:rsidRDefault="00DB1DB3" w:rsidP="00DB1DB3">
                <w:pPr>
                  <w:spacing w:before="60" w:after="60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 xml:space="preserve">Control Cambio: </w:t>
                </w:r>
                <w:proofErr w:type="spellStart"/>
                <w:r>
                  <w:rPr>
                    <w:rFonts w:cs="Arial"/>
                    <w:sz w:val="20"/>
                  </w:rPr>
                  <w:t>Modif</w:t>
                </w:r>
                <w:proofErr w:type="spellEnd"/>
                <w:r>
                  <w:rPr>
                    <w:rFonts w:cs="Arial"/>
                    <w:sz w:val="20"/>
                  </w:rPr>
                  <w:t>. de precio en Condición ZPR1 en ND/NC</w:t>
                </w:r>
              </w:p>
            </w:sdtContent>
          </w:sdt>
        </w:tc>
      </w:tr>
      <w:tr w:rsidR="003E0C96" w:rsidRPr="00AF6EEF" w14:paraId="47C3D4F6" w14:textId="77777777" w:rsidTr="0080724E">
        <w:tc>
          <w:tcPr>
            <w:tcW w:w="2835" w:type="dxa"/>
            <w:shd w:val="clear" w:color="auto" w:fill="27548B"/>
          </w:tcPr>
          <w:p w14:paraId="192D1E9C" w14:textId="77777777" w:rsidR="003E0C96" w:rsidRPr="00AF6EEF" w:rsidRDefault="003E0C96" w:rsidP="00943F26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 xml:space="preserve">Código </w:t>
            </w:r>
            <w:proofErr w:type="spellStart"/>
            <w:r w:rsidRPr="00AF6EEF">
              <w:rPr>
                <w:rFonts w:cs="Arial"/>
                <w:b/>
                <w:color w:val="FFFFFF" w:themeColor="background1"/>
                <w:sz w:val="20"/>
              </w:rPr>
              <w:t>Solman</w:t>
            </w:r>
            <w:proofErr w:type="spellEnd"/>
            <w:r w:rsidRPr="00AF6EEF">
              <w:rPr>
                <w:rFonts w:cs="Arial"/>
                <w:b/>
                <w:color w:val="FFFFFF" w:themeColor="background1"/>
                <w:sz w:val="20"/>
              </w:rPr>
              <w:t xml:space="preserve"> /</w:t>
            </w:r>
            <w:r w:rsidR="00812C81" w:rsidRPr="00AF6EEF">
              <w:rPr>
                <w:rFonts w:cs="Arial"/>
                <w:b/>
                <w:color w:val="FFFFFF" w:themeColor="background1"/>
                <w:sz w:val="20"/>
              </w:rPr>
              <w:t xml:space="preserve"> </w:t>
            </w:r>
            <w:r w:rsidRPr="00AF6EEF">
              <w:rPr>
                <w:rFonts w:cs="Arial"/>
                <w:b/>
                <w:color w:val="FFFFFF" w:themeColor="background1"/>
                <w:sz w:val="20"/>
              </w:rPr>
              <w:t>Mantis</w:t>
            </w:r>
          </w:p>
        </w:tc>
        <w:sdt>
          <w:sdtPr>
            <w:rPr>
              <w:rFonts w:cs="Arial"/>
              <w:sz w:val="20"/>
            </w:rPr>
            <w:alias w:val="Palabras clave"/>
            <w:tag w:val=""/>
            <w:id w:val="142473767"/>
            <w:placeholder>
              <w:docPart w:val="91F3D882D829441CBF7BB99C0170B6BB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6804" w:type="dxa"/>
              </w:tcPr>
              <w:p w14:paraId="72FBFA72" w14:textId="77777777" w:rsidR="003E0C96" w:rsidRPr="00AF6EEF" w:rsidRDefault="00F17F8E" w:rsidP="00F17F8E">
                <w:pPr>
                  <w:spacing w:before="60" w:after="60"/>
                  <w:rPr>
                    <w:rFonts w:cs="Arial"/>
                    <w:sz w:val="20"/>
                  </w:rPr>
                </w:pPr>
                <w:r w:rsidRPr="00AF6EEF">
                  <w:rPr>
                    <w:rStyle w:val="Textodelmarcadordeposicin"/>
                    <w:rFonts w:cs="Arial"/>
                  </w:rPr>
                  <w:t>[Palabras clave]</w:t>
                </w:r>
              </w:p>
            </w:tc>
          </w:sdtContent>
        </w:sdt>
      </w:tr>
      <w:tr w:rsidR="003E0C96" w:rsidRPr="00AF6EEF" w14:paraId="408102FB" w14:textId="77777777" w:rsidTr="0080724E">
        <w:tc>
          <w:tcPr>
            <w:tcW w:w="2835" w:type="dxa"/>
            <w:shd w:val="clear" w:color="auto" w:fill="27548B"/>
          </w:tcPr>
          <w:p w14:paraId="3ECDAA6C" w14:textId="77777777" w:rsidR="003E0C96" w:rsidRPr="00AF6EEF" w:rsidRDefault="003E0C96" w:rsidP="00943F26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Fecha Especificación</w:t>
            </w:r>
          </w:p>
        </w:tc>
        <w:sdt>
          <w:sdtPr>
            <w:rPr>
              <w:rFonts w:cs="Arial"/>
              <w:sz w:val="18"/>
            </w:rPr>
            <w:alias w:val="Fecha de publicación"/>
            <w:tag w:val=""/>
            <w:id w:val="177468016"/>
            <w:placeholder>
              <w:docPart w:val="86BB2F9932F04D8ABD44BF274C1131F7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2-20T00:00:00Z">
              <w:dateFormat w:val="yyyy/MM/dd"/>
              <w:lid w:val="es-CO"/>
              <w:storeMappedDataAs w:val="dateTime"/>
              <w:calendar w:val="gregorian"/>
            </w:date>
          </w:sdtPr>
          <w:sdtContent>
            <w:tc>
              <w:tcPr>
                <w:tcW w:w="6804" w:type="dxa"/>
              </w:tcPr>
              <w:p w14:paraId="730FCEE4" w14:textId="1A2336D1" w:rsidR="003E0C96" w:rsidRPr="00AF6EEF" w:rsidRDefault="00DB1DB3" w:rsidP="00DB1DB3">
                <w:pPr>
                  <w:spacing w:before="60" w:after="60"/>
                  <w:rPr>
                    <w:rFonts w:cs="Arial"/>
                    <w:sz w:val="18"/>
                  </w:rPr>
                </w:pPr>
                <w:r>
                  <w:rPr>
                    <w:rFonts w:cs="Arial"/>
                    <w:sz w:val="18"/>
                    <w:lang w:val="es-CO"/>
                  </w:rPr>
                  <w:t>2024</w:t>
                </w:r>
                <w:r w:rsidR="00CD2524">
                  <w:rPr>
                    <w:rFonts w:cs="Arial"/>
                    <w:sz w:val="18"/>
                    <w:lang w:val="es-CO"/>
                  </w:rPr>
                  <w:t>/0</w:t>
                </w:r>
                <w:r>
                  <w:rPr>
                    <w:rFonts w:cs="Arial"/>
                    <w:sz w:val="18"/>
                    <w:lang w:val="es-CO"/>
                  </w:rPr>
                  <w:t>2/20</w:t>
                </w:r>
              </w:p>
            </w:tc>
          </w:sdtContent>
        </w:sdt>
      </w:tr>
      <w:tr w:rsidR="003E0C96" w:rsidRPr="00AF6EEF" w14:paraId="5F1F0FEB" w14:textId="77777777" w:rsidTr="0080724E">
        <w:tc>
          <w:tcPr>
            <w:tcW w:w="2835" w:type="dxa"/>
            <w:shd w:val="clear" w:color="auto" w:fill="27548B"/>
          </w:tcPr>
          <w:p w14:paraId="305C1E4B" w14:textId="77777777" w:rsidR="003E0C96" w:rsidRPr="00AF6EEF" w:rsidRDefault="003E0C96" w:rsidP="00943F26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Fecha Entrega desarrollo</w:t>
            </w:r>
          </w:p>
        </w:tc>
        <w:sdt>
          <w:sdtPr>
            <w:rPr>
              <w:rFonts w:cs="Arial"/>
              <w:i/>
              <w:sz w:val="18"/>
              <w:lang w:val="es-ES"/>
            </w:rPr>
            <w:id w:val="1725484303"/>
            <w:placeholder>
              <w:docPart w:val="FA7C4BCB9CE248FDB56DBA4A5786A3D2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6804" w:type="dxa"/>
              </w:tcPr>
              <w:p w14:paraId="5902E52F" w14:textId="77777777" w:rsidR="003E0C96" w:rsidRPr="00AF6EEF" w:rsidRDefault="003E0C96" w:rsidP="00943F26">
                <w:pPr>
                  <w:spacing w:before="60" w:after="60"/>
                  <w:rPr>
                    <w:rFonts w:cs="Arial"/>
                    <w:sz w:val="18"/>
                  </w:rPr>
                </w:pPr>
                <w:r w:rsidRPr="00AF6EEF">
                  <w:rPr>
                    <w:rStyle w:val="Textodelmarcadordeposicin"/>
                    <w:rFonts w:cs="Arial"/>
                    <w:sz w:val="18"/>
                  </w:rPr>
                  <w:t>Haga clic aquí o pulse para escribir una fecha.</w:t>
                </w:r>
              </w:p>
            </w:tc>
          </w:sdtContent>
        </w:sdt>
      </w:tr>
      <w:tr w:rsidR="003E0C96" w:rsidRPr="00AF6EEF" w14:paraId="7AEC68F2" w14:textId="77777777" w:rsidTr="0080724E">
        <w:tc>
          <w:tcPr>
            <w:tcW w:w="2835" w:type="dxa"/>
            <w:shd w:val="clear" w:color="auto" w:fill="27548B"/>
          </w:tcPr>
          <w:p w14:paraId="45B28E07" w14:textId="77777777" w:rsidR="003E0C96" w:rsidRPr="00AF6EEF" w:rsidRDefault="003E0C96" w:rsidP="00943F26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Consultor responsable</w:t>
            </w:r>
          </w:p>
        </w:tc>
        <w:sdt>
          <w:sdtPr>
            <w:rPr>
              <w:rFonts w:cs="Arial"/>
              <w:i/>
              <w:sz w:val="18"/>
              <w:lang w:val="es-ES"/>
            </w:rPr>
            <w:alias w:val="Administrador"/>
            <w:tag w:val=""/>
            <w:id w:val="677857089"/>
            <w:placeholder>
              <w:docPart w:val="72511277D9954C2E96E5C74664FD3EBB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6804" w:type="dxa"/>
              </w:tcPr>
              <w:p w14:paraId="6DFF6C58" w14:textId="77777777" w:rsidR="003E0C96" w:rsidRPr="00AF6EEF" w:rsidRDefault="003A5732" w:rsidP="003A5732">
                <w:pPr>
                  <w:spacing w:before="60" w:after="60"/>
                  <w:rPr>
                    <w:rFonts w:cs="Arial"/>
                    <w:i/>
                    <w:sz w:val="18"/>
                    <w:lang w:val="es-ES"/>
                  </w:rPr>
                </w:pPr>
                <w:r w:rsidRPr="00AF6EEF">
                  <w:rPr>
                    <w:rStyle w:val="Textodelmarcadordeposicin"/>
                    <w:rFonts w:cs="Arial"/>
                  </w:rPr>
                  <w:t>[Administrador]</w:t>
                </w:r>
              </w:p>
            </w:tc>
          </w:sdtContent>
        </w:sdt>
      </w:tr>
    </w:tbl>
    <w:p w14:paraId="5A830B37" w14:textId="77777777" w:rsidR="00C7657E" w:rsidRPr="00AF6EEF" w:rsidRDefault="00C7657E" w:rsidP="00C7657E">
      <w:pPr>
        <w:rPr>
          <w:rFonts w:cs="Arial"/>
        </w:rPr>
      </w:pPr>
    </w:p>
    <w:p w14:paraId="70522E32" w14:textId="77777777" w:rsidR="00C7657E" w:rsidRPr="00AF6EEF" w:rsidRDefault="00C7657E" w:rsidP="00C7657E">
      <w:pPr>
        <w:rPr>
          <w:rFonts w:cs="Arial"/>
        </w:rPr>
      </w:pPr>
    </w:p>
    <w:p w14:paraId="1BC31F9D" w14:textId="77777777" w:rsidR="00C7657E" w:rsidRPr="00AF6EEF" w:rsidRDefault="00D726DD" w:rsidP="00C7657E">
      <w:pPr>
        <w:rPr>
          <w:rFonts w:cs="Arial"/>
          <w:b/>
          <w:sz w:val="24"/>
          <w:szCs w:val="24"/>
        </w:rPr>
      </w:pPr>
      <w:r w:rsidRPr="00AF6EEF">
        <w:rPr>
          <w:rFonts w:cs="Arial"/>
          <w:b/>
          <w:sz w:val="24"/>
          <w:szCs w:val="24"/>
        </w:rPr>
        <w:t>HISTORIAL DE VERSIONES:</w:t>
      </w:r>
    </w:p>
    <w:p w14:paraId="27A08FCC" w14:textId="77777777" w:rsidR="00C7657E" w:rsidRPr="00AF6EEF" w:rsidRDefault="00C7657E" w:rsidP="00C7657E">
      <w:pPr>
        <w:rPr>
          <w:rFonts w:cs="Arial"/>
        </w:rPr>
      </w:pPr>
    </w:p>
    <w:tbl>
      <w:tblPr>
        <w:tblStyle w:val="Tablaconcuadrcula"/>
        <w:tblW w:w="9639" w:type="dxa"/>
        <w:tblInd w:w="137" w:type="dxa"/>
        <w:tblLook w:val="04A0" w:firstRow="1" w:lastRow="0" w:firstColumn="1" w:lastColumn="0" w:noHBand="0" w:noVBand="1"/>
      </w:tblPr>
      <w:tblGrid>
        <w:gridCol w:w="951"/>
        <w:gridCol w:w="1509"/>
        <w:gridCol w:w="3097"/>
        <w:gridCol w:w="4082"/>
      </w:tblGrid>
      <w:tr w:rsidR="00C7657E" w:rsidRPr="00AF6EEF" w14:paraId="7C9E2073" w14:textId="77777777" w:rsidTr="005E35D2">
        <w:tc>
          <w:tcPr>
            <w:tcW w:w="951" w:type="dxa"/>
            <w:shd w:val="clear" w:color="auto" w:fill="27548B"/>
          </w:tcPr>
          <w:p w14:paraId="55B93CB5" w14:textId="77777777" w:rsidR="00C7657E" w:rsidRPr="00AF6EEF" w:rsidRDefault="00C7657E" w:rsidP="00943F26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Versión</w:t>
            </w:r>
          </w:p>
        </w:tc>
        <w:tc>
          <w:tcPr>
            <w:tcW w:w="1509" w:type="dxa"/>
            <w:shd w:val="clear" w:color="auto" w:fill="27548B"/>
          </w:tcPr>
          <w:p w14:paraId="3E5ABD0D" w14:textId="77777777" w:rsidR="00C7657E" w:rsidRPr="00AF6EEF" w:rsidRDefault="00C7657E" w:rsidP="00943F26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3097" w:type="dxa"/>
            <w:shd w:val="clear" w:color="auto" w:fill="27548B"/>
          </w:tcPr>
          <w:p w14:paraId="3A1378A2" w14:textId="77777777" w:rsidR="00C7657E" w:rsidRPr="00AF6EEF" w:rsidRDefault="00C7657E" w:rsidP="00943F26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Realizado por</w:t>
            </w:r>
          </w:p>
        </w:tc>
        <w:tc>
          <w:tcPr>
            <w:tcW w:w="4082" w:type="dxa"/>
            <w:shd w:val="clear" w:color="auto" w:fill="27548B"/>
          </w:tcPr>
          <w:p w14:paraId="1807C1AF" w14:textId="77777777" w:rsidR="00C7657E" w:rsidRPr="00AF6EEF" w:rsidRDefault="00C7657E" w:rsidP="00943F26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Descripción</w:t>
            </w:r>
          </w:p>
        </w:tc>
      </w:tr>
      <w:tr w:rsidR="005E35D2" w:rsidRPr="00AF6EEF" w14:paraId="1C0DB8F1" w14:textId="77777777" w:rsidTr="005E35D2">
        <w:tc>
          <w:tcPr>
            <w:tcW w:w="951" w:type="dxa"/>
          </w:tcPr>
          <w:p w14:paraId="594FDFBA" w14:textId="77777777" w:rsidR="005E35D2" w:rsidRPr="00AF6EEF" w:rsidRDefault="005E35D2" w:rsidP="005E35D2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AF6EEF">
              <w:rPr>
                <w:rFonts w:cs="Arial"/>
                <w:sz w:val="20"/>
              </w:rPr>
              <w:t>1.0</w:t>
            </w:r>
          </w:p>
        </w:tc>
        <w:tc>
          <w:tcPr>
            <w:tcW w:w="1509" w:type="dxa"/>
          </w:tcPr>
          <w:sdt>
            <w:sdtPr>
              <w:rPr>
                <w:rFonts w:cs="Arial"/>
                <w:sz w:val="21"/>
                <w:szCs w:val="21"/>
                <w:highlight w:val="cyan"/>
                <w:lang w:eastAsia="es-CO"/>
              </w:rPr>
              <w:id w:val="-1520926593"/>
              <w:placeholder>
                <w:docPart w:val="62FB37B5173A45CB813D99D05336384E"/>
              </w:placeholder>
              <w:date w:fullDate="2023-09-13T00:00:00Z">
                <w:dateFormat w:val="d/MM/yyyy"/>
                <w:lid w:val="es-CO"/>
                <w:storeMappedDataAs w:val="dateTime"/>
                <w:calendar w:val="gregorian"/>
              </w:date>
            </w:sdtPr>
            <w:sdtContent>
              <w:p w14:paraId="298E78D7" w14:textId="77777777" w:rsidR="005E35D2" w:rsidRPr="00AF6EEF" w:rsidRDefault="005E35D2" w:rsidP="005E35D2">
                <w:pPr>
                  <w:spacing w:line="276" w:lineRule="auto"/>
                  <w:jc w:val="center"/>
                  <w:rPr>
                    <w:rFonts w:cs="Arial"/>
                    <w:sz w:val="21"/>
                    <w:szCs w:val="21"/>
                    <w:highlight w:val="cyan"/>
                    <w:lang w:eastAsia="es-CO"/>
                  </w:rPr>
                </w:pPr>
                <w:r>
                  <w:rPr>
                    <w:rFonts w:cs="Arial"/>
                    <w:sz w:val="21"/>
                    <w:szCs w:val="21"/>
                    <w:highlight w:val="cyan"/>
                    <w:lang w:eastAsia="es-CO"/>
                  </w:rPr>
                  <w:t>13/09/2023</w:t>
                </w:r>
              </w:p>
            </w:sdtContent>
          </w:sdt>
          <w:p w14:paraId="7BF92259" w14:textId="77777777" w:rsidR="005E35D2" w:rsidRPr="00AF6EEF" w:rsidRDefault="005E35D2" w:rsidP="005E35D2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097" w:type="dxa"/>
          </w:tcPr>
          <w:p w14:paraId="1FA7B389" w14:textId="6973B133" w:rsidR="005E35D2" w:rsidRPr="00AF6EEF" w:rsidRDefault="005E35D2" w:rsidP="005E35D2">
            <w:pPr>
              <w:tabs>
                <w:tab w:val="center" w:pos="1451"/>
                <w:tab w:val="right" w:pos="2902"/>
              </w:tabs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Fernando </w:t>
            </w:r>
            <w:proofErr w:type="spellStart"/>
            <w:r>
              <w:rPr>
                <w:rFonts w:cs="Arial"/>
                <w:sz w:val="20"/>
              </w:rPr>
              <w:t>Avila</w:t>
            </w:r>
            <w:proofErr w:type="spellEnd"/>
          </w:p>
        </w:tc>
        <w:tc>
          <w:tcPr>
            <w:tcW w:w="4082" w:type="dxa"/>
          </w:tcPr>
          <w:p w14:paraId="7F9F4457" w14:textId="46C2A1C3" w:rsidR="005E35D2" w:rsidRPr="00AF6EEF" w:rsidRDefault="005E35D2" w:rsidP="005E35D2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Versión inicial del documento</w:t>
            </w:r>
          </w:p>
        </w:tc>
      </w:tr>
    </w:tbl>
    <w:p w14:paraId="5A551890" w14:textId="77777777" w:rsidR="00C7657E" w:rsidRPr="00AF6EEF" w:rsidRDefault="00C7657E" w:rsidP="00C7657E">
      <w:pPr>
        <w:rPr>
          <w:rFonts w:cs="Arial"/>
        </w:rPr>
      </w:pPr>
    </w:p>
    <w:p w14:paraId="0D9C36A4" w14:textId="77777777" w:rsidR="00512288" w:rsidRPr="00AF6EEF" w:rsidRDefault="00512288" w:rsidP="00512288">
      <w:pPr>
        <w:rPr>
          <w:rFonts w:cs="Arial"/>
        </w:rPr>
      </w:pPr>
    </w:p>
    <w:p w14:paraId="3CE8DB63" w14:textId="77777777" w:rsidR="00512288" w:rsidRPr="00AF6EEF" w:rsidRDefault="00100A7C" w:rsidP="00512288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Consultor</w:t>
      </w:r>
      <w:r w:rsidR="00012E74">
        <w:rPr>
          <w:rFonts w:cs="Arial"/>
          <w:b/>
          <w:bCs/>
          <w:sz w:val="24"/>
          <w:szCs w:val="24"/>
        </w:rPr>
        <w:t xml:space="preserve"> </w:t>
      </w:r>
      <w:r w:rsidR="00515B75">
        <w:rPr>
          <w:rFonts w:cs="Arial"/>
          <w:b/>
          <w:bCs/>
          <w:sz w:val="24"/>
          <w:szCs w:val="24"/>
        </w:rPr>
        <w:t>(</w:t>
      </w:r>
      <w:r w:rsidR="00012E74">
        <w:rPr>
          <w:rFonts w:cs="Arial"/>
          <w:b/>
          <w:bCs/>
          <w:sz w:val="24"/>
          <w:szCs w:val="24"/>
        </w:rPr>
        <w:t>e</w:t>
      </w:r>
      <w:r w:rsidR="00515B75">
        <w:rPr>
          <w:rFonts w:cs="Arial"/>
          <w:b/>
          <w:bCs/>
          <w:sz w:val="24"/>
          <w:szCs w:val="24"/>
        </w:rPr>
        <w:t>s)</w:t>
      </w:r>
      <w:r>
        <w:rPr>
          <w:rFonts w:cs="Arial"/>
          <w:b/>
          <w:bCs/>
          <w:sz w:val="24"/>
          <w:szCs w:val="24"/>
        </w:rPr>
        <w:t xml:space="preserve"> de apoyo </w:t>
      </w:r>
      <w:r w:rsidR="00012E74">
        <w:rPr>
          <w:rFonts w:cs="Arial"/>
          <w:b/>
          <w:bCs/>
          <w:sz w:val="24"/>
          <w:szCs w:val="24"/>
        </w:rPr>
        <w:t>f</w:t>
      </w:r>
      <w:r>
        <w:rPr>
          <w:rFonts w:cs="Arial"/>
          <w:b/>
          <w:bCs/>
          <w:sz w:val="24"/>
          <w:szCs w:val="24"/>
        </w:rPr>
        <w:t>uncional</w:t>
      </w:r>
      <w:r w:rsidR="00012E74">
        <w:rPr>
          <w:rFonts w:cs="Arial"/>
          <w:b/>
          <w:bCs/>
          <w:sz w:val="24"/>
          <w:szCs w:val="24"/>
        </w:rPr>
        <w:t>(e</w:t>
      </w:r>
      <w:r>
        <w:rPr>
          <w:rFonts w:cs="Arial"/>
          <w:b/>
          <w:bCs/>
          <w:sz w:val="24"/>
          <w:szCs w:val="24"/>
        </w:rPr>
        <w:t>s)</w:t>
      </w:r>
    </w:p>
    <w:p w14:paraId="4C354C71" w14:textId="77777777" w:rsidR="00512288" w:rsidRPr="00AF6EEF" w:rsidRDefault="00512288" w:rsidP="00512288">
      <w:pPr>
        <w:rPr>
          <w:rFonts w:cs="Arial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578"/>
        <w:gridCol w:w="2985"/>
        <w:gridCol w:w="1526"/>
        <w:gridCol w:w="2687"/>
      </w:tblGrid>
      <w:tr w:rsidR="00512288" w:rsidRPr="00AF6EEF" w14:paraId="7B7DF2AF" w14:textId="77777777" w:rsidTr="00DA5BCF">
        <w:tc>
          <w:tcPr>
            <w:tcW w:w="2689" w:type="dxa"/>
            <w:shd w:val="clear" w:color="auto" w:fill="27548B"/>
          </w:tcPr>
          <w:p w14:paraId="33C25EF9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Nombre</w:t>
            </w:r>
          </w:p>
        </w:tc>
        <w:tc>
          <w:tcPr>
            <w:tcW w:w="3118" w:type="dxa"/>
            <w:shd w:val="clear" w:color="auto" w:fill="27548B"/>
          </w:tcPr>
          <w:p w14:paraId="42C23AB8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Rol en el proyecto</w:t>
            </w:r>
          </w:p>
        </w:tc>
        <w:tc>
          <w:tcPr>
            <w:tcW w:w="1559" w:type="dxa"/>
            <w:shd w:val="clear" w:color="auto" w:fill="27548B"/>
          </w:tcPr>
          <w:p w14:paraId="30536A87" w14:textId="77777777" w:rsidR="00512288" w:rsidRPr="00AF6EEF" w:rsidRDefault="00512288" w:rsidP="00DA5BCF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Teléfono</w:t>
            </w:r>
          </w:p>
        </w:tc>
        <w:tc>
          <w:tcPr>
            <w:tcW w:w="2410" w:type="dxa"/>
            <w:shd w:val="clear" w:color="auto" w:fill="27548B"/>
          </w:tcPr>
          <w:p w14:paraId="0B2A940A" w14:textId="77777777" w:rsidR="00512288" w:rsidRPr="00AF6EEF" w:rsidRDefault="00512288" w:rsidP="00DA5BCF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Correo Electrónico</w:t>
            </w:r>
          </w:p>
        </w:tc>
      </w:tr>
      <w:tr w:rsidR="00512288" w:rsidRPr="00AF6EEF" w14:paraId="6E4B783C" w14:textId="77777777" w:rsidTr="00DA5BCF">
        <w:tc>
          <w:tcPr>
            <w:tcW w:w="2689" w:type="dxa"/>
          </w:tcPr>
          <w:p w14:paraId="29D4267A" w14:textId="78B974A7" w:rsidR="00512288" w:rsidRPr="00AF6EEF" w:rsidRDefault="00DB1DB3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Melvyn</w:t>
            </w:r>
            <w:proofErr w:type="spellEnd"/>
            <w:r>
              <w:rPr>
                <w:rFonts w:cs="Arial"/>
                <w:sz w:val="20"/>
              </w:rPr>
              <w:t xml:space="preserve"> Javier Arias</w:t>
            </w:r>
          </w:p>
        </w:tc>
        <w:tc>
          <w:tcPr>
            <w:tcW w:w="3118" w:type="dxa"/>
          </w:tcPr>
          <w:p w14:paraId="4AD4D662" w14:textId="1DFC48EE" w:rsidR="00512288" w:rsidRPr="00AF6EEF" w:rsidRDefault="00DB1DB3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Consultor SAP SD LeTra</w:t>
            </w:r>
          </w:p>
        </w:tc>
        <w:tc>
          <w:tcPr>
            <w:tcW w:w="1559" w:type="dxa"/>
          </w:tcPr>
          <w:p w14:paraId="6231530D" w14:textId="77777777" w:rsidR="00512288" w:rsidRPr="00AF6EEF" w:rsidRDefault="00512288" w:rsidP="00DA5BCF">
            <w:pPr>
              <w:spacing w:line="276" w:lineRule="auto"/>
              <w:jc w:val="center"/>
              <w:rPr>
                <w:rFonts w:cs="Arial"/>
                <w:sz w:val="21"/>
                <w:szCs w:val="21"/>
                <w:highlight w:val="cyan"/>
                <w:lang w:eastAsia="es-CO"/>
              </w:rPr>
            </w:pPr>
          </w:p>
          <w:p w14:paraId="194C17AE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2410" w:type="dxa"/>
          </w:tcPr>
          <w:p w14:paraId="17352EA7" w14:textId="32B855C8" w:rsidR="00512288" w:rsidRPr="00AF6EEF" w:rsidRDefault="00DB1DB3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DB1DB3">
              <w:rPr>
                <w:rFonts w:cs="Arial"/>
                <w:sz w:val="20"/>
              </w:rPr>
              <w:t>javier.arias.ext@seidor.com</w:t>
            </w:r>
          </w:p>
        </w:tc>
      </w:tr>
      <w:tr w:rsidR="00512288" w:rsidRPr="00AF6EEF" w14:paraId="56EBAED7" w14:textId="77777777" w:rsidTr="00DA5BCF">
        <w:tc>
          <w:tcPr>
            <w:tcW w:w="2689" w:type="dxa"/>
          </w:tcPr>
          <w:p w14:paraId="60507F25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118" w:type="dxa"/>
          </w:tcPr>
          <w:p w14:paraId="0B2A9745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  <w:p w14:paraId="7BF9E9F6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</w:tcPr>
          <w:p w14:paraId="3D916F8A" w14:textId="77777777" w:rsidR="00512288" w:rsidRPr="00AF6EEF" w:rsidRDefault="00512288" w:rsidP="00DA5BCF">
            <w:pPr>
              <w:spacing w:line="276" w:lineRule="auto"/>
              <w:jc w:val="center"/>
              <w:rPr>
                <w:rFonts w:cs="Arial"/>
                <w:sz w:val="16"/>
                <w:szCs w:val="21"/>
                <w:highlight w:val="cyan"/>
                <w:lang w:eastAsia="es-CO"/>
              </w:rPr>
            </w:pPr>
          </w:p>
          <w:p w14:paraId="0F70CDA3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2410" w:type="dxa"/>
          </w:tcPr>
          <w:p w14:paraId="758DAB25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</w:tbl>
    <w:p w14:paraId="2A9F4673" w14:textId="77777777" w:rsidR="00512288" w:rsidRPr="00AF6EEF" w:rsidRDefault="00512288" w:rsidP="00C7657E">
      <w:pPr>
        <w:rPr>
          <w:rFonts w:cs="Arial"/>
        </w:rPr>
      </w:pPr>
    </w:p>
    <w:p w14:paraId="3B5E632C" w14:textId="77777777" w:rsidR="00512288" w:rsidRPr="00AF6EEF" w:rsidRDefault="00512288" w:rsidP="00FC30B6">
      <w:pPr>
        <w:pStyle w:val="Ttulo1"/>
        <w:jc w:val="left"/>
        <w:rPr>
          <w:rFonts w:cs="Arial"/>
          <w:szCs w:val="28"/>
          <w:lang w:val="es-ES"/>
        </w:rPr>
      </w:pPr>
      <w:bookmarkStart w:id="0" w:name="_Toc37928800"/>
      <w:r w:rsidRPr="00AF6EEF">
        <w:rPr>
          <w:rFonts w:cs="Arial"/>
          <w:szCs w:val="28"/>
          <w:lang w:val="es-ES"/>
        </w:rPr>
        <w:lastRenderedPageBreak/>
        <w:t>Firmas de aceptación y aprobación de la especificación funcional</w:t>
      </w:r>
      <w:bookmarkEnd w:id="0"/>
    </w:p>
    <w:p w14:paraId="2F0F6E12" w14:textId="77777777" w:rsidR="00512288" w:rsidRPr="00AF6EEF" w:rsidRDefault="00512288" w:rsidP="00512288">
      <w:pPr>
        <w:rPr>
          <w:rFonts w:cs="Arial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3539"/>
        <w:gridCol w:w="1843"/>
        <w:gridCol w:w="1417"/>
        <w:gridCol w:w="2977"/>
      </w:tblGrid>
      <w:tr w:rsidR="00512288" w:rsidRPr="00AF6EEF" w14:paraId="4C41A9D6" w14:textId="77777777" w:rsidTr="00DA5BCF">
        <w:tc>
          <w:tcPr>
            <w:tcW w:w="3539" w:type="dxa"/>
            <w:shd w:val="clear" w:color="auto" w:fill="27548B"/>
          </w:tcPr>
          <w:p w14:paraId="7DFE6F45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Nombre</w:t>
            </w:r>
          </w:p>
        </w:tc>
        <w:tc>
          <w:tcPr>
            <w:tcW w:w="1843" w:type="dxa"/>
            <w:shd w:val="clear" w:color="auto" w:fill="27548B"/>
          </w:tcPr>
          <w:p w14:paraId="24FF95E4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Función</w:t>
            </w:r>
          </w:p>
        </w:tc>
        <w:tc>
          <w:tcPr>
            <w:tcW w:w="1417" w:type="dxa"/>
            <w:shd w:val="clear" w:color="auto" w:fill="27548B"/>
          </w:tcPr>
          <w:p w14:paraId="7C260DFD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977" w:type="dxa"/>
            <w:shd w:val="clear" w:color="auto" w:fill="27548B"/>
          </w:tcPr>
          <w:p w14:paraId="5AF38BA9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</w:rPr>
              <w:t>Firma</w:t>
            </w:r>
          </w:p>
        </w:tc>
      </w:tr>
      <w:tr w:rsidR="00512288" w:rsidRPr="00AF6EEF" w14:paraId="62C47508" w14:textId="77777777" w:rsidTr="00DA5BCF">
        <w:tc>
          <w:tcPr>
            <w:tcW w:w="3539" w:type="dxa"/>
          </w:tcPr>
          <w:p w14:paraId="0E1D4F9C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</w:tcPr>
          <w:p w14:paraId="1583D77C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AF6EEF">
              <w:rPr>
                <w:rFonts w:cs="Arial"/>
                <w:sz w:val="20"/>
              </w:rPr>
              <w:t>Usuario Clave del Cliente</w:t>
            </w:r>
          </w:p>
        </w:tc>
        <w:tc>
          <w:tcPr>
            <w:tcW w:w="1417" w:type="dxa"/>
          </w:tcPr>
          <w:sdt>
            <w:sdtPr>
              <w:rPr>
                <w:rFonts w:cs="Arial"/>
                <w:sz w:val="21"/>
                <w:szCs w:val="21"/>
                <w:highlight w:val="cyan"/>
                <w:lang w:eastAsia="es-CO"/>
              </w:rPr>
              <w:id w:val="479429840"/>
              <w:placeholder>
                <w:docPart w:val="D72F64F5047947FE912440E8B4889462"/>
              </w:placeholder>
              <w:showingPlcHdr/>
              <w:date>
                <w:dateFormat w:val="d/MM/yyyy"/>
                <w:lid w:val="es-CO"/>
                <w:storeMappedDataAs w:val="dateTime"/>
                <w:calendar w:val="gregorian"/>
              </w:date>
            </w:sdtPr>
            <w:sdtContent>
              <w:p w14:paraId="7DEE7248" w14:textId="77777777" w:rsidR="00512288" w:rsidRPr="00AF6EEF" w:rsidRDefault="00512288" w:rsidP="00DA5BCF">
                <w:pPr>
                  <w:spacing w:line="276" w:lineRule="auto"/>
                  <w:jc w:val="center"/>
                  <w:rPr>
                    <w:rFonts w:cs="Arial"/>
                    <w:sz w:val="21"/>
                    <w:szCs w:val="21"/>
                    <w:highlight w:val="cyan"/>
                    <w:lang w:eastAsia="es-CO"/>
                  </w:rPr>
                </w:pPr>
                <w:r w:rsidRPr="00AF6EEF">
                  <w:rPr>
                    <w:rStyle w:val="Textodelmarcadordeposicin"/>
                    <w:rFonts w:cs="Arial"/>
                    <w:sz w:val="16"/>
                  </w:rPr>
                  <w:t>Haga clic aquí o pulse para escribir una fecha.</w:t>
                </w:r>
              </w:p>
            </w:sdtContent>
          </w:sdt>
          <w:p w14:paraId="3FA323E0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2977" w:type="dxa"/>
          </w:tcPr>
          <w:p w14:paraId="70A41B9E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512288" w:rsidRPr="00AF6EEF" w14:paraId="6BDF097F" w14:textId="77777777" w:rsidTr="00DA5BCF">
        <w:tc>
          <w:tcPr>
            <w:tcW w:w="3539" w:type="dxa"/>
          </w:tcPr>
          <w:p w14:paraId="25CA9ED5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</w:tcPr>
          <w:p w14:paraId="693C0C92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AF6EEF">
              <w:rPr>
                <w:rFonts w:cs="Arial"/>
                <w:sz w:val="20"/>
              </w:rPr>
              <w:t>Usuario Funcional del cliente</w:t>
            </w:r>
          </w:p>
        </w:tc>
        <w:tc>
          <w:tcPr>
            <w:tcW w:w="1417" w:type="dxa"/>
          </w:tcPr>
          <w:sdt>
            <w:sdtPr>
              <w:rPr>
                <w:rFonts w:cs="Arial"/>
                <w:sz w:val="16"/>
                <w:szCs w:val="21"/>
                <w:highlight w:val="cyan"/>
                <w:lang w:eastAsia="es-CO"/>
              </w:rPr>
              <w:id w:val="1807969423"/>
              <w:placeholder>
                <w:docPart w:val="254E89EB14F04568836E808FFBA8622E"/>
              </w:placeholder>
              <w:showingPlcHdr/>
              <w:date>
                <w:dateFormat w:val="d/MM/yyyy"/>
                <w:lid w:val="es-CO"/>
                <w:storeMappedDataAs w:val="dateTime"/>
                <w:calendar w:val="gregorian"/>
              </w:date>
            </w:sdtPr>
            <w:sdtContent>
              <w:p w14:paraId="3FBB29E9" w14:textId="77777777" w:rsidR="00512288" w:rsidRPr="00AF6EEF" w:rsidRDefault="00512288" w:rsidP="00DA5BCF">
                <w:pPr>
                  <w:spacing w:line="276" w:lineRule="auto"/>
                  <w:jc w:val="center"/>
                  <w:rPr>
                    <w:rFonts w:cs="Arial"/>
                    <w:sz w:val="16"/>
                    <w:szCs w:val="21"/>
                    <w:highlight w:val="cyan"/>
                    <w:lang w:eastAsia="es-CO"/>
                  </w:rPr>
                </w:pPr>
                <w:r w:rsidRPr="00AF6EEF">
                  <w:rPr>
                    <w:rStyle w:val="Textodelmarcadordeposicin"/>
                    <w:rFonts w:cs="Arial"/>
                    <w:sz w:val="16"/>
                  </w:rPr>
                  <w:t>Haga clic aquí o pulse para escribir una fecha.</w:t>
                </w:r>
              </w:p>
            </w:sdtContent>
          </w:sdt>
          <w:p w14:paraId="0A43A691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2977" w:type="dxa"/>
          </w:tcPr>
          <w:p w14:paraId="6059B0C3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512288" w:rsidRPr="00AF6EEF" w14:paraId="3A2ED0AA" w14:textId="77777777" w:rsidTr="00DA5BCF">
        <w:tc>
          <w:tcPr>
            <w:tcW w:w="3539" w:type="dxa"/>
          </w:tcPr>
          <w:p w14:paraId="667C331D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</w:tcPr>
          <w:p w14:paraId="45C1C19E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AF6EEF">
              <w:rPr>
                <w:rFonts w:cs="Arial"/>
                <w:sz w:val="20"/>
              </w:rPr>
              <w:t>Consultor Funcional</w:t>
            </w:r>
          </w:p>
        </w:tc>
        <w:tc>
          <w:tcPr>
            <w:tcW w:w="1417" w:type="dxa"/>
          </w:tcPr>
          <w:sdt>
            <w:sdtPr>
              <w:rPr>
                <w:rFonts w:cs="Arial"/>
                <w:sz w:val="16"/>
                <w:szCs w:val="21"/>
                <w:highlight w:val="cyan"/>
                <w:lang w:eastAsia="es-CO"/>
              </w:rPr>
              <w:id w:val="416832748"/>
              <w:placeholder>
                <w:docPart w:val="8C01361D1C66414CACB5FA32C774B254"/>
              </w:placeholder>
              <w:showingPlcHdr/>
              <w:date>
                <w:dateFormat w:val="d/MM/yyyy"/>
                <w:lid w:val="es-CO"/>
                <w:storeMappedDataAs w:val="dateTime"/>
                <w:calendar w:val="gregorian"/>
              </w:date>
            </w:sdtPr>
            <w:sdtContent>
              <w:p w14:paraId="352D9B52" w14:textId="77777777" w:rsidR="00512288" w:rsidRPr="00AF6EEF" w:rsidRDefault="00512288" w:rsidP="00DA5BCF">
                <w:pPr>
                  <w:spacing w:line="276" w:lineRule="auto"/>
                  <w:jc w:val="center"/>
                  <w:rPr>
                    <w:rFonts w:cs="Arial"/>
                    <w:sz w:val="16"/>
                    <w:szCs w:val="21"/>
                    <w:highlight w:val="cyan"/>
                    <w:lang w:eastAsia="es-CO"/>
                  </w:rPr>
                </w:pPr>
                <w:r w:rsidRPr="00AF6EEF">
                  <w:rPr>
                    <w:rStyle w:val="Textodelmarcadordeposicin"/>
                    <w:rFonts w:cs="Arial"/>
                    <w:sz w:val="16"/>
                  </w:rPr>
                  <w:t>Haga clic aquí o pulse para escribir una fecha.</w:t>
                </w:r>
              </w:p>
            </w:sdtContent>
          </w:sdt>
          <w:p w14:paraId="31AC7939" w14:textId="77777777" w:rsidR="00512288" w:rsidRPr="00AF6EEF" w:rsidRDefault="00512288" w:rsidP="00DA5BCF">
            <w:pPr>
              <w:spacing w:line="276" w:lineRule="auto"/>
              <w:jc w:val="center"/>
              <w:rPr>
                <w:rFonts w:cs="Arial"/>
                <w:sz w:val="16"/>
                <w:szCs w:val="21"/>
                <w:highlight w:val="cyan"/>
                <w:lang w:eastAsia="es-CO"/>
              </w:rPr>
            </w:pPr>
          </w:p>
        </w:tc>
        <w:tc>
          <w:tcPr>
            <w:tcW w:w="2977" w:type="dxa"/>
          </w:tcPr>
          <w:p w14:paraId="40B350C8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512288" w:rsidRPr="00AF6EEF" w14:paraId="0B58B4D9" w14:textId="77777777" w:rsidTr="00DA5BCF">
        <w:tc>
          <w:tcPr>
            <w:tcW w:w="3539" w:type="dxa"/>
          </w:tcPr>
          <w:p w14:paraId="3107D297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</w:tcPr>
          <w:p w14:paraId="1426B39D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417" w:type="dxa"/>
          </w:tcPr>
          <w:p w14:paraId="2BC54FD3" w14:textId="77777777" w:rsidR="00512288" w:rsidRPr="00AF6EEF" w:rsidRDefault="00512288" w:rsidP="00DA5BCF">
            <w:pPr>
              <w:spacing w:line="276" w:lineRule="auto"/>
              <w:jc w:val="center"/>
              <w:rPr>
                <w:rFonts w:cs="Arial"/>
                <w:sz w:val="16"/>
                <w:szCs w:val="21"/>
                <w:highlight w:val="cyan"/>
                <w:lang w:eastAsia="es-CO"/>
              </w:rPr>
            </w:pPr>
          </w:p>
        </w:tc>
        <w:tc>
          <w:tcPr>
            <w:tcW w:w="2977" w:type="dxa"/>
          </w:tcPr>
          <w:p w14:paraId="4B94178F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  <w:tr w:rsidR="00512288" w:rsidRPr="00AF6EEF" w14:paraId="0D87FE78" w14:textId="77777777" w:rsidTr="00DA5BCF">
        <w:tc>
          <w:tcPr>
            <w:tcW w:w="3539" w:type="dxa"/>
          </w:tcPr>
          <w:p w14:paraId="651EB1E3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</w:tcPr>
          <w:p w14:paraId="659B2F20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417" w:type="dxa"/>
          </w:tcPr>
          <w:p w14:paraId="0D6BBA6A" w14:textId="77777777" w:rsidR="00512288" w:rsidRPr="00AF6EEF" w:rsidRDefault="00512288" w:rsidP="00DA5BCF">
            <w:pPr>
              <w:spacing w:line="276" w:lineRule="auto"/>
              <w:jc w:val="center"/>
              <w:rPr>
                <w:rFonts w:cs="Arial"/>
                <w:sz w:val="16"/>
                <w:szCs w:val="21"/>
                <w:highlight w:val="cyan"/>
                <w:lang w:eastAsia="es-CO"/>
              </w:rPr>
            </w:pPr>
          </w:p>
        </w:tc>
        <w:tc>
          <w:tcPr>
            <w:tcW w:w="2977" w:type="dxa"/>
          </w:tcPr>
          <w:p w14:paraId="78DB3B89" w14:textId="77777777" w:rsidR="00512288" w:rsidRPr="00AF6EEF" w:rsidRDefault="00512288" w:rsidP="00DA5BCF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</w:tbl>
    <w:p w14:paraId="3539F346" w14:textId="77777777" w:rsidR="00512288" w:rsidRPr="00AF6EEF" w:rsidRDefault="00512288" w:rsidP="00C7657E">
      <w:pPr>
        <w:rPr>
          <w:rFonts w:cs="Arial"/>
        </w:rPr>
      </w:pPr>
    </w:p>
    <w:p w14:paraId="0B368851" w14:textId="77777777" w:rsidR="00512288" w:rsidRPr="00AF6EEF" w:rsidRDefault="00512288" w:rsidP="00C7657E">
      <w:pPr>
        <w:rPr>
          <w:rFonts w:cs="Arial"/>
        </w:rPr>
      </w:pPr>
    </w:p>
    <w:p w14:paraId="461854A1" w14:textId="77777777" w:rsidR="00512288" w:rsidRPr="00AF6EEF" w:rsidRDefault="00512288" w:rsidP="00C7657E">
      <w:pPr>
        <w:rPr>
          <w:rFonts w:cs="Arial"/>
        </w:rPr>
      </w:pPr>
    </w:p>
    <w:p w14:paraId="2E739016" w14:textId="77777777" w:rsidR="00972F54" w:rsidRPr="00AF6EEF" w:rsidRDefault="00C7657E" w:rsidP="0080724E">
      <w:pPr>
        <w:spacing w:line="276" w:lineRule="auto"/>
        <w:jc w:val="center"/>
        <w:rPr>
          <w:rFonts w:cs="Arial"/>
          <w:lang w:val="es-ES"/>
        </w:rPr>
      </w:pPr>
      <w:r w:rsidRPr="00AF6EEF">
        <w:rPr>
          <w:rFonts w:cs="Arial"/>
        </w:rPr>
        <w:br w:type="page"/>
      </w:r>
    </w:p>
    <w:p w14:paraId="226B6F8A" w14:textId="77777777" w:rsidR="001201D4" w:rsidRPr="00AF6EEF" w:rsidRDefault="00BD402F" w:rsidP="00027F59">
      <w:pPr>
        <w:tabs>
          <w:tab w:val="left" w:pos="3930"/>
        </w:tabs>
        <w:rPr>
          <w:rFonts w:cs="Arial"/>
          <w:b/>
          <w:sz w:val="28"/>
          <w:lang w:val="es-ES"/>
        </w:rPr>
      </w:pPr>
      <w:r w:rsidRPr="00AF6EEF">
        <w:rPr>
          <w:rFonts w:cs="Arial"/>
          <w:b/>
          <w:sz w:val="28"/>
          <w:lang w:val="es-ES"/>
        </w:rPr>
        <w:lastRenderedPageBreak/>
        <w:t>Tabla de Contenido</w:t>
      </w:r>
      <w:r w:rsidR="00027F59" w:rsidRPr="00AF6EEF">
        <w:rPr>
          <w:rFonts w:cs="Arial"/>
          <w:b/>
          <w:sz w:val="28"/>
          <w:lang w:val="es-ES"/>
        </w:rPr>
        <w:tab/>
      </w:r>
    </w:p>
    <w:p w14:paraId="0EA2C8EB" w14:textId="77777777" w:rsidR="00015691" w:rsidRDefault="001201D4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r w:rsidRPr="00AF6EEF">
        <w:rPr>
          <w:rFonts w:cs="Arial"/>
          <w:b w:val="0"/>
          <w:i/>
          <w:smallCaps/>
          <w:sz w:val="22"/>
          <w:szCs w:val="24"/>
          <w:lang w:val="es-ES"/>
        </w:rPr>
        <w:fldChar w:fldCharType="begin"/>
      </w:r>
      <w:r w:rsidRPr="00AF6EEF">
        <w:rPr>
          <w:rFonts w:cs="Arial"/>
          <w:i/>
          <w:szCs w:val="24"/>
          <w:lang w:val="es-ES"/>
        </w:rPr>
        <w:instrText xml:space="preserve"> TOC \o "1-3" </w:instrText>
      </w:r>
      <w:r w:rsidRPr="00AF6EEF">
        <w:rPr>
          <w:rFonts w:cs="Arial"/>
          <w:b w:val="0"/>
          <w:i/>
          <w:smallCaps/>
          <w:sz w:val="22"/>
          <w:szCs w:val="24"/>
          <w:lang w:val="es-ES"/>
        </w:rPr>
        <w:fldChar w:fldCharType="separate"/>
      </w:r>
      <w:r w:rsidR="00015691" w:rsidRPr="00B74ACC">
        <w:rPr>
          <w:lang w:val="es-ES"/>
        </w:rPr>
        <w:t>1</w:t>
      </w:r>
      <w:r w:rsidR="00015691"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  <w:tab/>
      </w:r>
      <w:r w:rsidR="00015691" w:rsidRPr="00B74ACC">
        <w:rPr>
          <w:rFonts w:cs="Arial"/>
          <w:lang w:val="es-ES"/>
        </w:rPr>
        <w:t>Firmas de aceptación y aprobación de la especificación funcional</w:t>
      </w:r>
      <w:r w:rsidR="00015691">
        <w:tab/>
      </w:r>
      <w:r w:rsidR="00015691">
        <w:fldChar w:fldCharType="begin"/>
      </w:r>
      <w:r w:rsidR="00015691">
        <w:instrText xml:space="preserve"> PAGEREF _Toc37928800 \h </w:instrText>
      </w:r>
      <w:r w:rsidR="00015691">
        <w:fldChar w:fldCharType="separate"/>
      </w:r>
      <w:r w:rsidR="00015691">
        <w:t>2</w:t>
      </w:r>
      <w:r w:rsidR="00015691">
        <w:fldChar w:fldCharType="end"/>
      </w:r>
    </w:p>
    <w:p w14:paraId="1602934D" w14:textId="77777777" w:rsidR="00015691" w:rsidRDefault="00015691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r w:rsidRPr="00B74ACC">
        <w:rPr>
          <w:lang w:val="es-ES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Glosario de términos.</w:t>
      </w:r>
      <w:r>
        <w:tab/>
      </w:r>
      <w:r>
        <w:fldChar w:fldCharType="begin"/>
      </w:r>
      <w:r>
        <w:instrText xml:space="preserve"> PAGEREF _Toc37928801 \h </w:instrText>
      </w:r>
      <w:r>
        <w:fldChar w:fldCharType="separate"/>
      </w:r>
      <w:r>
        <w:t>4</w:t>
      </w:r>
      <w:r>
        <w:fldChar w:fldCharType="end"/>
      </w:r>
    </w:p>
    <w:p w14:paraId="7BD99FB9" w14:textId="77777777" w:rsidR="00015691" w:rsidRDefault="00015691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r w:rsidRPr="00B74ACC">
        <w:rPr>
          <w:lang w:val="es-ES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Detalle de Requerimiento Funcional</w:t>
      </w:r>
      <w:r>
        <w:tab/>
      </w:r>
      <w:r>
        <w:fldChar w:fldCharType="begin"/>
      </w:r>
      <w:r>
        <w:instrText xml:space="preserve"> PAGEREF _Toc37928802 \h </w:instrText>
      </w:r>
      <w:r>
        <w:fldChar w:fldCharType="separate"/>
      </w:r>
      <w:r>
        <w:t>5</w:t>
      </w:r>
      <w:r>
        <w:fldChar w:fldCharType="end"/>
      </w:r>
    </w:p>
    <w:p w14:paraId="66D18998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lang w:val="es-ES"/>
        </w:rPr>
        <w:t>3.1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Detalle del Proceso</w:t>
      </w:r>
      <w:r>
        <w:tab/>
      </w:r>
      <w:r>
        <w:fldChar w:fldCharType="begin"/>
      </w:r>
      <w:r>
        <w:instrText xml:space="preserve"> PAGEREF _Toc37928803 \h </w:instrText>
      </w:r>
      <w:r>
        <w:fldChar w:fldCharType="separate"/>
      </w:r>
      <w:r>
        <w:t>6</w:t>
      </w:r>
      <w:r>
        <w:fldChar w:fldCharType="end"/>
      </w:r>
    </w:p>
    <w:p w14:paraId="0F988322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lang w:val="es-ES"/>
        </w:rPr>
        <w:t>3.2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Descripción del Requerimiento</w:t>
      </w:r>
      <w:r>
        <w:tab/>
      </w:r>
      <w:r>
        <w:fldChar w:fldCharType="begin"/>
      </w:r>
      <w:r>
        <w:instrText xml:space="preserve"> PAGEREF _Toc37928804 \h </w:instrText>
      </w:r>
      <w:r>
        <w:fldChar w:fldCharType="separate"/>
      </w:r>
      <w:r>
        <w:t>6</w:t>
      </w:r>
      <w:r>
        <w:fldChar w:fldCharType="end"/>
      </w:r>
    </w:p>
    <w:p w14:paraId="68EB6CF1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lang w:val="es-ES"/>
        </w:rPr>
        <w:t>3.3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Flujo General del Proceso</w:t>
      </w:r>
      <w:r>
        <w:tab/>
      </w:r>
      <w:r>
        <w:fldChar w:fldCharType="begin"/>
      </w:r>
      <w:r>
        <w:instrText xml:space="preserve"> PAGEREF _Toc37928805 \h </w:instrText>
      </w:r>
      <w:r>
        <w:fldChar w:fldCharType="separate"/>
      </w:r>
      <w:r>
        <w:t>6</w:t>
      </w:r>
      <w:r>
        <w:fldChar w:fldCharType="end"/>
      </w:r>
    </w:p>
    <w:p w14:paraId="2ABF3F3B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lang w:val="es-ES"/>
        </w:rPr>
        <w:t>3.4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Premisas y delimitación de alcance.</w:t>
      </w:r>
      <w:r>
        <w:tab/>
      </w:r>
      <w:r>
        <w:fldChar w:fldCharType="begin"/>
      </w:r>
      <w:r>
        <w:instrText xml:space="preserve"> PAGEREF _Toc37928806 \h </w:instrText>
      </w:r>
      <w:r>
        <w:fldChar w:fldCharType="separate"/>
      </w:r>
      <w:r>
        <w:t>6</w:t>
      </w:r>
      <w:r>
        <w:fldChar w:fldCharType="end"/>
      </w:r>
    </w:p>
    <w:p w14:paraId="05E98092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lang w:val="es-ES"/>
        </w:rPr>
        <w:t>3.5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Prerrequisitos</w:t>
      </w:r>
      <w:r>
        <w:tab/>
      </w:r>
      <w:r>
        <w:fldChar w:fldCharType="begin"/>
      </w:r>
      <w:r>
        <w:instrText xml:space="preserve"> PAGEREF _Toc37928807 \h </w:instrText>
      </w:r>
      <w:r>
        <w:fldChar w:fldCharType="separate"/>
      </w:r>
      <w:r>
        <w:t>7</w:t>
      </w:r>
      <w:r>
        <w:fldChar w:fldCharType="end"/>
      </w:r>
    </w:p>
    <w:p w14:paraId="69F6151D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lang w:val="es-ES"/>
        </w:rPr>
        <w:t>3.6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Requerimiento funcional detallado.</w:t>
      </w:r>
      <w:r>
        <w:tab/>
      </w:r>
      <w:r>
        <w:fldChar w:fldCharType="begin"/>
      </w:r>
      <w:r>
        <w:instrText xml:space="preserve"> PAGEREF _Toc37928808 \h </w:instrText>
      </w:r>
      <w:r>
        <w:fldChar w:fldCharType="separate"/>
      </w:r>
      <w:r>
        <w:t>7</w:t>
      </w:r>
      <w:r>
        <w:fldChar w:fldCharType="end"/>
      </w:r>
    </w:p>
    <w:p w14:paraId="2094DC98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lang w:val="es-ES"/>
        </w:rPr>
        <w:t>3.7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Criterios de Selección (Usuario clave)</w:t>
      </w:r>
      <w:r>
        <w:tab/>
      </w:r>
      <w:r>
        <w:fldChar w:fldCharType="begin"/>
      </w:r>
      <w:r>
        <w:instrText xml:space="preserve"> PAGEREF _Toc37928809 \h </w:instrText>
      </w:r>
      <w:r>
        <w:fldChar w:fldCharType="separate"/>
      </w:r>
      <w:r>
        <w:t>7</w:t>
      </w:r>
      <w:r>
        <w:fldChar w:fldCharType="end"/>
      </w:r>
    </w:p>
    <w:p w14:paraId="09DF6BA5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3.8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Escenarios para pruebas (Usuario clave)</w:t>
      </w:r>
      <w:r>
        <w:tab/>
      </w:r>
      <w:r>
        <w:fldChar w:fldCharType="begin"/>
      </w:r>
      <w:r>
        <w:instrText xml:space="preserve"> PAGEREF _Toc37928810 \h </w:instrText>
      </w:r>
      <w:r>
        <w:fldChar w:fldCharType="separate"/>
      </w:r>
      <w:r>
        <w:t>7</w:t>
      </w:r>
      <w:r>
        <w:fldChar w:fldCharType="end"/>
      </w:r>
    </w:p>
    <w:p w14:paraId="5B3143CD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3.9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Definición de Tablas / Objetos Z</w:t>
      </w:r>
      <w:r>
        <w:tab/>
      </w:r>
      <w:r>
        <w:fldChar w:fldCharType="begin"/>
      </w:r>
      <w:r>
        <w:instrText xml:space="preserve"> PAGEREF _Toc37928811 \h </w:instrText>
      </w:r>
      <w:r>
        <w:fldChar w:fldCharType="separate"/>
      </w:r>
      <w:r>
        <w:t>8</w:t>
      </w:r>
      <w:r>
        <w:fldChar w:fldCharType="end"/>
      </w:r>
    </w:p>
    <w:p w14:paraId="0C02E56B" w14:textId="77777777" w:rsidR="00015691" w:rsidRDefault="00015691">
      <w:pPr>
        <w:pStyle w:val="TD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3.10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Mapeo de Datos y Diseño interfaces</w:t>
      </w:r>
      <w:r>
        <w:tab/>
      </w:r>
      <w:r>
        <w:fldChar w:fldCharType="begin"/>
      </w:r>
      <w:r>
        <w:instrText xml:space="preserve"> PAGEREF _Toc37928812 \h </w:instrText>
      </w:r>
      <w:r>
        <w:fldChar w:fldCharType="separate"/>
      </w:r>
      <w:r>
        <w:t>8</w:t>
      </w:r>
      <w:r>
        <w:fldChar w:fldCharType="end"/>
      </w:r>
    </w:p>
    <w:p w14:paraId="6627FA75" w14:textId="77777777" w:rsidR="00015691" w:rsidRDefault="00015691">
      <w:pPr>
        <w:pStyle w:val="TD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3.11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Tratamiento de Errores y Log de Resultados</w:t>
      </w:r>
      <w:r>
        <w:tab/>
      </w:r>
      <w:r>
        <w:fldChar w:fldCharType="begin"/>
      </w:r>
      <w:r>
        <w:instrText xml:space="preserve"> PAGEREF _Toc37928813 \h </w:instrText>
      </w:r>
      <w:r>
        <w:fldChar w:fldCharType="separate"/>
      </w:r>
      <w:r>
        <w:t>10</w:t>
      </w:r>
      <w:r>
        <w:fldChar w:fldCharType="end"/>
      </w:r>
    </w:p>
    <w:p w14:paraId="26C04A60" w14:textId="77777777" w:rsidR="00015691" w:rsidRDefault="00015691">
      <w:pPr>
        <w:pStyle w:val="TD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3.12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Autorizaciones o restricciones especiales</w:t>
      </w:r>
      <w:r>
        <w:tab/>
      </w:r>
      <w:r>
        <w:fldChar w:fldCharType="begin"/>
      </w:r>
      <w:r>
        <w:instrText xml:space="preserve"> PAGEREF _Toc37928814 \h </w:instrText>
      </w:r>
      <w:r>
        <w:fldChar w:fldCharType="separate"/>
      </w:r>
      <w:r>
        <w:t>10</w:t>
      </w:r>
      <w:r>
        <w:fldChar w:fldCharType="end"/>
      </w:r>
    </w:p>
    <w:p w14:paraId="39F1FF9F" w14:textId="77777777" w:rsidR="00015691" w:rsidRDefault="00015691">
      <w:pPr>
        <w:pStyle w:val="TD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CO"/>
        </w:rPr>
        <w:t>3.13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CO"/>
        </w:rPr>
        <w:t>Tenants (SAP Cloud) / Mandantes (SAP S/ HANA)</w:t>
      </w:r>
      <w:r>
        <w:tab/>
      </w:r>
      <w:r>
        <w:fldChar w:fldCharType="begin"/>
      </w:r>
      <w:r>
        <w:instrText xml:space="preserve"> PAGEREF _Toc37928815 \h </w:instrText>
      </w:r>
      <w:r>
        <w:fldChar w:fldCharType="separate"/>
      </w:r>
      <w:r>
        <w:t>10</w:t>
      </w:r>
      <w:r>
        <w:fldChar w:fldCharType="end"/>
      </w:r>
    </w:p>
    <w:p w14:paraId="13E839D3" w14:textId="77777777" w:rsidR="00015691" w:rsidRDefault="00015691">
      <w:pPr>
        <w:pStyle w:val="TDC2"/>
        <w:tabs>
          <w:tab w:val="left" w:pos="1276"/>
        </w:tabs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3.14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Anexos</w:t>
      </w:r>
      <w:r>
        <w:tab/>
      </w:r>
      <w:r>
        <w:fldChar w:fldCharType="begin"/>
      </w:r>
      <w:r>
        <w:instrText xml:space="preserve"> PAGEREF _Toc37928816 \h </w:instrText>
      </w:r>
      <w:r>
        <w:fldChar w:fldCharType="separate"/>
      </w:r>
      <w:r>
        <w:t>10</w:t>
      </w:r>
      <w:r>
        <w:fldChar w:fldCharType="end"/>
      </w:r>
    </w:p>
    <w:p w14:paraId="4EFF1CEE" w14:textId="77777777" w:rsidR="00015691" w:rsidRDefault="00015691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r w:rsidRPr="00B74ACC">
        <w:rPr>
          <w:lang w:val="es-ES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Manual de Ejecución</w:t>
      </w:r>
      <w:r>
        <w:tab/>
      </w:r>
      <w:r>
        <w:fldChar w:fldCharType="begin"/>
      </w:r>
      <w:r>
        <w:instrText xml:space="preserve"> PAGEREF _Toc37928817 \h </w:instrText>
      </w:r>
      <w:r>
        <w:fldChar w:fldCharType="separate"/>
      </w:r>
      <w:r>
        <w:t>11</w:t>
      </w:r>
      <w:r>
        <w:fldChar w:fldCharType="end"/>
      </w:r>
    </w:p>
    <w:p w14:paraId="2C05C907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4.1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Consideraciones para la Ejecución</w:t>
      </w:r>
      <w:r>
        <w:tab/>
      </w:r>
      <w:r>
        <w:fldChar w:fldCharType="begin"/>
      </w:r>
      <w:r>
        <w:instrText xml:space="preserve"> PAGEREF _Toc37928818 \h </w:instrText>
      </w:r>
      <w:r>
        <w:fldChar w:fldCharType="separate"/>
      </w:r>
      <w:r>
        <w:t>11</w:t>
      </w:r>
      <w:r>
        <w:fldChar w:fldCharType="end"/>
      </w:r>
    </w:p>
    <w:p w14:paraId="74FDE0F7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4.2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Procedimiento de Ejecución</w:t>
      </w:r>
      <w:r>
        <w:tab/>
      </w:r>
      <w:r>
        <w:fldChar w:fldCharType="begin"/>
      </w:r>
      <w:r>
        <w:instrText xml:space="preserve"> PAGEREF _Toc37928819 \h </w:instrText>
      </w:r>
      <w:r>
        <w:fldChar w:fldCharType="separate"/>
      </w:r>
      <w:r>
        <w:t>11</w:t>
      </w:r>
      <w:r>
        <w:fldChar w:fldCharType="end"/>
      </w:r>
    </w:p>
    <w:p w14:paraId="4AAC5240" w14:textId="77777777" w:rsidR="00015691" w:rsidRDefault="00015691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</w:pPr>
      <w:r w:rsidRPr="00B74ACC">
        <w:rPr>
          <w:lang w:val="es-ES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CO" w:eastAsia="es-CO"/>
        </w:rPr>
        <w:tab/>
      </w:r>
      <w:r w:rsidRPr="00B74ACC">
        <w:rPr>
          <w:rFonts w:cs="Arial"/>
          <w:lang w:val="es-ES"/>
        </w:rPr>
        <w:t>Plan Pruebas global</w:t>
      </w:r>
      <w:r>
        <w:tab/>
      </w:r>
      <w:r>
        <w:fldChar w:fldCharType="begin"/>
      </w:r>
      <w:r>
        <w:instrText xml:space="preserve"> PAGEREF _Toc37928820 \h </w:instrText>
      </w:r>
      <w:r>
        <w:fldChar w:fldCharType="separate"/>
      </w:r>
      <w:r>
        <w:t>12</w:t>
      </w:r>
      <w:r>
        <w:fldChar w:fldCharType="end"/>
      </w:r>
    </w:p>
    <w:p w14:paraId="4FDC3817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5.1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Caso de Prueba 1</w:t>
      </w:r>
      <w:r>
        <w:tab/>
      </w:r>
      <w:r>
        <w:fldChar w:fldCharType="begin"/>
      </w:r>
      <w:r>
        <w:instrText xml:space="preserve"> PAGEREF _Toc37928821 \h </w:instrText>
      </w:r>
      <w:r>
        <w:fldChar w:fldCharType="separate"/>
      </w:r>
      <w:r>
        <w:t>12</w:t>
      </w:r>
      <w:r>
        <w:fldChar w:fldCharType="end"/>
      </w:r>
    </w:p>
    <w:p w14:paraId="4E60B833" w14:textId="77777777" w:rsidR="00015691" w:rsidRDefault="00015691">
      <w:pPr>
        <w:pStyle w:val="TDC2"/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</w:pPr>
      <w:r w:rsidRPr="00B74ACC">
        <w:rPr>
          <w:bCs/>
          <w:lang w:val="es-ES"/>
        </w:rPr>
        <w:t>5.2</w:t>
      </w:r>
      <w:r>
        <w:rPr>
          <w:rFonts w:asciiTheme="minorHAnsi" w:eastAsiaTheme="minorEastAsia" w:hAnsiTheme="minorHAnsi" w:cstheme="minorBidi"/>
          <w:smallCaps w:val="0"/>
          <w:szCs w:val="22"/>
          <w:lang w:val="es-CO" w:eastAsia="es-CO"/>
        </w:rPr>
        <w:tab/>
      </w:r>
      <w:r w:rsidRPr="00B74ACC">
        <w:rPr>
          <w:rFonts w:cs="Arial"/>
          <w:bCs/>
          <w:lang w:val="es-ES"/>
        </w:rPr>
        <w:t>Caso de Prueba 2</w:t>
      </w:r>
      <w:r>
        <w:tab/>
      </w:r>
      <w:r>
        <w:fldChar w:fldCharType="begin"/>
      </w:r>
      <w:r>
        <w:instrText xml:space="preserve"> PAGEREF _Toc37928822 \h </w:instrText>
      </w:r>
      <w:r>
        <w:fldChar w:fldCharType="separate"/>
      </w:r>
      <w:r>
        <w:t>13</w:t>
      </w:r>
      <w:r>
        <w:fldChar w:fldCharType="end"/>
      </w:r>
    </w:p>
    <w:p w14:paraId="6F87614E" w14:textId="77777777" w:rsidR="002A0014" w:rsidRPr="00AF6EEF" w:rsidRDefault="001201D4" w:rsidP="00250489">
      <w:pPr>
        <w:pStyle w:val="TOC1"/>
        <w:rPr>
          <w:rFonts w:cs="Arial"/>
          <w:i w:val="0"/>
          <w:lang w:val="es-ES"/>
        </w:rPr>
      </w:pPr>
      <w:r w:rsidRPr="00AF6EEF">
        <w:rPr>
          <w:rFonts w:cs="Arial"/>
          <w:i w:val="0"/>
          <w:lang w:val="es-ES"/>
        </w:rPr>
        <w:fldChar w:fldCharType="end"/>
      </w:r>
      <w:bookmarkStart w:id="1" w:name="_Toc524934703"/>
      <w:bookmarkStart w:id="2" w:name="_Toc74994647"/>
      <w:bookmarkStart w:id="3" w:name="_Toc75079310"/>
    </w:p>
    <w:p w14:paraId="37ACD2F1" w14:textId="77777777" w:rsidR="00FD4986" w:rsidRPr="00AF6EEF" w:rsidRDefault="00FD4986" w:rsidP="00250489">
      <w:pPr>
        <w:pStyle w:val="TOC1"/>
        <w:rPr>
          <w:rFonts w:cs="Arial"/>
          <w:i w:val="0"/>
          <w:lang w:val="es-ES"/>
        </w:rPr>
      </w:pPr>
    </w:p>
    <w:p w14:paraId="7C2526B6" w14:textId="77777777" w:rsidR="00FD4986" w:rsidRPr="00AF6EEF" w:rsidRDefault="00FD4986" w:rsidP="00250489">
      <w:pPr>
        <w:pStyle w:val="TOC1"/>
        <w:rPr>
          <w:rFonts w:cs="Arial"/>
          <w:i w:val="0"/>
          <w:lang w:val="es-ES"/>
        </w:rPr>
      </w:pPr>
    </w:p>
    <w:p w14:paraId="384B190A" w14:textId="77777777" w:rsidR="00FD4986" w:rsidRPr="00AF6EEF" w:rsidRDefault="00FD4986" w:rsidP="00250489">
      <w:pPr>
        <w:pStyle w:val="TOC1"/>
        <w:rPr>
          <w:rFonts w:cs="Arial"/>
          <w:i w:val="0"/>
          <w:lang w:val="es-ES"/>
        </w:rPr>
      </w:pPr>
    </w:p>
    <w:p w14:paraId="340C7777" w14:textId="77777777" w:rsidR="0096123B" w:rsidRPr="00AF6EEF" w:rsidRDefault="0096123B" w:rsidP="00FC30B6">
      <w:pPr>
        <w:pStyle w:val="Ttulo1"/>
        <w:jc w:val="left"/>
        <w:rPr>
          <w:rFonts w:cs="Arial"/>
          <w:lang w:val="es-ES"/>
        </w:rPr>
      </w:pPr>
      <w:bookmarkStart w:id="4" w:name="_Toc37928801"/>
      <w:bookmarkStart w:id="5" w:name="_Toc74995654"/>
      <w:bookmarkStart w:id="6" w:name="_Toc76530481"/>
      <w:bookmarkStart w:id="7" w:name="_Toc76975926"/>
      <w:bookmarkStart w:id="8" w:name="_Toc74995652"/>
      <w:bookmarkStart w:id="9" w:name="_Toc76530479"/>
      <w:bookmarkStart w:id="10" w:name="_Toc76975924"/>
      <w:r w:rsidRPr="00AF6EEF">
        <w:rPr>
          <w:rFonts w:cs="Arial"/>
          <w:lang w:val="es-ES"/>
        </w:rPr>
        <w:lastRenderedPageBreak/>
        <w:t>Glosario de términos.</w:t>
      </w:r>
      <w:bookmarkEnd w:id="4"/>
      <w:r w:rsidRPr="00AF6EEF">
        <w:rPr>
          <w:rFonts w:cs="Arial"/>
          <w:lang w:val="es-E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6"/>
      </w:tblGrid>
      <w:tr w:rsidR="0096123B" w:rsidRPr="00AF6EEF" w14:paraId="5B6F41C2" w14:textId="77777777" w:rsidTr="00DA5BCF">
        <w:trPr>
          <w:trHeight w:val="471"/>
        </w:trPr>
        <w:tc>
          <w:tcPr>
            <w:tcW w:w="9706" w:type="dxa"/>
            <w:shd w:val="clear" w:color="auto" w:fill="E6E6E6"/>
          </w:tcPr>
          <w:p w14:paraId="5D4FDA1C" w14:textId="77777777" w:rsidR="0096123B" w:rsidRPr="00AF6EEF" w:rsidRDefault="0096123B" w:rsidP="00DA5BCF">
            <w:pPr>
              <w:pStyle w:val="TtuloTabla"/>
              <w:widowControl w:val="0"/>
              <w:jc w:val="both"/>
              <w:rPr>
                <w:rFonts w:ascii="Arial" w:hAnsi="Arial" w:cs="Arial"/>
                <w:b w:val="0"/>
                <w:bCs/>
                <w:sz w:val="16"/>
                <w:lang w:val="es-ES"/>
              </w:rPr>
            </w:pPr>
            <w:r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 xml:space="preserve">A continuación, se deben incluir todos aquellos términos que faciliten el entendimiento del requerimiento.  </w:t>
            </w:r>
          </w:p>
        </w:tc>
      </w:tr>
      <w:tr w:rsidR="0096123B" w:rsidRPr="00AF6EEF" w14:paraId="1DF222C4" w14:textId="77777777" w:rsidTr="00DA5BCF">
        <w:trPr>
          <w:trHeight w:val="471"/>
        </w:trPr>
        <w:tc>
          <w:tcPr>
            <w:tcW w:w="9706" w:type="dxa"/>
          </w:tcPr>
          <w:p w14:paraId="1245CE52" w14:textId="77777777" w:rsidR="0096123B" w:rsidRDefault="0096123B" w:rsidP="00DA5BCF">
            <w:pPr>
              <w:rPr>
                <w:rFonts w:cs="Arial"/>
                <w:sz w:val="18"/>
                <w:lang w:val="es-ES"/>
              </w:rPr>
            </w:pPr>
          </w:p>
          <w:p w14:paraId="563A844B" w14:textId="5983609B" w:rsidR="00703D7C" w:rsidRPr="00BB48AB" w:rsidRDefault="00703D7C" w:rsidP="00BB48AB">
            <w:pPr>
              <w:rPr>
                <w:rFonts w:cs="Arial"/>
                <w:sz w:val="18"/>
              </w:rPr>
            </w:pPr>
          </w:p>
        </w:tc>
      </w:tr>
      <w:tr w:rsidR="00392721" w:rsidRPr="00AF6EEF" w14:paraId="1F36F5F5" w14:textId="77777777" w:rsidTr="00DA5BCF">
        <w:trPr>
          <w:trHeight w:val="471"/>
        </w:trPr>
        <w:tc>
          <w:tcPr>
            <w:tcW w:w="9706" w:type="dxa"/>
          </w:tcPr>
          <w:p w14:paraId="56ABFDDD" w14:textId="77777777" w:rsidR="00392721" w:rsidRDefault="00392721" w:rsidP="00DA5BCF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6D2C73CB" w14:textId="77777777" w:rsidR="00C904D5" w:rsidRPr="00AF6EEF" w:rsidRDefault="00D13333" w:rsidP="00FC30B6">
      <w:pPr>
        <w:pStyle w:val="Ttulo1"/>
        <w:jc w:val="left"/>
        <w:rPr>
          <w:rFonts w:cs="Arial"/>
          <w:lang w:val="es-ES"/>
        </w:rPr>
      </w:pPr>
      <w:bookmarkStart w:id="11" w:name="_Toc37928802"/>
      <w:bookmarkEnd w:id="5"/>
      <w:bookmarkEnd w:id="6"/>
      <w:bookmarkEnd w:id="7"/>
      <w:r w:rsidRPr="00AF6EEF">
        <w:rPr>
          <w:rFonts w:cs="Arial"/>
          <w:lang w:val="es-ES"/>
        </w:rPr>
        <w:lastRenderedPageBreak/>
        <w:t xml:space="preserve">Detalle de Requerimiento </w:t>
      </w:r>
      <w:r w:rsidR="00393FE1" w:rsidRPr="00AF6EEF">
        <w:rPr>
          <w:rFonts w:cs="Arial"/>
          <w:lang w:val="es-ES"/>
        </w:rPr>
        <w:t>Funcional</w:t>
      </w:r>
      <w:bookmarkEnd w:id="11"/>
    </w:p>
    <w:p w14:paraId="5D633498" w14:textId="77777777" w:rsidR="00CB0158" w:rsidRPr="00AF6EEF" w:rsidRDefault="00CB0158" w:rsidP="00CB0158">
      <w:pPr>
        <w:ind w:right="-1"/>
        <w:rPr>
          <w:rFonts w:cs="Arial"/>
          <w:lang w:val="es-ES_tradnl"/>
        </w:rPr>
      </w:pPr>
      <w:r w:rsidRPr="00AF6EEF">
        <w:rPr>
          <w:rFonts w:cs="Arial"/>
          <w:lang w:val="es-ES_tradnl"/>
        </w:rPr>
        <w:t>Indicar la siguiente información solo para el tipo de desarrollo que se esté realiz</w:t>
      </w:r>
      <w:r w:rsidR="0030541F" w:rsidRPr="00AF6EEF">
        <w:rPr>
          <w:rFonts w:cs="Arial"/>
          <w:lang w:val="es-ES_tradnl"/>
        </w:rPr>
        <w:t>ando.</w:t>
      </w:r>
    </w:p>
    <w:p w14:paraId="41E5A32E" w14:textId="77777777" w:rsidR="0030541F" w:rsidRPr="00AF6EEF" w:rsidRDefault="0030541F" w:rsidP="0030541F">
      <w:pPr>
        <w:rPr>
          <w:rFonts w:cs="Arial"/>
          <w:b/>
          <w:sz w:val="20"/>
          <w:lang w:val="es-ES"/>
        </w:rPr>
      </w:pPr>
    </w:p>
    <w:p w14:paraId="21B1EE22" w14:textId="77777777" w:rsidR="0030541F" w:rsidRPr="00AF6EEF" w:rsidRDefault="0030541F" w:rsidP="0030541F">
      <w:pPr>
        <w:rPr>
          <w:rFonts w:cs="Arial"/>
          <w:sz w:val="20"/>
          <w:lang w:val="es-ES"/>
        </w:rPr>
      </w:pPr>
      <w:r w:rsidRPr="00AF6EEF">
        <w:rPr>
          <w:rFonts w:cs="Arial"/>
          <w:b/>
          <w:sz w:val="20"/>
          <w:lang w:val="es-ES"/>
        </w:rPr>
        <w:t>Nota</w:t>
      </w:r>
      <w:r w:rsidRPr="00AF6EEF">
        <w:rPr>
          <w:rFonts w:cs="Arial"/>
          <w:sz w:val="20"/>
          <w:lang w:val="es-ES"/>
        </w:rPr>
        <w:t xml:space="preserve">: </w:t>
      </w:r>
    </w:p>
    <w:p w14:paraId="420960B3" w14:textId="77777777" w:rsidR="0030541F" w:rsidRPr="00AF6EEF" w:rsidRDefault="0030541F" w:rsidP="0030541F">
      <w:pPr>
        <w:rPr>
          <w:rFonts w:cs="Arial"/>
          <w:i/>
          <w:szCs w:val="22"/>
          <w:lang w:val="es-ES"/>
        </w:rPr>
      </w:pPr>
      <w:r w:rsidRPr="00AF6EEF">
        <w:rPr>
          <w:rFonts w:cs="Arial"/>
          <w:i/>
          <w:szCs w:val="22"/>
          <w:lang w:val="es-ES"/>
        </w:rPr>
        <w:t>Todos los campos deben diligenciarse obligatoriamente, cuando un campo no aplique debe escribirse “N.A.”, en caso contrario debe diligenciarse la información solicitada.</w:t>
      </w:r>
    </w:p>
    <w:p w14:paraId="7CCF7E67" w14:textId="77777777" w:rsidR="00CB0158" w:rsidRDefault="00CB0158" w:rsidP="0096123B">
      <w:pPr>
        <w:rPr>
          <w:rFonts w:cs="Arial"/>
          <w:lang w:val="es-ES_tradnl"/>
        </w:rPr>
      </w:pPr>
    </w:p>
    <w:p w14:paraId="3F312B48" w14:textId="77777777" w:rsidR="00CB0158" w:rsidRDefault="00CB0158" w:rsidP="0096123B">
      <w:pPr>
        <w:rPr>
          <w:rFonts w:cs="Arial"/>
          <w:lang w:val="es-E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7513"/>
      </w:tblGrid>
      <w:tr w:rsidR="00046B91" w:rsidRPr="00AF6EEF" w14:paraId="0473631F" w14:textId="77777777" w:rsidTr="0030503F">
        <w:trPr>
          <w:trHeight w:val="221"/>
        </w:trPr>
        <w:tc>
          <w:tcPr>
            <w:tcW w:w="2093" w:type="dxa"/>
            <w:vMerge w:val="restart"/>
            <w:shd w:val="clear" w:color="auto" w:fill="27548B"/>
          </w:tcPr>
          <w:p w14:paraId="5C56385B" w14:textId="77777777" w:rsidR="00046B91" w:rsidRPr="00AF6EEF" w:rsidRDefault="00046B91" w:rsidP="00046B91">
            <w:pPr>
              <w:rPr>
                <w:rFonts w:cs="Arial"/>
                <w:b/>
                <w:color w:val="FFFFFF" w:themeColor="background1"/>
                <w:sz w:val="20"/>
                <w:lang w:val="es-CO"/>
              </w:rPr>
            </w:pPr>
            <w:r w:rsidRPr="00AF6EEF">
              <w:rPr>
                <w:rFonts w:cs="Arial"/>
                <w:b/>
                <w:color w:val="FFFFFF" w:themeColor="background1"/>
                <w:sz w:val="20"/>
                <w:lang w:val="es-CO"/>
              </w:rPr>
              <w:t xml:space="preserve">Tipo de Desarrollo </w:t>
            </w:r>
          </w:p>
        </w:tc>
        <w:tc>
          <w:tcPr>
            <w:tcW w:w="7513" w:type="dxa"/>
          </w:tcPr>
          <w:p w14:paraId="211D0B80" w14:textId="77777777" w:rsidR="00046B91" w:rsidRPr="007C3605" w:rsidRDefault="003F10EA" w:rsidP="00046B91">
            <w:pPr>
              <w:tabs>
                <w:tab w:val="left" w:pos="1315"/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lang w:val="es-CO"/>
              </w:rPr>
            </w:pP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678428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Reporte</w:t>
            </w:r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ab/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367065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Interface     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1204599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 Programa de migración  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1264453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Formulario</w:t>
            </w:r>
          </w:p>
          <w:p w14:paraId="724EE04C" w14:textId="77777777" w:rsidR="00046B91" w:rsidRPr="007C3605" w:rsidRDefault="003F10EA" w:rsidP="00046B91">
            <w:pPr>
              <w:tabs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lang w:val="es-CO"/>
              </w:rPr>
            </w:pP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1731377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Carga ABAP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10812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LSMW        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15561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APP </w:t>
            </w:r>
            <w:proofErr w:type="spellStart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>Fiori</w:t>
            </w:r>
            <w:proofErr w:type="spellEnd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                            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103200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</w:t>
            </w:r>
            <w:proofErr w:type="spellStart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>Workflow</w:t>
            </w:r>
            <w:proofErr w:type="spellEnd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ab/>
            </w:r>
          </w:p>
          <w:p w14:paraId="56FFC9A8" w14:textId="4FCB3F80" w:rsidR="00046B91" w:rsidRPr="007C3605" w:rsidRDefault="003F10EA" w:rsidP="00046B91">
            <w:pPr>
              <w:tabs>
                <w:tab w:val="left" w:pos="1315"/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lang w:val="es-CO"/>
              </w:rPr>
            </w:pP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28886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Dialogo     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88133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</w:t>
            </w:r>
            <w:proofErr w:type="spellStart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>Mashup</w:t>
            </w:r>
            <w:proofErr w:type="spellEnd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     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66698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05FDA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es-CO"/>
                  </w:rPr>
                  <w:t>☒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Ampliación                        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1574473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</w:t>
            </w:r>
            <w:proofErr w:type="spellStart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>Add-on</w:t>
            </w:r>
            <w:proofErr w:type="spellEnd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ab/>
            </w:r>
          </w:p>
          <w:p w14:paraId="2DE80A39" w14:textId="77777777" w:rsidR="00046B91" w:rsidRDefault="003F10EA" w:rsidP="00046B91">
            <w:pPr>
              <w:tabs>
                <w:tab w:val="left" w:pos="1315"/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lang w:val="es-CO"/>
              </w:rPr>
            </w:pP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1323391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Ampliación de campos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21312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Jobs de fondo   </w:t>
            </w:r>
          </w:p>
          <w:p w14:paraId="39DCFE88" w14:textId="77777777" w:rsidR="00046B91" w:rsidRPr="007C3605" w:rsidRDefault="00046B91" w:rsidP="00046B91">
            <w:pPr>
              <w:tabs>
                <w:tab w:val="left" w:pos="1315"/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highlight w:val="yellow"/>
                <w:lang w:val="es-CO"/>
              </w:rPr>
            </w:pPr>
          </w:p>
          <w:p w14:paraId="6E1D685E" w14:textId="77777777" w:rsidR="00046B91" w:rsidRPr="007C3605" w:rsidRDefault="003F10EA" w:rsidP="00046B91">
            <w:pPr>
              <w:tabs>
                <w:tab w:val="left" w:pos="1315"/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lang w:val="es-CO"/>
              </w:rPr>
            </w:pP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1625659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Integración  (Hana)</w:t>
            </w:r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ab/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97930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Desarrollo Web  (Hana)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87319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 Aplicativo Windows  (Hana)    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2043271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</w:t>
            </w:r>
            <w:proofErr w:type="spellStart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>Add-on</w:t>
            </w:r>
            <w:proofErr w:type="spellEnd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SAP  (Hana)</w:t>
            </w:r>
          </w:p>
          <w:p w14:paraId="7939CA7E" w14:textId="77777777" w:rsidR="00046B91" w:rsidRPr="007C3605" w:rsidRDefault="00046B91" w:rsidP="00046B91">
            <w:pPr>
              <w:tabs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lang w:val="es-CO"/>
              </w:rPr>
            </w:pPr>
          </w:p>
          <w:p w14:paraId="391A36CA" w14:textId="77777777" w:rsidR="00046B91" w:rsidRPr="007C3605" w:rsidRDefault="003F10EA" w:rsidP="00046B91">
            <w:pPr>
              <w:tabs>
                <w:tab w:val="left" w:pos="1315"/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lang w:val="es-CO"/>
              </w:rPr>
            </w:pP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785185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Integración  (SQL)</w:t>
            </w:r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ab/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2112888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Desarrollo Web  (SQL)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817186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 Aplicativo Windows  (SQL)    </w:t>
            </w:r>
            <w:r w:rsidR="00046B91">
              <w:rPr>
                <w:rFonts w:cs="Arial"/>
                <w:b/>
                <w:sz w:val="18"/>
                <w:szCs w:val="18"/>
                <w:lang w:val="es-CO"/>
              </w:rPr>
              <w:t xml:space="preserve">     </w:t>
            </w:r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    </w:t>
            </w: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998035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7C3605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</w:t>
            </w:r>
            <w:proofErr w:type="spellStart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>Add-on</w:t>
            </w:r>
            <w:proofErr w:type="spellEnd"/>
            <w:r w:rsidR="00046B91" w:rsidRPr="007C3605">
              <w:rPr>
                <w:rFonts w:cs="Arial"/>
                <w:b/>
                <w:sz w:val="18"/>
                <w:szCs w:val="18"/>
                <w:lang w:val="es-CO"/>
              </w:rPr>
              <w:t xml:space="preserve"> SAP  (SQL)</w:t>
            </w:r>
          </w:p>
          <w:p w14:paraId="3DB4B654" w14:textId="77777777" w:rsidR="00046B91" w:rsidRPr="007C3605" w:rsidRDefault="00046B91" w:rsidP="00046B91">
            <w:pPr>
              <w:tabs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highlight w:val="yellow"/>
                <w:lang w:val="es-CO"/>
              </w:rPr>
            </w:pPr>
          </w:p>
          <w:p w14:paraId="58C39147" w14:textId="77777777" w:rsidR="00046B91" w:rsidRPr="007C3605" w:rsidRDefault="00046B91" w:rsidP="00046B91">
            <w:pPr>
              <w:tabs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lang w:val="es-CO"/>
              </w:rPr>
            </w:pPr>
            <w:r w:rsidRPr="007C3605">
              <w:rPr>
                <w:rFonts w:cs="Arial"/>
                <w:b/>
                <w:sz w:val="18"/>
                <w:szCs w:val="18"/>
                <w:highlight w:val="yellow"/>
                <w:lang w:val="es-CO"/>
              </w:rPr>
              <w:t xml:space="preserve">                                                         </w:t>
            </w:r>
          </w:p>
          <w:p w14:paraId="1F7FC9F4" w14:textId="77777777" w:rsidR="00046B91" w:rsidRPr="007C3605" w:rsidRDefault="00046B91" w:rsidP="00046B91">
            <w:pPr>
              <w:tabs>
                <w:tab w:val="left" w:pos="2018"/>
                <w:tab w:val="left" w:pos="3968"/>
                <w:tab w:val="left" w:pos="5990"/>
              </w:tabs>
              <w:rPr>
                <w:rFonts w:cs="Arial"/>
                <w:b/>
                <w:sz w:val="18"/>
                <w:szCs w:val="18"/>
                <w:lang w:val="es-CO"/>
              </w:rPr>
            </w:pPr>
          </w:p>
        </w:tc>
      </w:tr>
      <w:tr w:rsidR="00046B91" w:rsidRPr="00AF6EEF" w14:paraId="21B7CF8C" w14:textId="77777777" w:rsidTr="0030503F">
        <w:trPr>
          <w:trHeight w:val="153"/>
        </w:trPr>
        <w:tc>
          <w:tcPr>
            <w:tcW w:w="2093" w:type="dxa"/>
            <w:vMerge/>
            <w:shd w:val="clear" w:color="auto" w:fill="27548B"/>
          </w:tcPr>
          <w:p w14:paraId="59AE48B1" w14:textId="77777777" w:rsidR="00046B91" w:rsidRPr="00AF6EEF" w:rsidRDefault="00046B91" w:rsidP="00046B91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7513" w:type="dxa"/>
          </w:tcPr>
          <w:p w14:paraId="0E27A37E" w14:textId="2B81474D" w:rsidR="00046B91" w:rsidRPr="00AF6EEF" w:rsidRDefault="00046B91" w:rsidP="00046B91">
            <w:pPr>
              <w:rPr>
                <w:rFonts w:cs="Arial"/>
                <w:lang w:val="es-CO"/>
              </w:rPr>
            </w:pPr>
            <w:r>
              <w:rPr>
                <w:rFonts w:cs="Arial"/>
                <w:b/>
                <w:i/>
                <w:color w:val="999999"/>
                <w:sz w:val="18"/>
                <w:szCs w:val="18"/>
                <w:lang w:val="es-CO"/>
              </w:rPr>
              <w:t>Módulos SD</w:t>
            </w:r>
          </w:p>
        </w:tc>
      </w:tr>
      <w:tr w:rsidR="00046B91" w:rsidRPr="00AF6EEF" w14:paraId="003401C7" w14:textId="77777777" w:rsidTr="0030503F">
        <w:trPr>
          <w:trHeight w:val="132"/>
        </w:trPr>
        <w:tc>
          <w:tcPr>
            <w:tcW w:w="2093" w:type="dxa"/>
            <w:vMerge/>
            <w:shd w:val="clear" w:color="auto" w:fill="27548B"/>
          </w:tcPr>
          <w:p w14:paraId="23A1FF3C" w14:textId="77777777" w:rsidR="00046B91" w:rsidRPr="00AF6EEF" w:rsidRDefault="00046B91" w:rsidP="00046B91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7513" w:type="dxa"/>
          </w:tcPr>
          <w:p w14:paraId="18C95E51" w14:textId="3C32A1E5" w:rsidR="00046B91" w:rsidRPr="00AF6EEF" w:rsidRDefault="00F05FDA" w:rsidP="00F05FDA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Se requiere que para las clases de documento referentes a NC y ND, el o los usuario(s) autorizado(s) pueda(n) cambiar los valores correspondientes a la clase de condición ZPR1.</w:t>
            </w:r>
          </w:p>
        </w:tc>
      </w:tr>
      <w:tr w:rsidR="00046B91" w:rsidRPr="00AF6EEF" w14:paraId="118B0FAE" w14:textId="77777777" w:rsidTr="0030503F">
        <w:trPr>
          <w:trHeight w:val="132"/>
        </w:trPr>
        <w:tc>
          <w:tcPr>
            <w:tcW w:w="2093" w:type="dxa"/>
            <w:vMerge/>
            <w:shd w:val="clear" w:color="auto" w:fill="27548B"/>
          </w:tcPr>
          <w:p w14:paraId="6634D32E" w14:textId="77777777" w:rsidR="00046B91" w:rsidRPr="00AF6EEF" w:rsidRDefault="00046B91" w:rsidP="00046B91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7513" w:type="dxa"/>
          </w:tcPr>
          <w:p w14:paraId="13968C24" w14:textId="3416A4EB" w:rsidR="00046B91" w:rsidRPr="00AF6EEF" w:rsidRDefault="00046B91" w:rsidP="00046B91">
            <w:pPr>
              <w:rPr>
                <w:rFonts w:cs="Arial"/>
                <w:lang w:val="es-CO"/>
              </w:rPr>
            </w:pPr>
          </w:p>
        </w:tc>
      </w:tr>
      <w:tr w:rsidR="00046B91" w:rsidRPr="00AF6EEF" w14:paraId="1FE65BC7" w14:textId="77777777" w:rsidTr="0030503F">
        <w:trPr>
          <w:trHeight w:val="132"/>
        </w:trPr>
        <w:tc>
          <w:tcPr>
            <w:tcW w:w="2093" w:type="dxa"/>
            <w:vMerge/>
            <w:shd w:val="clear" w:color="auto" w:fill="27548B"/>
          </w:tcPr>
          <w:p w14:paraId="1EE54E72" w14:textId="77777777" w:rsidR="00046B91" w:rsidRPr="00AF6EEF" w:rsidRDefault="00046B91" w:rsidP="00046B91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7513" w:type="dxa"/>
          </w:tcPr>
          <w:p w14:paraId="5DFF22C9" w14:textId="63C1A8A8" w:rsidR="00046B91" w:rsidRPr="00AF6EEF" w:rsidRDefault="00046B91" w:rsidP="00046B91">
            <w:pPr>
              <w:rPr>
                <w:rFonts w:cs="Arial"/>
                <w:lang w:val="es-CO"/>
              </w:rPr>
            </w:pPr>
          </w:p>
        </w:tc>
      </w:tr>
      <w:tr w:rsidR="00046B91" w:rsidRPr="00AF6EEF" w14:paraId="0A360208" w14:textId="77777777" w:rsidTr="0030503F">
        <w:trPr>
          <w:trHeight w:val="132"/>
        </w:trPr>
        <w:tc>
          <w:tcPr>
            <w:tcW w:w="2093" w:type="dxa"/>
            <w:vMerge/>
            <w:shd w:val="clear" w:color="auto" w:fill="27548B"/>
          </w:tcPr>
          <w:p w14:paraId="635BA434" w14:textId="77777777" w:rsidR="00046B91" w:rsidRPr="00AF6EEF" w:rsidRDefault="00046B91" w:rsidP="00046B91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7513" w:type="dxa"/>
          </w:tcPr>
          <w:p w14:paraId="4DB74099" w14:textId="77777777" w:rsidR="00046B91" w:rsidRPr="00AF6EEF" w:rsidRDefault="00046B91" w:rsidP="00046B91">
            <w:pPr>
              <w:tabs>
                <w:tab w:val="left" w:pos="2018"/>
              </w:tabs>
              <w:rPr>
                <w:rFonts w:cs="Arial"/>
                <w:lang w:val="es-CO"/>
              </w:rPr>
            </w:pPr>
          </w:p>
        </w:tc>
      </w:tr>
      <w:tr w:rsidR="00046B91" w:rsidRPr="00AF6EEF" w14:paraId="7F95321B" w14:textId="77777777" w:rsidTr="0030503F">
        <w:trPr>
          <w:trHeight w:val="203"/>
        </w:trPr>
        <w:tc>
          <w:tcPr>
            <w:tcW w:w="2093" w:type="dxa"/>
            <w:vMerge/>
            <w:shd w:val="clear" w:color="auto" w:fill="27548B"/>
          </w:tcPr>
          <w:p w14:paraId="54F89537" w14:textId="77777777" w:rsidR="00046B91" w:rsidRPr="00AF6EEF" w:rsidRDefault="00046B91" w:rsidP="00046B91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7513" w:type="dxa"/>
          </w:tcPr>
          <w:p w14:paraId="5F81548B" w14:textId="77777777" w:rsidR="00046B91" w:rsidRPr="00AF6EEF" w:rsidRDefault="003F10EA" w:rsidP="00046B91">
            <w:pPr>
              <w:rPr>
                <w:rFonts w:cs="Arial"/>
                <w:lang w:val="es-CO"/>
              </w:rPr>
            </w:pPr>
            <w:sdt>
              <w:sdtPr>
                <w:rPr>
                  <w:rFonts w:cs="Arial"/>
                  <w:b/>
                  <w:sz w:val="18"/>
                  <w:szCs w:val="18"/>
                  <w:lang w:val="es-CO"/>
                </w:rPr>
                <w:id w:val="-911086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6B91" w:rsidRPr="00AF6EEF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046B91" w:rsidRPr="00AF6EEF">
              <w:rPr>
                <w:rFonts w:cs="Arial"/>
                <w:b/>
                <w:sz w:val="18"/>
                <w:szCs w:val="18"/>
                <w:lang w:val="es-CO"/>
              </w:rPr>
              <w:t>¿Otro?</w:t>
            </w:r>
            <w:r w:rsidR="00046B91" w:rsidRPr="00AF6EEF">
              <w:rPr>
                <w:rFonts w:cs="Arial"/>
                <w:b/>
                <w:i/>
                <w:color w:val="999999"/>
                <w:sz w:val="18"/>
                <w:szCs w:val="18"/>
                <w:lang w:val="es-CO"/>
              </w:rPr>
              <w:t xml:space="preserve"> Ejemplo: desarrollar una aplicación externa conectada a SAP</w:t>
            </w:r>
          </w:p>
        </w:tc>
      </w:tr>
    </w:tbl>
    <w:p w14:paraId="19B03F4E" w14:textId="77777777" w:rsidR="007C3605" w:rsidRDefault="007C3605" w:rsidP="0096123B">
      <w:pPr>
        <w:rPr>
          <w:rFonts w:cs="Arial"/>
          <w:lang w:val="es-ES"/>
        </w:rPr>
      </w:pPr>
    </w:p>
    <w:p w14:paraId="197952CE" w14:textId="77777777" w:rsidR="002D442F" w:rsidRDefault="002D442F" w:rsidP="0096123B">
      <w:pPr>
        <w:rPr>
          <w:rFonts w:cs="Arial"/>
          <w:lang w:val="es-ES"/>
        </w:rPr>
      </w:pPr>
    </w:p>
    <w:p w14:paraId="5E6A568A" w14:textId="77777777" w:rsidR="002D442F" w:rsidRPr="00AF6EEF" w:rsidRDefault="002D442F" w:rsidP="002D442F">
      <w:pPr>
        <w:rPr>
          <w:rFonts w:cs="Arial"/>
          <w:lang w:val="es-ES"/>
        </w:rPr>
      </w:pPr>
    </w:p>
    <w:p w14:paraId="3086E4B2" w14:textId="77777777" w:rsidR="002D442F" w:rsidRPr="00AF6EEF" w:rsidRDefault="002D442F" w:rsidP="002D442F">
      <w:pPr>
        <w:rPr>
          <w:rFonts w:cs="Arial"/>
          <w:lang w:val="es-ES"/>
        </w:rPr>
      </w:pPr>
    </w:p>
    <w:p w14:paraId="42003E1B" w14:textId="77777777" w:rsidR="002D442F" w:rsidRPr="00AF6EEF" w:rsidRDefault="002D442F" w:rsidP="002D442F">
      <w:pPr>
        <w:rPr>
          <w:rFonts w:cs="Arial"/>
        </w:rPr>
      </w:pPr>
    </w:p>
    <w:p w14:paraId="1E5B698D" w14:textId="77777777" w:rsidR="002D442F" w:rsidRDefault="002D442F" w:rsidP="002D442F">
      <w:pPr>
        <w:pStyle w:val="Ttulo2"/>
        <w:numPr>
          <w:ilvl w:val="0"/>
          <w:numId w:val="0"/>
        </w:numPr>
        <w:ind w:left="860"/>
        <w:rPr>
          <w:rFonts w:cs="Arial"/>
          <w:sz w:val="24"/>
          <w:szCs w:val="24"/>
          <w:lang w:val="es-ES"/>
        </w:rPr>
      </w:pPr>
    </w:p>
    <w:p w14:paraId="33ED1499" w14:textId="77777777" w:rsidR="002D442F" w:rsidRDefault="002D442F" w:rsidP="0096123B">
      <w:pPr>
        <w:rPr>
          <w:rFonts w:cs="Arial"/>
          <w:lang w:val="es-ES"/>
        </w:rPr>
      </w:pPr>
    </w:p>
    <w:p w14:paraId="293C0B46" w14:textId="77777777" w:rsidR="007C3605" w:rsidRDefault="007C3605" w:rsidP="0096123B">
      <w:pPr>
        <w:rPr>
          <w:rFonts w:cs="Arial"/>
          <w:lang w:val="es-ES"/>
        </w:rPr>
      </w:pPr>
    </w:p>
    <w:p w14:paraId="7F894029" w14:textId="77777777" w:rsidR="007C3605" w:rsidRPr="00AF6EEF" w:rsidRDefault="007C3605" w:rsidP="0096123B">
      <w:pPr>
        <w:rPr>
          <w:rFonts w:cs="Arial"/>
          <w:lang w:val="es-ES"/>
        </w:rPr>
      </w:pPr>
    </w:p>
    <w:p w14:paraId="4F6F6CE4" w14:textId="77777777" w:rsidR="0096123B" w:rsidRPr="00AF6EEF" w:rsidRDefault="0096123B" w:rsidP="0096123B">
      <w:pPr>
        <w:rPr>
          <w:rFonts w:cs="Arial"/>
          <w:lang w:val="es-ES"/>
        </w:rPr>
      </w:pPr>
    </w:p>
    <w:p w14:paraId="00B13462" w14:textId="77777777" w:rsidR="00F27718" w:rsidRPr="00F27718" w:rsidRDefault="00F27718" w:rsidP="00F27718">
      <w:pPr>
        <w:rPr>
          <w:lang w:val="es-ES"/>
        </w:rPr>
      </w:pPr>
    </w:p>
    <w:p w14:paraId="29334701" w14:textId="77777777" w:rsidR="006664EC" w:rsidRDefault="006664EC" w:rsidP="006664EC">
      <w:pPr>
        <w:rPr>
          <w:lang w:val="es-ES"/>
        </w:rPr>
      </w:pPr>
    </w:p>
    <w:p w14:paraId="2F37BC12" w14:textId="77777777" w:rsidR="006664EC" w:rsidRDefault="006664EC" w:rsidP="006664EC">
      <w:pPr>
        <w:rPr>
          <w:lang w:val="es-ES"/>
        </w:rPr>
      </w:pPr>
    </w:p>
    <w:p w14:paraId="0836C131" w14:textId="77777777" w:rsidR="00D0639D" w:rsidRPr="00AF6EEF" w:rsidRDefault="00D0639D" w:rsidP="0096123B">
      <w:pPr>
        <w:pStyle w:val="Ttulo2"/>
        <w:tabs>
          <w:tab w:val="clear" w:pos="576"/>
          <w:tab w:val="num" w:pos="860"/>
        </w:tabs>
        <w:ind w:left="860"/>
        <w:rPr>
          <w:rFonts w:cs="Arial"/>
          <w:sz w:val="24"/>
          <w:szCs w:val="24"/>
          <w:lang w:val="es-ES"/>
        </w:rPr>
      </w:pPr>
      <w:bookmarkStart w:id="12" w:name="_Toc37928803"/>
      <w:r w:rsidRPr="00AF6EEF">
        <w:rPr>
          <w:rFonts w:cs="Arial"/>
          <w:sz w:val="24"/>
          <w:szCs w:val="24"/>
          <w:lang w:val="es-ES"/>
        </w:rPr>
        <w:t>Detalle del Proceso</w:t>
      </w:r>
      <w:bookmarkEnd w:id="12"/>
      <w:r w:rsidRPr="00AF6EEF">
        <w:rPr>
          <w:rFonts w:cs="Arial"/>
          <w:sz w:val="24"/>
          <w:szCs w:val="24"/>
          <w:lang w:val="es-ES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D0639D" w:rsidRPr="00AF6EEF" w14:paraId="33326A65" w14:textId="77777777" w:rsidTr="00943F26">
        <w:trPr>
          <w:trHeight w:val="438"/>
        </w:trPr>
        <w:tc>
          <w:tcPr>
            <w:tcW w:w="9639" w:type="dxa"/>
            <w:shd w:val="clear" w:color="auto" w:fill="E6E6E6"/>
          </w:tcPr>
          <w:p w14:paraId="37542C40" w14:textId="41C9293E" w:rsidR="00D0639D" w:rsidRPr="006664EC" w:rsidRDefault="00D0639D" w:rsidP="00943F26">
            <w:pPr>
              <w:pStyle w:val="Prrafodelista"/>
              <w:numPr>
                <w:ilvl w:val="0"/>
                <w:numId w:val="8"/>
              </w:numPr>
              <w:rPr>
                <w:rFonts w:cs="Arial"/>
                <w:bCs/>
                <w:sz w:val="16"/>
                <w:lang w:eastAsia="es-ES"/>
              </w:rPr>
            </w:pPr>
          </w:p>
        </w:tc>
      </w:tr>
      <w:tr w:rsidR="00D0639D" w:rsidRPr="00AF6EEF" w14:paraId="19686EAB" w14:textId="77777777" w:rsidTr="00943F26">
        <w:trPr>
          <w:trHeight w:val="438"/>
        </w:trPr>
        <w:tc>
          <w:tcPr>
            <w:tcW w:w="9639" w:type="dxa"/>
          </w:tcPr>
          <w:p w14:paraId="302861AF" w14:textId="77777777" w:rsidR="00D0639D" w:rsidRDefault="00D0639D" w:rsidP="00943F26">
            <w:pPr>
              <w:rPr>
                <w:rFonts w:cs="Arial"/>
                <w:color w:val="1F497D"/>
              </w:rPr>
            </w:pPr>
          </w:p>
          <w:p w14:paraId="323DF714" w14:textId="4623AD98" w:rsidR="00B27002" w:rsidRPr="000B05B1" w:rsidRDefault="00D0640F" w:rsidP="00D0640F">
            <w:pPr>
              <w:pStyle w:val="Default"/>
              <w:rPr>
                <w:b/>
                <w:bCs/>
              </w:rPr>
            </w:pPr>
            <w:r w:rsidRPr="000B05B1">
              <w:rPr>
                <w:b/>
                <w:bCs/>
              </w:rPr>
              <w:t>Situación Actual:</w:t>
            </w:r>
          </w:p>
          <w:p w14:paraId="3DB376D6" w14:textId="77777777" w:rsidR="00CC2E7C" w:rsidRDefault="00CC2E7C" w:rsidP="00D0640F">
            <w:pPr>
              <w:pStyle w:val="Default"/>
            </w:pPr>
          </w:p>
          <w:p w14:paraId="39943D8E" w14:textId="02AA74C8" w:rsidR="00CC2E7C" w:rsidRDefault="00BB48AB" w:rsidP="00CC2E7C">
            <w:pPr>
              <w:pStyle w:val="Default"/>
            </w:pPr>
            <w:r>
              <w:t>Las NC y ND en la versión actual del sistema NO permiten modificación de precio a nivel de posición en los documentos de venta que se crean y/o modifican con las transacciones: VA01 y VA02 respectivamente.</w:t>
            </w:r>
          </w:p>
          <w:p w14:paraId="646BFEE9" w14:textId="77777777" w:rsidR="00CC2E7C" w:rsidRDefault="00CC2E7C" w:rsidP="00CC2E7C">
            <w:pPr>
              <w:pStyle w:val="Default"/>
            </w:pPr>
          </w:p>
          <w:p w14:paraId="1E255632" w14:textId="77777777" w:rsidR="00D0639D" w:rsidRPr="00AF6EEF" w:rsidRDefault="00D0639D" w:rsidP="00943F26">
            <w:pPr>
              <w:pStyle w:val="Prrafodelista"/>
              <w:ind w:left="360"/>
              <w:rPr>
                <w:rFonts w:cs="Arial"/>
                <w:szCs w:val="22"/>
                <w:lang w:val="es-CL"/>
              </w:rPr>
            </w:pPr>
          </w:p>
        </w:tc>
      </w:tr>
    </w:tbl>
    <w:p w14:paraId="566A59EE" w14:textId="77777777" w:rsidR="00D0639D" w:rsidRPr="00AF6EEF" w:rsidRDefault="00D0639D" w:rsidP="00D57538">
      <w:pPr>
        <w:rPr>
          <w:rFonts w:cs="Arial"/>
          <w:color w:val="0D0D0D"/>
          <w:sz w:val="16"/>
          <w:szCs w:val="16"/>
          <w:lang w:val="es-CO"/>
        </w:rPr>
      </w:pPr>
    </w:p>
    <w:p w14:paraId="4908E810" w14:textId="77777777" w:rsidR="0096123B" w:rsidRPr="00AF6EEF" w:rsidRDefault="0096123B" w:rsidP="0096123B">
      <w:pPr>
        <w:pStyle w:val="Ttulo2"/>
        <w:tabs>
          <w:tab w:val="clear" w:pos="576"/>
          <w:tab w:val="num" w:pos="860"/>
        </w:tabs>
        <w:ind w:left="860"/>
        <w:rPr>
          <w:rFonts w:cs="Arial"/>
          <w:sz w:val="24"/>
          <w:szCs w:val="24"/>
          <w:lang w:val="es-ES"/>
        </w:rPr>
      </w:pPr>
      <w:bookmarkStart w:id="13" w:name="_Toc37928804"/>
      <w:r w:rsidRPr="00AF6EEF">
        <w:rPr>
          <w:rFonts w:cs="Arial"/>
          <w:sz w:val="24"/>
          <w:szCs w:val="24"/>
          <w:lang w:val="es-ES"/>
        </w:rPr>
        <w:t>Descripción del Requerimiento</w:t>
      </w:r>
      <w:bookmarkEnd w:id="13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96123B" w:rsidRPr="00AF6EEF" w14:paraId="33D77FCB" w14:textId="77777777" w:rsidTr="00DA5BCF">
        <w:trPr>
          <w:trHeight w:val="438"/>
        </w:trPr>
        <w:tc>
          <w:tcPr>
            <w:tcW w:w="9639" w:type="dxa"/>
            <w:shd w:val="clear" w:color="auto" w:fill="E6E6E6"/>
          </w:tcPr>
          <w:p w14:paraId="75BB772A" w14:textId="77777777" w:rsidR="0096123B" w:rsidRPr="00AF6EEF" w:rsidRDefault="0096123B" w:rsidP="0096123B">
            <w:pPr>
              <w:rPr>
                <w:rFonts w:cs="Arial"/>
                <w:b/>
                <w:bCs/>
                <w:sz w:val="16"/>
                <w:lang w:val="es-ES"/>
              </w:rPr>
            </w:pPr>
            <w:r w:rsidRPr="00AF6EEF">
              <w:rPr>
                <w:rFonts w:cs="Arial"/>
                <w:bCs/>
                <w:sz w:val="16"/>
                <w:lang w:eastAsia="es-ES"/>
              </w:rPr>
              <w:t>En pocas palabras, cual es la descripción general del programa y su objetivo.</w:t>
            </w:r>
          </w:p>
        </w:tc>
      </w:tr>
      <w:tr w:rsidR="0096123B" w:rsidRPr="00AF6EEF" w14:paraId="3B1A37F7" w14:textId="77777777" w:rsidTr="00DA5BCF">
        <w:trPr>
          <w:trHeight w:val="438"/>
        </w:trPr>
        <w:tc>
          <w:tcPr>
            <w:tcW w:w="9639" w:type="dxa"/>
          </w:tcPr>
          <w:p w14:paraId="258F2DAE" w14:textId="47B1D6C6" w:rsidR="004E4990" w:rsidRDefault="004E4990" w:rsidP="004E4990">
            <w:pPr>
              <w:pStyle w:val="Default"/>
            </w:pPr>
            <w:r>
              <w:t xml:space="preserve">Las NC y ND en la versión actual del sistema </w:t>
            </w:r>
            <w:r>
              <w:t xml:space="preserve">deben </w:t>
            </w:r>
            <w:r>
              <w:t>permiten modificación de precio a nivel de posición en los documentos de venta que se crean y/o modifican con las transacciones: VA01 y VA02 respectivamente.</w:t>
            </w:r>
          </w:p>
          <w:p w14:paraId="6D4E5A32" w14:textId="77777777" w:rsidR="0096123B" w:rsidRPr="004E4990" w:rsidRDefault="0096123B" w:rsidP="00DA5BCF">
            <w:pPr>
              <w:rPr>
                <w:rFonts w:cs="Arial"/>
                <w:color w:val="1F497D"/>
                <w:lang w:val="es-CO"/>
              </w:rPr>
            </w:pPr>
          </w:p>
          <w:p w14:paraId="0AD71EF4" w14:textId="7666633D" w:rsidR="00B33EDB" w:rsidRDefault="00B33EDB" w:rsidP="00BA4618">
            <w:pPr>
              <w:pStyle w:val="Default"/>
              <w:rPr>
                <w:color w:val="1F4E79"/>
                <w:sz w:val="22"/>
                <w:szCs w:val="22"/>
              </w:rPr>
            </w:pPr>
            <w:r w:rsidRPr="00765856">
              <w:rPr>
                <w:i/>
                <w:iCs/>
                <w:color w:val="FF0000"/>
                <w:sz w:val="22"/>
                <w:szCs w:val="22"/>
              </w:rPr>
              <w:t xml:space="preserve"> </w:t>
            </w:r>
          </w:p>
          <w:p w14:paraId="71E72CFE" w14:textId="77777777" w:rsidR="0096123B" w:rsidRPr="00AF6EEF" w:rsidRDefault="0096123B" w:rsidP="00DA5BCF">
            <w:pPr>
              <w:pStyle w:val="Prrafodelista"/>
              <w:ind w:left="360"/>
              <w:rPr>
                <w:rFonts w:cs="Arial"/>
                <w:b/>
                <w:szCs w:val="22"/>
                <w:lang w:val="es-CL"/>
              </w:rPr>
            </w:pPr>
          </w:p>
          <w:p w14:paraId="4CB5FDCA" w14:textId="77777777" w:rsidR="0096123B" w:rsidRPr="00AF6EEF" w:rsidRDefault="0096123B" w:rsidP="00DA5BCF">
            <w:pPr>
              <w:rPr>
                <w:rFonts w:cs="Arial"/>
                <w:szCs w:val="22"/>
                <w:lang w:val="es-CL"/>
              </w:rPr>
            </w:pPr>
          </w:p>
          <w:p w14:paraId="7CD60F69" w14:textId="77777777" w:rsidR="0096123B" w:rsidRPr="00AF6EEF" w:rsidRDefault="0096123B" w:rsidP="00DA5BCF">
            <w:pPr>
              <w:pStyle w:val="Prrafodelista"/>
              <w:ind w:left="360"/>
              <w:rPr>
                <w:rFonts w:cs="Arial"/>
                <w:szCs w:val="22"/>
                <w:lang w:val="es-CL"/>
              </w:rPr>
            </w:pPr>
          </w:p>
        </w:tc>
      </w:tr>
    </w:tbl>
    <w:p w14:paraId="77E1CC47" w14:textId="77777777" w:rsidR="0096123B" w:rsidRPr="00AF6EEF" w:rsidRDefault="007632D4" w:rsidP="0096123B">
      <w:pPr>
        <w:pStyle w:val="Ttulo2"/>
        <w:tabs>
          <w:tab w:val="clear" w:pos="576"/>
          <w:tab w:val="num" w:pos="860"/>
        </w:tabs>
        <w:ind w:left="860"/>
        <w:rPr>
          <w:rFonts w:cs="Arial"/>
          <w:sz w:val="24"/>
          <w:szCs w:val="24"/>
          <w:lang w:val="es-ES"/>
        </w:rPr>
      </w:pPr>
      <w:bookmarkStart w:id="14" w:name="_Toc37928805"/>
      <w:r w:rsidRPr="00AF6EEF">
        <w:rPr>
          <w:rFonts w:cs="Arial"/>
          <w:sz w:val="24"/>
          <w:szCs w:val="24"/>
          <w:lang w:val="es-ES"/>
        </w:rPr>
        <w:t>Flujo General del Proceso</w:t>
      </w:r>
      <w:bookmarkEnd w:id="14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96123B" w:rsidRPr="00AF6EEF" w14:paraId="7CDD8B96" w14:textId="77777777" w:rsidTr="00DA5BCF">
        <w:trPr>
          <w:trHeight w:val="438"/>
        </w:trPr>
        <w:tc>
          <w:tcPr>
            <w:tcW w:w="9639" w:type="dxa"/>
            <w:shd w:val="clear" w:color="auto" w:fill="E6E6E6"/>
          </w:tcPr>
          <w:p w14:paraId="2C66BFEC" w14:textId="77777777" w:rsidR="0096123B" w:rsidRPr="00AF6EEF" w:rsidRDefault="007632D4" w:rsidP="00DA5BCF">
            <w:pPr>
              <w:rPr>
                <w:rFonts w:cs="Arial"/>
                <w:b/>
                <w:bCs/>
                <w:sz w:val="16"/>
                <w:lang w:val="es-ES"/>
              </w:rPr>
            </w:pPr>
            <w:r w:rsidRPr="00AF6EEF">
              <w:rPr>
                <w:rFonts w:cs="Arial"/>
                <w:color w:val="000000"/>
                <w:sz w:val="16"/>
                <w:szCs w:val="16"/>
              </w:rPr>
              <w:t>A</w:t>
            </w:r>
            <w:r w:rsidRPr="00AF6EEF">
              <w:rPr>
                <w:rFonts w:cs="Arial"/>
                <w:color w:val="000000"/>
                <w:sz w:val="16"/>
                <w:szCs w:val="16"/>
                <w:lang w:val="es-CO"/>
              </w:rPr>
              <w:t xml:space="preserve"> alto nivel, describir el proceso y la forma como el desarrollo estaría participando dentro de un proceso determinado.</w:t>
            </w:r>
          </w:p>
        </w:tc>
      </w:tr>
      <w:tr w:rsidR="0096123B" w:rsidRPr="00AF6EEF" w14:paraId="0DA65E37" w14:textId="77777777" w:rsidTr="00DA5BCF">
        <w:trPr>
          <w:trHeight w:val="438"/>
        </w:trPr>
        <w:tc>
          <w:tcPr>
            <w:tcW w:w="9639" w:type="dxa"/>
          </w:tcPr>
          <w:p w14:paraId="5A40E4F0" w14:textId="77777777" w:rsidR="0096123B" w:rsidRPr="00AF6EEF" w:rsidRDefault="0096123B" w:rsidP="00DA5BCF">
            <w:pPr>
              <w:rPr>
                <w:rFonts w:cs="Arial"/>
                <w:color w:val="1F497D"/>
              </w:rPr>
            </w:pPr>
          </w:p>
          <w:p w14:paraId="40EFA6DB" w14:textId="34E8EE05" w:rsidR="00C67D4E" w:rsidRPr="00AF6EEF" w:rsidRDefault="00C67D4E" w:rsidP="00DA5BCF">
            <w:pPr>
              <w:pStyle w:val="Prrafodelista"/>
              <w:ind w:left="360"/>
              <w:rPr>
                <w:rFonts w:cs="Arial"/>
                <w:b/>
                <w:szCs w:val="22"/>
                <w:lang w:val="es-CL"/>
              </w:rPr>
            </w:pPr>
          </w:p>
          <w:p w14:paraId="1ED42FA9" w14:textId="77777777" w:rsidR="0096123B" w:rsidRPr="00AF6EEF" w:rsidRDefault="0096123B" w:rsidP="00DA5BCF">
            <w:pPr>
              <w:rPr>
                <w:rFonts w:cs="Arial"/>
                <w:szCs w:val="22"/>
                <w:lang w:val="es-CL"/>
              </w:rPr>
            </w:pPr>
          </w:p>
          <w:p w14:paraId="4D3537B1" w14:textId="77777777" w:rsidR="0096123B" w:rsidRPr="00AF6EEF" w:rsidRDefault="0096123B" w:rsidP="00DA5BCF">
            <w:pPr>
              <w:pStyle w:val="Prrafodelista"/>
              <w:ind w:left="360"/>
              <w:rPr>
                <w:rFonts w:cs="Arial"/>
                <w:szCs w:val="22"/>
                <w:lang w:val="es-CL"/>
              </w:rPr>
            </w:pPr>
          </w:p>
        </w:tc>
      </w:tr>
    </w:tbl>
    <w:p w14:paraId="42792073" w14:textId="77777777" w:rsidR="0096123B" w:rsidRPr="00AF6EEF" w:rsidRDefault="0096123B" w:rsidP="00D57538">
      <w:pPr>
        <w:rPr>
          <w:rFonts w:cs="Arial"/>
          <w:color w:val="0D0D0D"/>
          <w:sz w:val="16"/>
          <w:szCs w:val="16"/>
          <w:lang w:val="es-CO"/>
        </w:rPr>
      </w:pPr>
    </w:p>
    <w:p w14:paraId="3BDEA5A8" w14:textId="77777777" w:rsidR="009C5D6A" w:rsidRPr="000962A4" w:rsidRDefault="009C5D6A" w:rsidP="000962A4">
      <w:pPr>
        <w:pStyle w:val="Ttulo2"/>
        <w:tabs>
          <w:tab w:val="clear" w:pos="576"/>
          <w:tab w:val="num" w:pos="860"/>
        </w:tabs>
        <w:ind w:left="860"/>
        <w:rPr>
          <w:rFonts w:cs="Arial"/>
          <w:sz w:val="24"/>
          <w:szCs w:val="24"/>
          <w:lang w:val="es-ES"/>
        </w:rPr>
      </w:pPr>
      <w:bookmarkStart w:id="15" w:name="_Toc37928806"/>
      <w:r w:rsidRPr="000962A4">
        <w:rPr>
          <w:rFonts w:cs="Arial"/>
          <w:sz w:val="24"/>
          <w:szCs w:val="24"/>
          <w:lang w:val="es-ES"/>
        </w:rPr>
        <w:lastRenderedPageBreak/>
        <w:t>Premi</w:t>
      </w:r>
      <w:r w:rsidR="000962A4" w:rsidRPr="000962A4">
        <w:rPr>
          <w:rFonts w:cs="Arial"/>
          <w:sz w:val="24"/>
          <w:szCs w:val="24"/>
          <w:lang w:val="es-ES"/>
        </w:rPr>
        <w:t>sas y delimitación de alcance.</w:t>
      </w:r>
      <w:bookmarkEnd w:id="15"/>
      <w:r w:rsidR="000962A4" w:rsidRPr="000962A4">
        <w:rPr>
          <w:rFonts w:cs="Arial"/>
          <w:sz w:val="24"/>
          <w:szCs w:val="24"/>
          <w:lang w:val="es-ES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9C5D6A" w:rsidRPr="00AF6EEF" w14:paraId="1A12B138" w14:textId="77777777" w:rsidTr="009C5D6A">
        <w:trPr>
          <w:trHeight w:val="438"/>
        </w:trPr>
        <w:tc>
          <w:tcPr>
            <w:tcW w:w="9639" w:type="dxa"/>
            <w:shd w:val="clear" w:color="auto" w:fill="E6E6E6"/>
          </w:tcPr>
          <w:p w14:paraId="6785FB9D" w14:textId="77777777" w:rsidR="009C5D6A" w:rsidRPr="00AF6EEF" w:rsidRDefault="009C5D6A" w:rsidP="008C3824">
            <w:pPr>
              <w:rPr>
                <w:rFonts w:cs="Arial"/>
                <w:b/>
                <w:bCs/>
                <w:sz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  <w:lang w:val="es-CO"/>
              </w:rPr>
              <w:t xml:space="preserve">En este espacio se deben incluir todas las premisas para realizar </w:t>
            </w:r>
            <w:r w:rsidR="008C3824">
              <w:rPr>
                <w:rFonts w:cs="Arial"/>
                <w:color w:val="000000"/>
                <w:sz w:val="16"/>
                <w:szCs w:val="16"/>
                <w:lang w:val="es-CO"/>
              </w:rPr>
              <w:t xml:space="preserve">en </w:t>
            </w:r>
            <w:r>
              <w:rPr>
                <w:rFonts w:cs="Arial"/>
                <w:color w:val="000000"/>
                <w:sz w:val="16"/>
                <w:szCs w:val="16"/>
                <w:lang w:val="es-CO"/>
              </w:rPr>
              <w:t>el desarrollo, estas premisas deben ser escritas por parte del cliente o con la aprobación del cliente. Debe</w:t>
            </w:r>
            <w:r w:rsidR="008C3824">
              <w:rPr>
                <w:rFonts w:cs="Arial"/>
                <w:color w:val="000000"/>
                <w:sz w:val="16"/>
                <w:szCs w:val="16"/>
                <w:lang w:val="es-CO"/>
              </w:rPr>
              <w:t xml:space="preserve"> haber un correo, acta y/o soporte con sus premisas, en el caso de que no aplique. N/A </w:t>
            </w:r>
          </w:p>
        </w:tc>
      </w:tr>
      <w:tr w:rsidR="009C5D6A" w:rsidRPr="00AF6EEF" w14:paraId="2638D49E" w14:textId="77777777" w:rsidTr="009C5D6A">
        <w:trPr>
          <w:trHeight w:val="438"/>
        </w:trPr>
        <w:tc>
          <w:tcPr>
            <w:tcW w:w="9639" w:type="dxa"/>
          </w:tcPr>
          <w:p w14:paraId="39C090EA" w14:textId="77777777" w:rsidR="009C5D6A" w:rsidRDefault="00556297" w:rsidP="009C5D6A">
            <w:pPr>
              <w:pStyle w:val="Prrafodelista"/>
              <w:ind w:left="360"/>
              <w:rPr>
                <w:rFonts w:cs="Arial"/>
                <w:szCs w:val="22"/>
                <w:lang w:val="es-CL"/>
              </w:rPr>
            </w:pPr>
            <w:r>
              <w:rPr>
                <w:rFonts w:cs="Arial"/>
                <w:szCs w:val="22"/>
                <w:lang w:val="es-CL"/>
              </w:rPr>
              <w:t>Desde la necesidad del negocio debemos ser capaces de responden las siguientes preguntas:</w:t>
            </w:r>
          </w:p>
          <w:p w14:paraId="0899421D" w14:textId="77777777" w:rsidR="00556297" w:rsidRDefault="00556297" w:rsidP="009C5D6A">
            <w:pPr>
              <w:pStyle w:val="Prrafodelista"/>
              <w:ind w:left="360"/>
              <w:rPr>
                <w:rFonts w:cs="Arial"/>
                <w:szCs w:val="22"/>
                <w:lang w:val="es-CL"/>
              </w:rPr>
            </w:pPr>
          </w:p>
          <w:p w14:paraId="6D0384BA" w14:textId="77777777" w:rsidR="00556297" w:rsidRDefault="00556297" w:rsidP="003F10EA">
            <w:pPr>
              <w:pStyle w:val="Prrafodelista"/>
              <w:numPr>
                <w:ilvl w:val="0"/>
                <w:numId w:val="23"/>
              </w:numPr>
              <w:ind w:left="360"/>
              <w:rPr>
                <w:rFonts w:cs="Arial"/>
                <w:szCs w:val="22"/>
                <w:lang w:val="es-CL"/>
              </w:rPr>
            </w:pPr>
            <w:r w:rsidRPr="00556297">
              <w:rPr>
                <w:rFonts w:cs="Arial"/>
                <w:szCs w:val="22"/>
                <w:lang w:val="es-CL"/>
              </w:rPr>
              <w:t>¿Cuáles son los datos organizativos asociados con el contrato de condiciones?</w:t>
            </w:r>
          </w:p>
          <w:p w14:paraId="2AE07D0B" w14:textId="77777777" w:rsidR="00556297" w:rsidRDefault="00556297" w:rsidP="003F10EA">
            <w:pPr>
              <w:pStyle w:val="Prrafodelista"/>
              <w:numPr>
                <w:ilvl w:val="0"/>
                <w:numId w:val="23"/>
              </w:numPr>
              <w:ind w:left="360"/>
              <w:rPr>
                <w:rFonts w:cs="Arial"/>
                <w:szCs w:val="22"/>
                <w:lang w:val="es-CL"/>
              </w:rPr>
            </w:pPr>
            <w:r w:rsidRPr="00556297">
              <w:rPr>
                <w:rFonts w:cs="Arial"/>
                <w:szCs w:val="22"/>
                <w:lang w:val="es-CL"/>
              </w:rPr>
              <w:t>¿Cuáles son los calendarios de liquidación?</w:t>
            </w:r>
          </w:p>
          <w:p w14:paraId="3D84F0E7" w14:textId="77777777" w:rsidR="00556297" w:rsidRDefault="00556297" w:rsidP="003F10EA">
            <w:pPr>
              <w:pStyle w:val="Prrafodelista"/>
              <w:numPr>
                <w:ilvl w:val="0"/>
                <w:numId w:val="23"/>
              </w:numPr>
              <w:ind w:left="360"/>
              <w:rPr>
                <w:rFonts w:cs="Arial"/>
                <w:szCs w:val="22"/>
                <w:lang w:val="es-CL"/>
              </w:rPr>
            </w:pPr>
            <w:r w:rsidRPr="00556297">
              <w:rPr>
                <w:rFonts w:cs="Arial"/>
                <w:szCs w:val="22"/>
                <w:lang w:val="es-CL"/>
              </w:rPr>
              <w:t>¿Cuál es el tipo de contrato de condiciones?</w:t>
            </w:r>
          </w:p>
          <w:p w14:paraId="190DFAF6" w14:textId="77777777" w:rsidR="00556297" w:rsidRDefault="00556297" w:rsidP="00556297">
            <w:pPr>
              <w:pStyle w:val="Prrafodelista"/>
              <w:numPr>
                <w:ilvl w:val="0"/>
                <w:numId w:val="23"/>
              </w:numPr>
              <w:ind w:left="360"/>
              <w:rPr>
                <w:rFonts w:cs="Arial"/>
                <w:szCs w:val="22"/>
                <w:lang w:val="es-CL"/>
              </w:rPr>
            </w:pPr>
            <w:r w:rsidRPr="00556297">
              <w:rPr>
                <w:rFonts w:cs="Arial"/>
                <w:szCs w:val="22"/>
                <w:lang w:val="es-CL"/>
              </w:rPr>
              <w:t>¿El contrato de condición es relevante para el cliente?</w:t>
            </w:r>
          </w:p>
          <w:p w14:paraId="4959D3AE" w14:textId="77777777" w:rsidR="00556297" w:rsidRDefault="00556297" w:rsidP="00556297">
            <w:pPr>
              <w:pStyle w:val="Prrafodelista"/>
              <w:numPr>
                <w:ilvl w:val="0"/>
                <w:numId w:val="23"/>
              </w:numPr>
              <w:ind w:left="360"/>
              <w:rPr>
                <w:rFonts w:cs="Arial"/>
                <w:szCs w:val="22"/>
                <w:lang w:val="es-CL"/>
              </w:rPr>
            </w:pPr>
            <w:r w:rsidRPr="00556297">
              <w:rPr>
                <w:rFonts w:cs="Arial"/>
                <w:szCs w:val="22"/>
                <w:lang w:val="es-CL"/>
              </w:rPr>
              <w:t>¿Cuál es el período de validez del contrato de condiciones?</w:t>
            </w:r>
          </w:p>
          <w:p w14:paraId="52F543DA" w14:textId="5D90ECB7" w:rsidR="00387C77" w:rsidRPr="00AF6EEF" w:rsidRDefault="00387C77" w:rsidP="00556297">
            <w:pPr>
              <w:pStyle w:val="Prrafodelista"/>
              <w:numPr>
                <w:ilvl w:val="0"/>
                <w:numId w:val="23"/>
              </w:numPr>
              <w:ind w:left="360"/>
              <w:rPr>
                <w:rFonts w:cs="Arial"/>
                <w:szCs w:val="22"/>
                <w:lang w:val="es-CL"/>
              </w:rPr>
            </w:pPr>
            <w:proofErr w:type="gramStart"/>
            <w:r>
              <w:rPr>
                <w:rFonts w:cs="Arial"/>
                <w:szCs w:val="22"/>
                <w:lang w:val="es-CL"/>
              </w:rPr>
              <w:t>¿</w:t>
            </w:r>
            <w:r>
              <w:t xml:space="preserve"> </w:t>
            </w:r>
            <w:r w:rsidRPr="00387C77">
              <w:rPr>
                <w:rFonts w:cs="Arial"/>
                <w:szCs w:val="22"/>
                <w:lang w:val="es-CL"/>
              </w:rPr>
              <w:t>Qué</w:t>
            </w:r>
            <w:proofErr w:type="gramEnd"/>
            <w:r w:rsidRPr="00387C77">
              <w:rPr>
                <w:rFonts w:cs="Arial"/>
                <w:szCs w:val="22"/>
                <w:lang w:val="es-CL"/>
              </w:rPr>
              <w:t xml:space="preserve"> documentos de entrada de mercancías forman parte de la información de información detallada para un documento de liquidación o un contrato de condición correspondiente</w:t>
            </w:r>
            <w:r>
              <w:rPr>
                <w:rFonts w:cs="Arial"/>
                <w:szCs w:val="22"/>
                <w:lang w:val="es-CL"/>
              </w:rPr>
              <w:t>?</w:t>
            </w:r>
          </w:p>
        </w:tc>
      </w:tr>
      <w:tr w:rsidR="00B239FE" w:rsidRPr="00AF6EEF" w14:paraId="7D38AC84" w14:textId="77777777" w:rsidTr="009C5D6A">
        <w:trPr>
          <w:trHeight w:val="438"/>
        </w:trPr>
        <w:tc>
          <w:tcPr>
            <w:tcW w:w="9639" w:type="dxa"/>
          </w:tcPr>
          <w:p w14:paraId="30A32113" w14:textId="77777777" w:rsidR="00B239FE" w:rsidRPr="00AF6EEF" w:rsidRDefault="00B239FE" w:rsidP="009C5D6A">
            <w:pPr>
              <w:rPr>
                <w:rFonts w:cs="Arial"/>
                <w:color w:val="1F497D"/>
              </w:rPr>
            </w:pPr>
          </w:p>
        </w:tc>
      </w:tr>
    </w:tbl>
    <w:p w14:paraId="6D4183BE" w14:textId="77777777" w:rsidR="009C5D6A" w:rsidRPr="00AF6EEF" w:rsidRDefault="009C5D6A" w:rsidP="009C5D6A">
      <w:pPr>
        <w:rPr>
          <w:rFonts w:cs="Arial"/>
          <w:color w:val="0D0D0D"/>
          <w:sz w:val="16"/>
          <w:szCs w:val="16"/>
          <w:lang w:val="es-CO"/>
        </w:rPr>
      </w:pPr>
    </w:p>
    <w:p w14:paraId="056801C5" w14:textId="77777777" w:rsidR="009C5D6A" w:rsidRDefault="009C5D6A" w:rsidP="007632D4">
      <w:pPr>
        <w:rPr>
          <w:rFonts w:cs="Arial"/>
          <w:color w:val="0D0D0D"/>
          <w:sz w:val="16"/>
          <w:szCs w:val="16"/>
          <w:lang w:val="es-CO"/>
        </w:rPr>
      </w:pPr>
    </w:p>
    <w:p w14:paraId="02188BDB" w14:textId="77777777" w:rsidR="009C5D6A" w:rsidRPr="00AF6EEF" w:rsidRDefault="009C5D6A" w:rsidP="007632D4">
      <w:pPr>
        <w:rPr>
          <w:rFonts w:cs="Arial"/>
          <w:color w:val="0D0D0D"/>
          <w:sz w:val="16"/>
          <w:szCs w:val="16"/>
          <w:lang w:val="es-CO"/>
        </w:rPr>
      </w:pPr>
    </w:p>
    <w:p w14:paraId="02BA0743" w14:textId="77777777" w:rsidR="007632D4" w:rsidRPr="00AF6EEF" w:rsidRDefault="007632D4" w:rsidP="007632D4">
      <w:pPr>
        <w:pStyle w:val="Ttulo2"/>
        <w:tabs>
          <w:tab w:val="clear" w:pos="576"/>
          <w:tab w:val="num" w:pos="860"/>
        </w:tabs>
        <w:ind w:left="860"/>
        <w:rPr>
          <w:rFonts w:cs="Arial"/>
          <w:sz w:val="24"/>
          <w:szCs w:val="24"/>
          <w:lang w:val="es-ES"/>
        </w:rPr>
      </w:pPr>
      <w:bookmarkStart w:id="16" w:name="_Toc37928807"/>
      <w:r w:rsidRPr="00AF6EEF">
        <w:rPr>
          <w:rFonts w:cs="Arial"/>
          <w:sz w:val="24"/>
          <w:szCs w:val="24"/>
          <w:lang w:val="es-ES"/>
        </w:rPr>
        <w:t>Prerrequisitos</w:t>
      </w:r>
      <w:bookmarkEnd w:id="16"/>
      <w:r w:rsidRPr="00AF6EEF">
        <w:rPr>
          <w:rFonts w:cs="Arial"/>
          <w:sz w:val="24"/>
          <w:szCs w:val="24"/>
          <w:lang w:val="es-ES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7632D4" w:rsidRPr="00AF6EEF" w14:paraId="04673D3E" w14:textId="77777777" w:rsidTr="00DA5BCF">
        <w:trPr>
          <w:trHeight w:val="438"/>
        </w:trPr>
        <w:tc>
          <w:tcPr>
            <w:tcW w:w="9639" w:type="dxa"/>
            <w:shd w:val="clear" w:color="auto" w:fill="E6E6E6"/>
          </w:tcPr>
          <w:p w14:paraId="35B53962" w14:textId="77777777" w:rsidR="007632D4" w:rsidRPr="00AF6EEF" w:rsidRDefault="007632D4" w:rsidP="00DA5BCF">
            <w:pPr>
              <w:rPr>
                <w:rFonts w:cs="Arial"/>
                <w:b/>
                <w:bCs/>
                <w:sz w:val="16"/>
                <w:lang w:val="es-ES"/>
              </w:rPr>
            </w:pPr>
            <w:r w:rsidRPr="00AF6EEF">
              <w:rPr>
                <w:rFonts w:cs="Arial"/>
                <w:color w:val="0D0D0D"/>
                <w:sz w:val="16"/>
                <w:szCs w:val="16"/>
                <w:lang w:val="es-CO"/>
              </w:rPr>
              <w:t>Son las condiciones previas, si las hay, para que el desarrollo tenga un buen funcionamiento, pueden ser funcionales o técnicos.</w:t>
            </w:r>
          </w:p>
        </w:tc>
      </w:tr>
      <w:tr w:rsidR="00D17B65" w:rsidRPr="00AF6EEF" w14:paraId="0E47ED8D" w14:textId="77777777" w:rsidTr="00DA5BCF">
        <w:trPr>
          <w:trHeight w:val="438"/>
        </w:trPr>
        <w:tc>
          <w:tcPr>
            <w:tcW w:w="9639" w:type="dxa"/>
          </w:tcPr>
          <w:p w14:paraId="4DEA0562" w14:textId="3B8A7EA3" w:rsidR="00D17B65" w:rsidRPr="004E4990" w:rsidRDefault="004E4990" w:rsidP="00D17B65">
            <w:pPr>
              <w:pStyle w:val="Prrafodelista"/>
              <w:ind w:left="360"/>
              <w:rPr>
                <w:rFonts w:cs="Arial"/>
                <w:szCs w:val="22"/>
                <w:lang w:val="es-CL"/>
              </w:rPr>
            </w:pPr>
            <w:r w:rsidRPr="004E4990">
              <w:rPr>
                <w:rFonts w:cs="Arial"/>
                <w:szCs w:val="22"/>
                <w:lang w:val="es-CL"/>
              </w:rPr>
              <w:t>Se requiere control Z para registro de USUARIOS que estén autorizados para efectuar cambios y/o modificaciones de valores a nivel de precio en las ND y NC respectivamente.</w:t>
            </w:r>
          </w:p>
          <w:p w14:paraId="25DD62FC" w14:textId="77777777" w:rsidR="00D17B65" w:rsidRPr="00AF6EEF" w:rsidRDefault="00D17B65" w:rsidP="00D17B65">
            <w:pPr>
              <w:rPr>
                <w:rFonts w:cs="Arial"/>
                <w:szCs w:val="22"/>
                <w:lang w:val="es-CL"/>
              </w:rPr>
            </w:pPr>
            <w:bookmarkStart w:id="17" w:name="_GoBack"/>
            <w:bookmarkEnd w:id="17"/>
          </w:p>
          <w:p w14:paraId="2675BFB3" w14:textId="77777777" w:rsidR="00D17B65" w:rsidRPr="00AF6EEF" w:rsidRDefault="00D17B65" w:rsidP="00D17B65">
            <w:pPr>
              <w:pStyle w:val="Prrafodelista"/>
              <w:ind w:left="360"/>
              <w:rPr>
                <w:rFonts w:cs="Arial"/>
                <w:szCs w:val="22"/>
                <w:lang w:val="es-CL"/>
              </w:rPr>
            </w:pPr>
          </w:p>
        </w:tc>
      </w:tr>
      <w:tr w:rsidR="00556297" w:rsidRPr="00AF6EEF" w14:paraId="3A13BAC7" w14:textId="77777777" w:rsidTr="00DA5BCF">
        <w:trPr>
          <w:trHeight w:val="438"/>
        </w:trPr>
        <w:tc>
          <w:tcPr>
            <w:tcW w:w="9639" w:type="dxa"/>
          </w:tcPr>
          <w:p w14:paraId="290B85AB" w14:textId="77777777" w:rsidR="00556297" w:rsidRDefault="00556297" w:rsidP="00D17B65">
            <w:pPr>
              <w:rPr>
                <w:rFonts w:cs="Arial"/>
              </w:rPr>
            </w:pPr>
          </w:p>
        </w:tc>
      </w:tr>
    </w:tbl>
    <w:p w14:paraId="7871048C" w14:textId="77777777" w:rsidR="007632D4" w:rsidRPr="00AF6EEF" w:rsidRDefault="007632D4" w:rsidP="007632D4">
      <w:pPr>
        <w:rPr>
          <w:rFonts w:cs="Arial"/>
          <w:color w:val="0D0D0D"/>
          <w:sz w:val="16"/>
          <w:szCs w:val="16"/>
        </w:rPr>
      </w:pPr>
    </w:p>
    <w:p w14:paraId="22C87642" w14:textId="77777777" w:rsidR="007632D4" w:rsidRPr="00AF6EEF" w:rsidRDefault="0096631C" w:rsidP="007632D4">
      <w:pPr>
        <w:pStyle w:val="Ttulo2"/>
        <w:tabs>
          <w:tab w:val="clear" w:pos="576"/>
          <w:tab w:val="num" w:pos="860"/>
        </w:tabs>
        <w:ind w:left="860"/>
        <w:rPr>
          <w:rFonts w:cs="Arial"/>
          <w:sz w:val="24"/>
          <w:szCs w:val="24"/>
          <w:lang w:val="es-ES"/>
        </w:rPr>
      </w:pPr>
      <w:bookmarkStart w:id="18" w:name="_Toc37928808"/>
      <w:r>
        <w:rPr>
          <w:rFonts w:cs="Arial"/>
          <w:sz w:val="24"/>
          <w:szCs w:val="24"/>
          <w:lang w:val="es-ES"/>
        </w:rPr>
        <w:t>Requerimiento funcional detallado.</w:t>
      </w:r>
      <w:bookmarkEnd w:id="18"/>
      <w:r w:rsidR="007632D4" w:rsidRPr="00AF6EEF">
        <w:rPr>
          <w:rFonts w:cs="Arial"/>
          <w:sz w:val="24"/>
          <w:szCs w:val="24"/>
          <w:lang w:val="es-ES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7632D4" w:rsidRPr="00AF6EEF" w14:paraId="268D25D0" w14:textId="77777777" w:rsidTr="00DA5BCF">
        <w:trPr>
          <w:trHeight w:val="438"/>
        </w:trPr>
        <w:tc>
          <w:tcPr>
            <w:tcW w:w="9639" w:type="dxa"/>
            <w:shd w:val="clear" w:color="auto" w:fill="E6E6E6"/>
          </w:tcPr>
          <w:p w14:paraId="7F6D7E24" w14:textId="77777777" w:rsidR="007632D4" w:rsidRPr="00AF6EEF" w:rsidRDefault="007632D4" w:rsidP="007632D4">
            <w:pPr>
              <w:rPr>
                <w:rFonts w:cs="Arial"/>
                <w:b/>
                <w:bCs/>
                <w:sz w:val="16"/>
                <w:lang w:val="es-ES"/>
              </w:rPr>
            </w:pPr>
            <w:r w:rsidRPr="00AF6EEF">
              <w:rPr>
                <w:rFonts w:cs="Arial"/>
                <w:color w:val="0D0D0D"/>
                <w:sz w:val="16"/>
                <w:szCs w:val="16"/>
                <w:lang w:val="es-CO"/>
              </w:rPr>
              <w:t>En este punto debe estar el requerimiento funcional, en una secuencia de pasos lógicos para cumplir con el objetivo del desarrollo. Se pueden adjuntar archivos tales como EXCEL, Etc.</w:t>
            </w:r>
          </w:p>
        </w:tc>
      </w:tr>
      <w:tr w:rsidR="007632D4" w:rsidRPr="00AF6EEF" w14:paraId="55B9D2F2" w14:textId="77777777" w:rsidTr="00DA5BCF">
        <w:trPr>
          <w:trHeight w:val="438"/>
        </w:trPr>
        <w:tc>
          <w:tcPr>
            <w:tcW w:w="9639" w:type="dxa"/>
          </w:tcPr>
          <w:p w14:paraId="28549F5A" w14:textId="4ED8B078" w:rsidR="003F10EA" w:rsidRDefault="003F10EA" w:rsidP="003F10EA">
            <w:pPr>
              <w:pStyle w:val="Encabezado"/>
              <w:numPr>
                <w:ilvl w:val="12"/>
                <w:numId w:val="0"/>
              </w:numPr>
              <w:spacing w:after="0"/>
              <w:ind w:left="-142"/>
              <w:jc w:val="left"/>
              <w:rPr>
                <w:rFonts w:cs="Arial"/>
                <w:noProof w:val="0"/>
                <w:snapToGrid w:val="0"/>
                <w:sz w:val="20"/>
                <w:lang w:val="es-ES"/>
              </w:rPr>
            </w:pPr>
          </w:p>
          <w:p w14:paraId="5171F50B" w14:textId="77777777" w:rsidR="003F10EA" w:rsidRPr="003F10EA" w:rsidRDefault="003F10EA" w:rsidP="003F10EA">
            <w:pPr>
              <w:pStyle w:val="Encabezado"/>
              <w:numPr>
                <w:ilvl w:val="12"/>
                <w:numId w:val="0"/>
              </w:numPr>
              <w:spacing w:after="0"/>
              <w:ind w:left="-142"/>
              <w:jc w:val="left"/>
              <w:rPr>
                <w:rFonts w:cs="Arial"/>
                <w:i/>
                <w:noProof w:val="0"/>
                <w:snapToGrid w:val="0"/>
                <w:sz w:val="72"/>
                <w:szCs w:val="72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10EA">
              <w:rPr>
                <w:rFonts w:cs="Arial"/>
                <w:i/>
                <w:noProof w:val="0"/>
                <w:snapToGrid w:val="0"/>
                <w:sz w:val="72"/>
                <w:szCs w:val="72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A579F4">
              <w:rPr>
                <w:rFonts w:cs="Arial"/>
                <w:i/>
                <w:noProof w:val="0"/>
                <w:snapToGrid w:val="0"/>
                <w:color w:val="002060"/>
                <w:sz w:val="72"/>
                <w:szCs w:val="72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Consultoría ABAP:</w:t>
            </w:r>
          </w:p>
          <w:p w14:paraId="1BD28D6D" w14:textId="77777777" w:rsidR="003F10EA" w:rsidRDefault="003F10EA" w:rsidP="003F10EA">
            <w:pPr>
              <w:rPr>
                <w:rFonts w:cs="Arial"/>
                <w:color w:val="1F497D"/>
              </w:rPr>
            </w:pPr>
          </w:p>
          <w:p w14:paraId="763C07B2" w14:textId="77777777" w:rsidR="00C130CF" w:rsidRDefault="00C130CF" w:rsidP="003F10EA">
            <w:pPr>
              <w:rPr>
                <w:rFonts w:cs="Arial"/>
                <w:color w:val="1F497D"/>
              </w:rPr>
            </w:pPr>
          </w:p>
          <w:p w14:paraId="61466622" w14:textId="0DAB0DC5" w:rsidR="00CA47E2" w:rsidRDefault="00CA47E2" w:rsidP="003F10EA">
            <w:pPr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 xml:space="preserve">Durante la creación y/o modificación de documentos de ventas con las transacciones VA01 / VA02 </w:t>
            </w:r>
            <w:r w:rsidR="00C130CF">
              <w:rPr>
                <w:rFonts w:cs="Arial"/>
                <w:color w:val="1F497D"/>
              </w:rPr>
              <w:t>correspondientemente, el control debe operar para cuando las clases de documento cumplan con:</w:t>
            </w:r>
          </w:p>
          <w:p w14:paraId="64C92115" w14:textId="77777777" w:rsidR="00CA47E2" w:rsidRDefault="00CA47E2" w:rsidP="003F10EA">
            <w:pPr>
              <w:rPr>
                <w:rFonts w:cs="Arial"/>
                <w:color w:val="1F497D"/>
              </w:rPr>
            </w:pPr>
          </w:p>
          <w:p w14:paraId="15E6033C" w14:textId="79DC316A" w:rsidR="005170FD" w:rsidRPr="005170FD" w:rsidRDefault="005170FD" w:rsidP="005170FD">
            <w:pPr>
              <w:rPr>
                <w:rFonts w:cs="Arial"/>
                <w:color w:val="1F497D"/>
                <w:lang w:val="es-CO"/>
              </w:rPr>
            </w:pPr>
            <w:r w:rsidRPr="005170FD">
              <w:rPr>
                <w:rFonts w:cs="Arial"/>
                <w:color w:val="1F497D"/>
                <w:lang w:val="es-CO"/>
              </w:rPr>
              <w:t>Con VBAK-AUART = TVAK-AUART, solo cua</w:t>
            </w:r>
            <w:r>
              <w:rPr>
                <w:rFonts w:cs="Arial"/>
                <w:color w:val="1F497D"/>
                <w:lang w:val="es-CO"/>
              </w:rPr>
              <w:t>ndo:</w:t>
            </w:r>
          </w:p>
          <w:p w14:paraId="0305F072" w14:textId="77777777" w:rsidR="005170FD" w:rsidRPr="005170FD" w:rsidRDefault="005170FD" w:rsidP="003F10EA">
            <w:pPr>
              <w:rPr>
                <w:rFonts w:cs="Arial"/>
                <w:color w:val="1F497D"/>
                <w:lang w:val="es-CO"/>
              </w:rPr>
            </w:pPr>
          </w:p>
          <w:p w14:paraId="7D5023BF" w14:textId="0B6D87B3" w:rsidR="003F10EA" w:rsidRPr="005170FD" w:rsidRDefault="00CA47E2" w:rsidP="003F10EA">
            <w:pPr>
              <w:rPr>
                <w:rFonts w:cs="Arial"/>
                <w:b/>
                <w:color w:val="1F497D"/>
                <w:lang w:val="en-US"/>
              </w:rPr>
            </w:pPr>
            <w:r w:rsidRPr="005170FD">
              <w:rPr>
                <w:rFonts w:cs="Arial"/>
                <w:b/>
                <w:color w:val="1F497D"/>
                <w:lang w:val="en-US"/>
              </w:rPr>
              <w:t>TVAK-VBTYP = L</w:t>
            </w:r>
          </w:p>
          <w:p w14:paraId="03FBA716" w14:textId="2A9C75D8" w:rsidR="00CA47E2" w:rsidRPr="00C130CF" w:rsidRDefault="00CA47E2" w:rsidP="003F10EA">
            <w:pPr>
              <w:rPr>
                <w:rFonts w:cs="Arial"/>
                <w:b/>
                <w:color w:val="1F497D"/>
              </w:rPr>
            </w:pPr>
            <w:r w:rsidRPr="00C130CF">
              <w:rPr>
                <w:rFonts w:cs="Arial"/>
                <w:b/>
                <w:color w:val="1F497D"/>
              </w:rPr>
              <w:t>TVAK-VBTYP = K</w:t>
            </w:r>
          </w:p>
          <w:p w14:paraId="7F4B8D83" w14:textId="77777777" w:rsidR="00CA47E2" w:rsidRDefault="00CA47E2" w:rsidP="003F10EA">
            <w:pPr>
              <w:rPr>
                <w:rFonts w:cs="Arial"/>
                <w:color w:val="1F497D"/>
              </w:rPr>
            </w:pPr>
          </w:p>
          <w:p w14:paraId="1E7E2F85" w14:textId="77777777" w:rsidR="00C130CF" w:rsidRPr="005170FD" w:rsidRDefault="00C130CF" w:rsidP="003F10EA">
            <w:pPr>
              <w:rPr>
                <w:rFonts w:cs="Arial"/>
                <w:color w:val="1F497D"/>
                <w:lang w:val="en-US"/>
              </w:rPr>
            </w:pPr>
          </w:p>
          <w:p w14:paraId="69F1B2EB" w14:textId="256F177D" w:rsidR="00C130CF" w:rsidRDefault="00C130CF" w:rsidP="003F10EA">
            <w:pPr>
              <w:rPr>
                <w:rFonts w:cs="Arial"/>
                <w:color w:val="1F497D"/>
              </w:rPr>
            </w:pPr>
            <w:r w:rsidRPr="00C130CF">
              <w:rPr>
                <w:rFonts w:cs="Arial"/>
                <w:color w:val="1F497D"/>
              </w:rPr>
              <w:drawing>
                <wp:inline distT="0" distB="0" distL="0" distR="0" wp14:anchorId="093FDAA7" wp14:editId="36AAA7AC">
                  <wp:extent cx="1572217" cy="13970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84" cy="140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30CF">
              <w:rPr>
                <w:rFonts w:cs="Arial"/>
                <w:color w:val="1F497D"/>
              </w:rPr>
              <w:drawing>
                <wp:inline distT="0" distB="0" distL="0" distR="0" wp14:anchorId="31E4E443" wp14:editId="31F556B6">
                  <wp:extent cx="1568450" cy="139098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464" cy="140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F4328" w14:textId="77777777" w:rsidR="00C130CF" w:rsidRDefault="00C130CF" w:rsidP="003F10EA">
            <w:pPr>
              <w:rPr>
                <w:rFonts w:cs="Arial"/>
                <w:color w:val="1F497D"/>
              </w:rPr>
            </w:pPr>
          </w:p>
          <w:p w14:paraId="6F637F50" w14:textId="77777777" w:rsidR="00C130CF" w:rsidRDefault="00C130CF" w:rsidP="003F10EA">
            <w:pPr>
              <w:rPr>
                <w:rFonts w:cs="Arial"/>
                <w:color w:val="1F497D"/>
              </w:rPr>
            </w:pPr>
          </w:p>
          <w:p w14:paraId="1080D972" w14:textId="234AB7A8" w:rsidR="00CA47E2" w:rsidRDefault="00C130CF" w:rsidP="003F10EA">
            <w:pPr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El control trata de lo siguiente:</w:t>
            </w:r>
          </w:p>
          <w:p w14:paraId="7EBF1DB5" w14:textId="7606D2FC" w:rsidR="00C130CF" w:rsidRDefault="00C130CF" w:rsidP="003F10EA">
            <w:pPr>
              <w:rPr>
                <w:rFonts w:cs="Arial"/>
                <w:color w:val="1F497D"/>
              </w:rPr>
            </w:pPr>
          </w:p>
          <w:p w14:paraId="7ED90953" w14:textId="5D6BC302" w:rsidR="00EA615A" w:rsidRDefault="00EA615A" w:rsidP="003F10EA">
            <w:pPr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Al crear/modificar pedido de ventas (</w:t>
            </w:r>
            <w:proofErr w:type="spellStart"/>
            <w:r>
              <w:rPr>
                <w:rFonts w:cs="Arial"/>
                <w:color w:val="1F497D"/>
              </w:rPr>
              <w:t>tx</w:t>
            </w:r>
            <w:proofErr w:type="spellEnd"/>
            <w:r>
              <w:rPr>
                <w:rFonts w:cs="Arial"/>
                <w:color w:val="1F497D"/>
              </w:rPr>
              <w:t xml:space="preserve">.: VA01 / VA02), los usuarios autorizados </w:t>
            </w:r>
            <w:r w:rsidR="009E2BA8">
              <w:rPr>
                <w:rFonts w:cs="Arial"/>
                <w:color w:val="1F497D"/>
              </w:rPr>
              <w:t>podrán</w:t>
            </w:r>
            <w:r>
              <w:rPr>
                <w:rFonts w:cs="Arial"/>
                <w:color w:val="1F497D"/>
              </w:rPr>
              <w:t xml:space="preserve"> efectuar cambios en el campo de precio: </w:t>
            </w:r>
            <w:r w:rsidRPr="009E2BA8">
              <w:rPr>
                <w:rFonts w:cs="Arial"/>
                <w:b/>
                <w:color w:val="1F497D"/>
              </w:rPr>
              <w:t>VBAP-NETPR</w:t>
            </w:r>
          </w:p>
          <w:p w14:paraId="29EA3261" w14:textId="77777777" w:rsidR="00C130CF" w:rsidRDefault="00C130CF" w:rsidP="003F10EA">
            <w:pPr>
              <w:rPr>
                <w:rFonts w:cs="Arial"/>
                <w:color w:val="1F497D"/>
              </w:rPr>
            </w:pPr>
          </w:p>
          <w:p w14:paraId="189B6A8A" w14:textId="190266D9" w:rsidR="00C130CF" w:rsidRDefault="009E2BA8" w:rsidP="003F10EA">
            <w:pPr>
              <w:rPr>
                <w:rFonts w:cs="Arial"/>
                <w:color w:val="1F497D"/>
              </w:rPr>
            </w:pPr>
            <w:r w:rsidRPr="009E2BA8">
              <w:rPr>
                <w:rFonts w:cs="Arial"/>
                <w:color w:val="1F497D"/>
              </w:rPr>
              <w:drawing>
                <wp:inline distT="0" distB="0" distL="0" distR="0" wp14:anchorId="0C305AD7" wp14:editId="612B9739">
                  <wp:extent cx="4348581" cy="2565400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22" cy="256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2E58F" w14:textId="77777777" w:rsidR="00C130CF" w:rsidRDefault="00C130CF" w:rsidP="003F10EA">
            <w:pPr>
              <w:rPr>
                <w:rFonts w:cs="Arial"/>
                <w:color w:val="1F497D"/>
              </w:rPr>
            </w:pPr>
          </w:p>
          <w:p w14:paraId="103D65FC" w14:textId="4F920BE7" w:rsidR="00C130CF" w:rsidRDefault="004F25BA" w:rsidP="003F10EA">
            <w:pPr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El usuario puede efectuar la modificación en el campo antes mencionado y según la imagen.</w:t>
            </w:r>
          </w:p>
          <w:p w14:paraId="30DF7A34" w14:textId="77777777" w:rsidR="004F25BA" w:rsidRDefault="004F25BA" w:rsidP="003F10EA">
            <w:pPr>
              <w:rPr>
                <w:rFonts w:cs="Arial"/>
                <w:color w:val="1F497D"/>
              </w:rPr>
            </w:pPr>
          </w:p>
          <w:p w14:paraId="66D00B7D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lastRenderedPageBreak/>
              <w:t>También puede efectuarlo, como se muestra en la siguiente imagen:</w:t>
            </w:r>
          </w:p>
          <w:p w14:paraId="60555952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411EC5D9" w14:textId="4FEBBCB4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  <w:r w:rsidRPr="004F25BA">
              <w:rPr>
                <w:rFonts w:cs="Arial"/>
                <w:color w:val="1F497D"/>
              </w:rPr>
              <w:drawing>
                <wp:inline distT="0" distB="0" distL="0" distR="0" wp14:anchorId="21B326E0" wp14:editId="08F0B22A">
                  <wp:extent cx="3816350" cy="2359148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22" cy="2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F9F12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63542D94" w14:textId="5C8285B4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Es de anotar que solo podrá hacer la modificación cuando:</w:t>
            </w:r>
          </w:p>
          <w:p w14:paraId="16503564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1E1CFF7E" w14:textId="339E80D2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PRCD_ELEMENTS_</w:t>
            </w:r>
            <w:r w:rsidRPr="004F25BA">
              <w:rPr>
                <w:rFonts w:cs="Arial"/>
                <w:color w:val="1F497D"/>
              </w:rPr>
              <w:t>KSCHL</w:t>
            </w:r>
            <w:r>
              <w:rPr>
                <w:rFonts w:cs="Arial"/>
                <w:color w:val="1F497D"/>
              </w:rPr>
              <w:t xml:space="preserve"> = ZPR1</w:t>
            </w:r>
          </w:p>
          <w:p w14:paraId="180F17CE" w14:textId="5D8FDAFA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72D08DAC" w14:textId="6ABBE921" w:rsidR="00B43245" w:rsidRDefault="00B43245" w:rsidP="004F25BA">
            <w:pPr>
              <w:jc w:val="left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 xml:space="preserve">Y también por los usuarios </w:t>
            </w:r>
            <w:r w:rsidRPr="00B43245">
              <w:rPr>
                <w:rFonts w:cs="Arial"/>
                <w:b/>
                <w:color w:val="1F497D"/>
              </w:rPr>
              <w:t>VBAK-ERNAM</w:t>
            </w:r>
            <w:r>
              <w:rPr>
                <w:rFonts w:cs="Arial"/>
                <w:color w:val="1F497D"/>
              </w:rPr>
              <w:t xml:space="preserve"> que deberán estar previamente registrados en la tabla Z para los fines respectivos.</w:t>
            </w:r>
          </w:p>
          <w:p w14:paraId="1610FD0D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24C88C94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3CC5CDBA" w14:textId="1DA23781" w:rsidR="004F25BA" w:rsidRDefault="00B43245" w:rsidP="004F25BA">
            <w:pPr>
              <w:jc w:val="left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FIN.</w:t>
            </w:r>
          </w:p>
          <w:p w14:paraId="0B7228BF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3104C546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1F10E2A7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65D3DA70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315AED78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0854D569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398BD531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447E8D8B" w14:textId="77777777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</w:p>
          <w:p w14:paraId="085FFC34" w14:textId="09F67B7A" w:rsidR="004F25BA" w:rsidRDefault="004F25BA" w:rsidP="004F25BA">
            <w:pPr>
              <w:jc w:val="left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br/>
            </w:r>
            <w:r>
              <w:rPr>
                <w:rFonts w:cs="Arial"/>
                <w:color w:val="1F497D"/>
              </w:rPr>
              <w:br/>
            </w:r>
          </w:p>
          <w:p w14:paraId="3A22B1D2" w14:textId="77777777" w:rsidR="00CA47E2" w:rsidRDefault="00CA47E2" w:rsidP="003F10EA">
            <w:pPr>
              <w:rPr>
                <w:rFonts w:cs="Arial"/>
                <w:color w:val="1F497D"/>
              </w:rPr>
            </w:pPr>
          </w:p>
          <w:p w14:paraId="58E148FC" w14:textId="24D9BE54" w:rsidR="00556297" w:rsidRPr="003F10EA" w:rsidRDefault="00556297" w:rsidP="00B43245">
            <w:pPr>
              <w:rPr>
                <w:rFonts w:cs="Arial"/>
                <w:szCs w:val="22"/>
              </w:rPr>
            </w:pPr>
          </w:p>
        </w:tc>
      </w:tr>
    </w:tbl>
    <w:p w14:paraId="54DE813A" w14:textId="77777777" w:rsidR="007632D4" w:rsidRDefault="007632D4" w:rsidP="007632D4">
      <w:pPr>
        <w:rPr>
          <w:rFonts w:cs="Arial"/>
          <w:color w:val="0D0D0D"/>
          <w:sz w:val="16"/>
          <w:szCs w:val="16"/>
        </w:rPr>
      </w:pPr>
    </w:p>
    <w:p w14:paraId="77107CD0" w14:textId="77777777" w:rsidR="00DA70D6" w:rsidRPr="00AF6EEF" w:rsidRDefault="00DA70D6" w:rsidP="00DA70D6">
      <w:pPr>
        <w:rPr>
          <w:rFonts w:cs="Arial"/>
          <w:color w:val="0D0D0D"/>
          <w:sz w:val="16"/>
          <w:szCs w:val="16"/>
        </w:rPr>
      </w:pPr>
      <w:r>
        <w:rPr>
          <w:rFonts w:cs="Arial"/>
          <w:color w:val="0D0D0D"/>
          <w:sz w:val="16"/>
          <w:szCs w:val="16"/>
        </w:rPr>
        <w:lastRenderedPageBreak/>
        <w:tab/>
        <w:t xml:space="preserve">NOTA: </w:t>
      </w:r>
      <w:r w:rsidRPr="00DA70D6">
        <w:rPr>
          <w:rFonts w:cs="Arial"/>
          <w:color w:val="0D0D0D"/>
          <w:sz w:val="16"/>
          <w:szCs w:val="16"/>
        </w:rPr>
        <w:t>El presente documento se utilizará como referencia para establecer el alcance de las modificaciones y/o parametrizaciones solicitadas por el Cliente. Cualquier modificación o funcionalidad adicional deberá ser analizada e incluida en el presente documento y aprobadas por ambas partes. Dichas modificaciones deberán ser presupuestadas por parte de Seidor Colombia</w:t>
      </w:r>
    </w:p>
    <w:p w14:paraId="4E91233C" w14:textId="77777777" w:rsidR="00D57538" w:rsidRPr="00AF6EEF" w:rsidRDefault="00D57538" w:rsidP="007632D4">
      <w:pPr>
        <w:pStyle w:val="Ttulo2"/>
        <w:tabs>
          <w:tab w:val="clear" w:pos="576"/>
          <w:tab w:val="num" w:pos="860"/>
        </w:tabs>
        <w:ind w:left="860"/>
        <w:rPr>
          <w:rFonts w:cs="Arial"/>
          <w:sz w:val="24"/>
          <w:szCs w:val="24"/>
          <w:lang w:val="es-ES"/>
        </w:rPr>
      </w:pPr>
      <w:bookmarkStart w:id="19" w:name="_Toc37928809"/>
      <w:r w:rsidRPr="00AF6EEF">
        <w:rPr>
          <w:rFonts w:cs="Arial"/>
          <w:sz w:val="24"/>
          <w:szCs w:val="24"/>
          <w:lang w:val="es-ES"/>
        </w:rPr>
        <w:t>Criterios de Selección (Usuario clave)</w:t>
      </w:r>
      <w:bookmarkEnd w:id="19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1134"/>
        <w:gridCol w:w="1985"/>
        <w:gridCol w:w="1984"/>
        <w:gridCol w:w="1559"/>
      </w:tblGrid>
      <w:tr w:rsidR="00D57538" w:rsidRPr="00AF6EEF" w14:paraId="23E69398" w14:textId="77777777" w:rsidTr="00943F26">
        <w:trPr>
          <w:cantSplit/>
          <w:trHeight w:val="438"/>
        </w:trPr>
        <w:tc>
          <w:tcPr>
            <w:tcW w:w="9639" w:type="dxa"/>
            <w:gridSpan w:val="6"/>
            <w:shd w:val="clear" w:color="auto" w:fill="E6E6E6"/>
          </w:tcPr>
          <w:p w14:paraId="31018F63" w14:textId="77777777" w:rsidR="00D57538" w:rsidRPr="00AF6EEF" w:rsidRDefault="00D57538" w:rsidP="00943F26">
            <w:pPr>
              <w:pStyle w:val="TtuloTabla"/>
              <w:widowControl w:val="0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AF6EEF">
              <w:rPr>
                <w:rFonts w:ascii="Arial" w:hAnsi="Arial" w:cs="Arial"/>
                <w:b w:val="0"/>
                <w:sz w:val="16"/>
                <w:lang w:val="es-ES"/>
              </w:rPr>
              <w:t>Se especifica qué datos deben ser entrados en el programa antes de comenzar con la lógica. Con estos datos el programa podrá comenzar el proceso.</w:t>
            </w:r>
          </w:p>
        </w:tc>
      </w:tr>
      <w:tr w:rsidR="00D57538" w:rsidRPr="00AF6EEF" w14:paraId="5568BF05" w14:textId="77777777" w:rsidTr="00943F26">
        <w:trPr>
          <w:trHeight w:val="357"/>
        </w:trPr>
        <w:tc>
          <w:tcPr>
            <w:tcW w:w="1701" w:type="dxa"/>
          </w:tcPr>
          <w:p w14:paraId="5FB904C2" w14:textId="77777777" w:rsidR="00D57538" w:rsidRPr="00AF6EEF" w:rsidRDefault="00D57538" w:rsidP="00943F26">
            <w:pPr>
              <w:pStyle w:val="Encabezado"/>
              <w:jc w:val="left"/>
              <w:rPr>
                <w:rFonts w:cs="Arial"/>
                <w:bCs/>
                <w:lang w:val="es-ES"/>
              </w:rPr>
            </w:pPr>
            <w:r w:rsidRPr="00AF6EEF">
              <w:rPr>
                <w:rFonts w:cs="Arial"/>
                <w:bCs/>
                <w:lang w:val="es-ES"/>
              </w:rPr>
              <w:t>Nombre</w:t>
            </w:r>
          </w:p>
        </w:tc>
        <w:tc>
          <w:tcPr>
            <w:tcW w:w="1276" w:type="dxa"/>
          </w:tcPr>
          <w:p w14:paraId="57F87ECF" w14:textId="77777777" w:rsidR="00D57538" w:rsidRPr="00AF6EEF" w:rsidRDefault="00D57538" w:rsidP="00943F26">
            <w:pPr>
              <w:jc w:val="left"/>
              <w:rPr>
                <w:rFonts w:cs="Arial"/>
                <w:b/>
                <w:bCs/>
                <w:sz w:val="18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Opcional/</w:t>
            </w:r>
          </w:p>
          <w:p w14:paraId="7325C076" w14:textId="77777777" w:rsidR="00D57538" w:rsidRPr="00AF6EEF" w:rsidRDefault="00D57538" w:rsidP="00943F26">
            <w:pPr>
              <w:jc w:val="left"/>
              <w:rPr>
                <w:rFonts w:cs="Arial"/>
                <w:b/>
                <w:bCs/>
                <w:sz w:val="18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Requerido</w:t>
            </w:r>
          </w:p>
        </w:tc>
        <w:tc>
          <w:tcPr>
            <w:tcW w:w="1134" w:type="dxa"/>
          </w:tcPr>
          <w:p w14:paraId="0A5552FA" w14:textId="77777777" w:rsidR="00D57538" w:rsidRPr="00AF6EEF" w:rsidRDefault="00D57538" w:rsidP="00943F26">
            <w:pPr>
              <w:jc w:val="left"/>
              <w:rPr>
                <w:rFonts w:cs="Arial"/>
                <w:b/>
                <w:bCs/>
                <w:sz w:val="18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Ayuda Búsqueda</w:t>
            </w:r>
          </w:p>
        </w:tc>
        <w:tc>
          <w:tcPr>
            <w:tcW w:w="1985" w:type="dxa"/>
          </w:tcPr>
          <w:p w14:paraId="065CE7B6" w14:textId="77777777" w:rsidR="00D57538" w:rsidRPr="00AF6EEF" w:rsidRDefault="00D57538" w:rsidP="00943F26">
            <w:pPr>
              <w:jc w:val="left"/>
              <w:rPr>
                <w:rFonts w:cs="Arial"/>
                <w:b/>
                <w:bCs/>
                <w:sz w:val="18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Tabla-Campo / Tipo de Dato (Longitud)</w:t>
            </w:r>
          </w:p>
        </w:tc>
        <w:tc>
          <w:tcPr>
            <w:tcW w:w="1984" w:type="dxa"/>
          </w:tcPr>
          <w:p w14:paraId="3531EF02" w14:textId="77777777" w:rsidR="00D57538" w:rsidRPr="00AF6EEF" w:rsidRDefault="00D57538" w:rsidP="00943F26">
            <w:pPr>
              <w:jc w:val="left"/>
              <w:rPr>
                <w:rFonts w:cs="Arial"/>
                <w:b/>
                <w:bCs/>
                <w:sz w:val="18"/>
                <w:lang w:val="en-US"/>
              </w:rPr>
            </w:pPr>
            <w:r w:rsidRPr="00AF6EEF">
              <w:rPr>
                <w:rFonts w:cs="Arial"/>
                <w:b/>
                <w:bCs/>
                <w:sz w:val="18"/>
                <w:lang w:val="en-US"/>
              </w:rPr>
              <w:t>Select Option / Parameter / Check Box / Radio Button</w:t>
            </w:r>
          </w:p>
        </w:tc>
        <w:tc>
          <w:tcPr>
            <w:tcW w:w="1559" w:type="dxa"/>
          </w:tcPr>
          <w:p w14:paraId="57AAFAEA" w14:textId="77777777" w:rsidR="00D57538" w:rsidRPr="00AF6EEF" w:rsidRDefault="00D57538" w:rsidP="00943F26">
            <w:pPr>
              <w:ind w:left="567" w:hanging="567"/>
              <w:jc w:val="left"/>
              <w:rPr>
                <w:rFonts w:cs="Arial"/>
                <w:b/>
                <w:bCs/>
                <w:sz w:val="18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Observaciones</w:t>
            </w:r>
          </w:p>
        </w:tc>
      </w:tr>
      <w:tr w:rsidR="00D57538" w:rsidRPr="00AF6EEF" w14:paraId="5C1538FA" w14:textId="77777777" w:rsidTr="00943F26">
        <w:trPr>
          <w:trHeight w:val="357"/>
        </w:trPr>
        <w:tc>
          <w:tcPr>
            <w:tcW w:w="1701" w:type="dxa"/>
            <w:vAlign w:val="center"/>
          </w:tcPr>
          <w:p w14:paraId="2E74FEC1" w14:textId="77777777" w:rsidR="00D57538" w:rsidRPr="00AF6EEF" w:rsidRDefault="00D57538" w:rsidP="00943F26">
            <w:pPr>
              <w:jc w:val="left"/>
              <w:rPr>
                <w:rFonts w:cs="Arial"/>
                <w:sz w:val="16"/>
                <w:lang w:val="es-CO" w:eastAsia="es-CO"/>
              </w:rPr>
            </w:pPr>
          </w:p>
        </w:tc>
        <w:tc>
          <w:tcPr>
            <w:tcW w:w="1276" w:type="dxa"/>
            <w:vAlign w:val="center"/>
          </w:tcPr>
          <w:p w14:paraId="595E0715" w14:textId="77777777" w:rsidR="00D57538" w:rsidRPr="00AF6EEF" w:rsidRDefault="00D57538" w:rsidP="00943F26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14:paraId="074289B9" w14:textId="77777777" w:rsidR="00D57538" w:rsidRPr="00AF6EEF" w:rsidRDefault="00D57538" w:rsidP="00943F26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985" w:type="dxa"/>
            <w:vAlign w:val="bottom"/>
          </w:tcPr>
          <w:p w14:paraId="1EAA3090" w14:textId="77777777" w:rsidR="00D57538" w:rsidRPr="00AF6EEF" w:rsidRDefault="00D57538" w:rsidP="00943F26">
            <w:pPr>
              <w:rPr>
                <w:rFonts w:cs="Arial"/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215BA31" w14:textId="77777777" w:rsidR="00D57538" w:rsidRPr="00AF6EEF" w:rsidRDefault="00D57538" w:rsidP="00943F26">
            <w:pPr>
              <w:jc w:val="left"/>
              <w:rPr>
                <w:rFonts w:cs="Arial"/>
                <w:sz w:val="16"/>
                <w:lang w:val="es-CO" w:eastAsia="es-CO"/>
              </w:rPr>
            </w:pPr>
          </w:p>
        </w:tc>
        <w:tc>
          <w:tcPr>
            <w:tcW w:w="1559" w:type="dxa"/>
          </w:tcPr>
          <w:p w14:paraId="16948DEB" w14:textId="77777777" w:rsidR="00D57538" w:rsidRPr="00AF6EEF" w:rsidRDefault="00D57538" w:rsidP="00943F26">
            <w:pPr>
              <w:rPr>
                <w:rFonts w:cs="Arial"/>
                <w:sz w:val="16"/>
              </w:rPr>
            </w:pPr>
          </w:p>
        </w:tc>
      </w:tr>
      <w:tr w:rsidR="00D57538" w:rsidRPr="00AF6EEF" w14:paraId="646300F0" w14:textId="77777777" w:rsidTr="00943F26">
        <w:trPr>
          <w:trHeight w:val="357"/>
        </w:trPr>
        <w:tc>
          <w:tcPr>
            <w:tcW w:w="1701" w:type="dxa"/>
            <w:vAlign w:val="center"/>
          </w:tcPr>
          <w:p w14:paraId="3537C00A" w14:textId="77777777" w:rsidR="00D57538" w:rsidRPr="00AF6EEF" w:rsidRDefault="00D57538" w:rsidP="00943F26">
            <w:pPr>
              <w:jc w:val="left"/>
              <w:rPr>
                <w:rFonts w:cs="Arial"/>
                <w:sz w:val="16"/>
              </w:rPr>
            </w:pPr>
          </w:p>
        </w:tc>
        <w:tc>
          <w:tcPr>
            <w:tcW w:w="1276" w:type="dxa"/>
            <w:vAlign w:val="center"/>
          </w:tcPr>
          <w:p w14:paraId="36CF04B8" w14:textId="77777777" w:rsidR="00D57538" w:rsidRPr="00AF6EEF" w:rsidRDefault="00D57538" w:rsidP="00943F26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14:paraId="3EF4CC74" w14:textId="77777777" w:rsidR="00D57538" w:rsidRPr="00AF6EEF" w:rsidRDefault="00D57538" w:rsidP="00943F26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985" w:type="dxa"/>
            <w:vAlign w:val="bottom"/>
          </w:tcPr>
          <w:p w14:paraId="50544E2A" w14:textId="77777777" w:rsidR="00D57538" w:rsidRPr="00AF6EEF" w:rsidRDefault="00D57538" w:rsidP="00943F26">
            <w:pPr>
              <w:rPr>
                <w:rFonts w:cs="Arial"/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D477ACC" w14:textId="77777777" w:rsidR="00D57538" w:rsidRPr="00AF6EEF" w:rsidRDefault="00D57538" w:rsidP="00943F26">
            <w:pPr>
              <w:rPr>
                <w:rFonts w:cs="Arial"/>
                <w:sz w:val="16"/>
              </w:rPr>
            </w:pPr>
          </w:p>
        </w:tc>
        <w:tc>
          <w:tcPr>
            <w:tcW w:w="1559" w:type="dxa"/>
          </w:tcPr>
          <w:p w14:paraId="4A3EC045" w14:textId="77777777" w:rsidR="00D57538" w:rsidRPr="00AF6EEF" w:rsidRDefault="00D57538" w:rsidP="00943F26">
            <w:pPr>
              <w:rPr>
                <w:rFonts w:cs="Arial"/>
                <w:sz w:val="16"/>
              </w:rPr>
            </w:pPr>
          </w:p>
        </w:tc>
      </w:tr>
      <w:tr w:rsidR="00D57538" w:rsidRPr="00AF6EEF" w14:paraId="798015FA" w14:textId="77777777" w:rsidTr="00943F26">
        <w:trPr>
          <w:trHeight w:val="357"/>
        </w:trPr>
        <w:tc>
          <w:tcPr>
            <w:tcW w:w="1701" w:type="dxa"/>
            <w:vAlign w:val="center"/>
          </w:tcPr>
          <w:p w14:paraId="4527EA47" w14:textId="77777777" w:rsidR="00D57538" w:rsidRPr="00AF6EEF" w:rsidRDefault="00D57538" w:rsidP="00943F26">
            <w:pPr>
              <w:jc w:val="left"/>
              <w:rPr>
                <w:rFonts w:cs="Arial"/>
                <w:sz w:val="16"/>
              </w:rPr>
            </w:pPr>
          </w:p>
        </w:tc>
        <w:tc>
          <w:tcPr>
            <w:tcW w:w="1276" w:type="dxa"/>
            <w:vAlign w:val="center"/>
          </w:tcPr>
          <w:p w14:paraId="27537FA2" w14:textId="77777777" w:rsidR="00D57538" w:rsidRPr="00AF6EEF" w:rsidRDefault="00D57538" w:rsidP="00943F26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14:paraId="49543B86" w14:textId="77777777" w:rsidR="00D57538" w:rsidRPr="00AF6EEF" w:rsidRDefault="00D57538" w:rsidP="00943F26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985" w:type="dxa"/>
            <w:vAlign w:val="bottom"/>
          </w:tcPr>
          <w:p w14:paraId="3F7C5D12" w14:textId="77777777" w:rsidR="00D57538" w:rsidRPr="00AF6EEF" w:rsidRDefault="00D57538" w:rsidP="00943F26">
            <w:pPr>
              <w:rPr>
                <w:rFonts w:cs="Arial"/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10B49C4" w14:textId="77777777" w:rsidR="00D57538" w:rsidRPr="00AF6EEF" w:rsidRDefault="00D57538" w:rsidP="00943F26">
            <w:pPr>
              <w:rPr>
                <w:rFonts w:cs="Arial"/>
                <w:sz w:val="16"/>
              </w:rPr>
            </w:pPr>
          </w:p>
        </w:tc>
        <w:tc>
          <w:tcPr>
            <w:tcW w:w="1559" w:type="dxa"/>
          </w:tcPr>
          <w:p w14:paraId="4919AFF5" w14:textId="77777777" w:rsidR="00D57538" w:rsidRPr="00AF6EEF" w:rsidRDefault="00D57538" w:rsidP="00943F26">
            <w:pPr>
              <w:rPr>
                <w:rFonts w:cs="Arial"/>
                <w:sz w:val="16"/>
              </w:rPr>
            </w:pPr>
          </w:p>
        </w:tc>
      </w:tr>
    </w:tbl>
    <w:p w14:paraId="41D81F11" w14:textId="77777777" w:rsidR="00530D5E" w:rsidRPr="00AF6EEF" w:rsidRDefault="00530D5E" w:rsidP="00C904D5">
      <w:pPr>
        <w:rPr>
          <w:rFonts w:cs="Arial"/>
          <w:lang w:val="es-ES"/>
        </w:rPr>
      </w:pPr>
    </w:p>
    <w:p w14:paraId="1B2CA3C6" w14:textId="77777777" w:rsidR="00530D5E" w:rsidRPr="00AF6EEF" w:rsidRDefault="00530D5E" w:rsidP="00C904D5">
      <w:pPr>
        <w:rPr>
          <w:rFonts w:cs="Arial"/>
        </w:rPr>
      </w:pPr>
    </w:p>
    <w:p w14:paraId="1A93992E" w14:textId="77777777" w:rsidR="00972F54" w:rsidRPr="00AF6EEF" w:rsidRDefault="0004457D" w:rsidP="00972F54">
      <w:pPr>
        <w:pStyle w:val="Ttulo2"/>
        <w:rPr>
          <w:rFonts w:cs="Arial"/>
          <w:bCs/>
          <w:sz w:val="24"/>
          <w:lang w:val="es-ES"/>
        </w:rPr>
      </w:pPr>
      <w:bookmarkStart w:id="20" w:name="_Toc192140000"/>
      <w:bookmarkStart w:id="21" w:name="_Toc37928810"/>
      <w:r w:rsidRPr="00AF6EEF">
        <w:rPr>
          <w:rFonts w:cs="Arial"/>
          <w:bCs/>
          <w:sz w:val="24"/>
          <w:lang w:val="es-ES"/>
        </w:rPr>
        <w:t xml:space="preserve">Escenarios para </w:t>
      </w:r>
      <w:r w:rsidR="00972F54" w:rsidRPr="00AF6EEF">
        <w:rPr>
          <w:rFonts w:cs="Arial"/>
          <w:bCs/>
          <w:sz w:val="24"/>
          <w:lang w:val="es-ES"/>
        </w:rPr>
        <w:t>prueba</w:t>
      </w:r>
      <w:bookmarkEnd w:id="20"/>
      <w:r w:rsidRPr="00AF6EEF">
        <w:rPr>
          <w:rFonts w:cs="Arial"/>
          <w:bCs/>
          <w:sz w:val="24"/>
          <w:lang w:val="es-ES"/>
        </w:rPr>
        <w:t>s</w:t>
      </w:r>
      <w:r w:rsidR="00393FE1" w:rsidRPr="00AF6EEF">
        <w:rPr>
          <w:rFonts w:cs="Arial"/>
          <w:bCs/>
          <w:sz w:val="24"/>
          <w:lang w:val="es-ES"/>
        </w:rPr>
        <w:t xml:space="preserve"> (Usuario clave)</w:t>
      </w:r>
      <w:bookmarkEnd w:id="21"/>
      <w:r w:rsidR="00393FE1" w:rsidRPr="00AF6EEF">
        <w:rPr>
          <w:rFonts w:cs="Arial"/>
          <w:bCs/>
          <w:sz w:val="24"/>
          <w:lang w:val="es-ES"/>
        </w:rPr>
        <w:t xml:space="preserve"> </w:t>
      </w:r>
    </w:p>
    <w:tbl>
      <w:tblPr>
        <w:tblW w:w="954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749"/>
        <w:gridCol w:w="2764"/>
        <w:gridCol w:w="1276"/>
        <w:gridCol w:w="751"/>
      </w:tblGrid>
      <w:tr w:rsidR="00972F54" w:rsidRPr="00AF6EEF" w14:paraId="5985BA7C" w14:textId="77777777" w:rsidTr="00FF6200">
        <w:tc>
          <w:tcPr>
            <w:tcW w:w="9540" w:type="dxa"/>
            <w:gridSpan w:val="4"/>
            <w:shd w:val="clear" w:color="auto" w:fill="E6E6E6"/>
          </w:tcPr>
          <w:p w14:paraId="2B6840AB" w14:textId="77777777" w:rsidR="00972F54" w:rsidRPr="00AF6EEF" w:rsidRDefault="00972F54" w:rsidP="00E84E47">
            <w:pPr>
              <w:pStyle w:val="TtuloTabla"/>
              <w:widowControl w:val="0"/>
              <w:jc w:val="both"/>
              <w:rPr>
                <w:rFonts w:ascii="Arial" w:hAnsi="Arial" w:cs="Arial"/>
                <w:b w:val="0"/>
                <w:sz w:val="16"/>
                <w:lang w:val="es-ES"/>
              </w:rPr>
            </w:pPr>
            <w:r w:rsidRPr="00AF6EEF">
              <w:rPr>
                <w:rFonts w:ascii="Arial" w:hAnsi="Arial" w:cs="Arial"/>
                <w:b w:val="0"/>
                <w:sz w:val="16"/>
                <w:lang w:val="es-ES"/>
              </w:rPr>
              <w:t>Escenario de pruebas a utilizar para la verificación técnica de los resultados. Debe especificarse información valida en el ambiente de desarrollo del sistema SAP del cliente.</w:t>
            </w:r>
            <w:r w:rsidR="00647A07" w:rsidRPr="00AF6EEF">
              <w:rPr>
                <w:rFonts w:ascii="Arial" w:hAnsi="Arial" w:cs="Arial"/>
                <w:b w:val="0"/>
                <w:sz w:val="16"/>
                <w:lang w:val="es-ES"/>
              </w:rPr>
              <w:t xml:space="preserve"> Incluir tantas secciones como escenarios de prueba </w:t>
            </w:r>
            <w:r w:rsidR="007B654D" w:rsidRPr="00AF6EEF">
              <w:rPr>
                <w:rFonts w:ascii="Arial" w:hAnsi="Arial" w:cs="Arial"/>
                <w:b w:val="0"/>
                <w:sz w:val="16"/>
                <w:lang w:val="es-ES"/>
              </w:rPr>
              <w:t>exista</w:t>
            </w:r>
            <w:r w:rsidR="00647A07" w:rsidRPr="00AF6EEF">
              <w:rPr>
                <w:rFonts w:ascii="Arial" w:hAnsi="Arial" w:cs="Arial"/>
                <w:b w:val="0"/>
                <w:sz w:val="16"/>
                <w:lang w:val="es-ES"/>
              </w:rPr>
              <w:t>, recuerden que sobre los escenarios aquí plasmados será determinado el alcance y garantía del desarrollo.</w:t>
            </w:r>
          </w:p>
        </w:tc>
      </w:tr>
      <w:tr w:rsidR="00972F54" w:rsidRPr="00AF6EEF" w14:paraId="7C78FE1D" w14:textId="77777777" w:rsidTr="00FF6200">
        <w:tc>
          <w:tcPr>
            <w:tcW w:w="9540" w:type="dxa"/>
            <w:gridSpan w:val="4"/>
            <w:tcBorders>
              <w:bottom w:val="single" w:sz="4" w:space="0" w:color="auto"/>
            </w:tcBorders>
          </w:tcPr>
          <w:p w14:paraId="7A500321" w14:textId="77777777" w:rsidR="00972F54" w:rsidRPr="00AF6EEF" w:rsidRDefault="007632D4" w:rsidP="00E84E47">
            <w:pPr>
              <w:jc w:val="left"/>
              <w:rPr>
                <w:rFonts w:cs="Arial"/>
                <w:b/>
                <w:bCs/>
                <w:sz w:val="18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¿Se incluye escenario de prueba?</w:t>
            </w:r>
            <w:r w:rsidR="00972F54" w:rsidRPr="00AF6EEF">
              <w:rPr>
                <w:rFonts w:cs="Arial"/>
                <w:b/>
                <w:bCs/>
                <w:sz w:val="18"/>
                <w:lang w:val="es-ES"/>
              </w:rPr>
              <w:t xml:space="preserve"> Si (</w:t>
            </w:r>
            <w:r w:rsidR="00EC5C4A" w:rsidRPr="00AF6EEF">
              <w:rPr>
                <w:rFonts w:cs="Arial"/>
                <w:b/>
                <w:bCs/>
                <w:sz w:val="18"/>
                <w:lang w:val="es-ES"/>
              </w:rPr>
              <w:t>X</w:t>
            </w:r>
            <w:r w:rsidR="00972F54" w:rsidRPr="00AF6EEF">
              <w:rPr>
                <w:rFonts w:cs="Arial"/>
                <w:b/>
                <w:bCs/>
                <w:sz w:val="18"/>
                <w:lang w:val="es-ES"/>
              </w:rPr>
              <w:t>) No (  )</w:t>
            </w:r>
          </w:p>
          <w:p w14:paraId="6A951241" w14:textId="77777777" w:rsidR="00972F54" w:rsidRPr="00AF6EEF" w:rsidRDefault="00972F54" w:rsidP="00E84E47">
            <w:pPr>
              <w:jc w:val="left"/>
              <w:rPr>
                <w:rFonts w:cs="Arial"/>
                <w:sz w:val="20"/>
                <w:u w:val="single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En caso negativo explique porque:</w:t>
            </w:r>
            <w:r w:rsidRPr="00AF6EEF">
              <w:rPr>
                <w:rFonts w:cs="Arial"/>
                <w:sz w:val="20"/>
                <w:lang w:val="es-ES"/>
              </w:rPr>
              <w:t xml:space="preserve"> </w:t>
            </w:r>
            <w:r w:rsidRPr="00AF6EEF">
              <w:rPr>
                <w:rFonts w:cs="Arial"/>
                <w:sz w:val="20"/>
                <w:u w:val="single"/>
                <w:lang w:val="es-ES"/>
              </w:rPr>
              <w:t>__________________________________________________________________________________________________________________________________________________________________________________________________</w:t>
            </w:r>
            <w:r w:rsidR="00337ADF" w:rsidRPr="00AF6EEF">
              <w:rPr>
                <w:rFonts w:cs="Arial"/>
                <w:sz w:val="20"/>
                <w:u w:val="single"/>
                <w:lang w:val="es-ES"/>
              </w:rPr>
              <w:t>______________________________</w:t>
            </w:r>
          </w:p>
          <w:p w14:paraId="73EA3ED2" w14:textId="77777777" w:rsidR="00972F54" w:rsidRPr="00AF6EEF" w:rsidRDefault="00972F54" w:rsidP="00E84E47">
            <w:pPr>
              <w:rPr>
                <w:rFonts w:cs="Arial"/>
                <w:b/>
                <w:bCs/>
                <w:lang w:val="es-ES"/>
              </w:rPr>
            </w:pPr>
          </w:p>
        </w:tc>
      </w:tr>
      <w:tr w:rsidR="00972F54" w:rsidRPr="00AF6EEF" w14:paraId="1FFB9B05" w14:textId="77777777" w:rsidTr="00FF6200"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B99A3E" w14:textId="77777777" w:rsidR="00972F54" w:rsidRPr="00AF6EEF" w:rsidRDefault="00972F54" w:rsidP="00E84E47">
            <w:pPr>
              <w:jc w:val="left"/>
              <w:rPr>
                <w:rFonts w:cs="Arial"/>
                <w:sz w:val="20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 xml:space="preserve">Descripción del </w:t>
            </w:r>
            <w:r w:rsidR="0004457D" w:rsidRPr="00AF6EEF">
              <w:rPr>
                <w:rFonts w:cs="Arial"/>
                <w:b/>
                <w:bCs/>
                <w:sz w:val="18"/>
                <w:lang w:val="es-ES"/>
              </w:rPr>
              <w:t>escenario</w:t>
            </w:r>
            <w:r w:rsidRPr="00AF6EEF">
              <w:rPr>
                <w:rFonts w:cs="Arial"/>
                <w:b/>
                <w:bCs/>
                <w:sz w:val="18"/>
                <w:lang w:val="es-ES"/>
              </w:rPr>
              <w:t xml:space="preserve"> de prueba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F122B" w14:textId="77777777" w:rsidR="00972F54" w:rsidRPr="00AF6EEF" w:rsidRDefault="00972F54" w:rsidP="00E84E47">
            <w:pPr>
              <w:jc w:val="left"/>
              <w:rPr>
                <w:rFonts w:cs="Arial"/>
                <w:sz w:val="20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Mandante: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C6B3" w14:textId="254288D0" w:rsidR="00972F54" w:rsidRPr="00BE14EC" w:rsidRDefault="00BE14EC" w:rsidP="00EC5C4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BE14EC">
              <w:rPr>
                <w:rFonts w:cs="Arial"/>
                <w:b/>
                <w:color w:val="002060"/>
                <w:sz w:val="20"/>
                <w:lang w:val="es-ES"/>
              </w:rPr>
              <w:t>DEV- 300</w:t>
            </w:r>
          </w:p>
        </w:tc>
      </w:tr>
      <w:tr w:rsidR="00972F54" w:rsidRPr="00AF6EEF" w14:paraId="71E5DEF5" w14:textId="77777777" w:rsidTr="00FF6200">
        <w:tc>
          <w:tcPr>
            <w:tcW w:w="9540" w:type="dxa"/>
            <w:gridSpan w:val="4"/>
            <w:tcBorders>
              <w:top w:val="single" w:sz="4" w:space="0" w:color="auto"/>
            </w:tcBorders>
          </w:tcPr>
          <w:p w14:paraId="1276C811" w14:textId="498A16EB" w:rsidR="004A79E8" w:rsidRPr="00AF6EEF" w:rsidRDefault="00BE14EC" w:rsidP="0008241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Creación de pedido de venta con </w:t>
            </w:r>
            <w:proofErr w:type="spellStart"/>
            <w:r>
              <w:rPr>
                <w:rFonts w:cs="Arial"/>
                <w:lang w:val="es-ES"/>
              </w:rPr>
              <w:t>tx</w:t>
            </w:r>
            <w:proofErr w:type="spellEnd"/>
            <w:r>
              <w:rPr>
                <w:rFonts w:cs="Arial"/>
                <w:lang w:val="es-ES"/>
              </w:rPr>
              <w:t xml:space="preserve">.: VA01 y modificar manualmente el valor del campo: </w:t>
            </w:r>
            <w:r w:rsidRPr="00BE14EC">
              <w:rPr>
                <w:rFonts w:cs="Arial"/>
                <w:lang w:val="es-ES"/>
              </w:rPr>
              <w:t>VBAP-NETPR</w:t>
            </w:r>
            <w:r>
              <w:rPr>
                <w:rFonts w:cs="Arial"/>
                <w:lang w:val="es-ES"/>
              </w:rPr>
              <w:t>. Debe permitir el cambio de precio si el usuario está en la tabla Z de autorización para estos fines. NO debe permitir modificación si el usuario NO está en la tabla Z de autorización para estos fines.</w:t>
            </w:r>
          </w:p>
        </w:tc>
      </w:tr>
      <w:tr w:rsidR="00972F54" w:rsidRPr="00AF6EEF" w14:paraId="200EBED5" w14:textId="77777777" w:rsidTr="00FF6200">
        <w:tc>
          <w:tcPr>
            <w:tcW w:w="9540" w:type="dxa"/>
            <w:gridSpan w:val="4"/>
            <w:shd w:val="clear" w:color="auto" w:fill="E6E6E6"/>
          </w:tcPr>
          <w:p w14:paraId="1AA75258" w14:textId="77777777" w:rsidR="00972F54" w:rsidRPr="00AF6EEF" w:rsidRDefault="00972F54" w:rsidP="00E84E47">
            <w:pPr>
              <w:jc w:val="left"/>
              <w:rPr>
                <w:rFonts w:cs="Arial"/>
                <w:sz w:val="20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Pasos transaccionales</w:t>
            </w:r>
          </w:p>
        </w:tc>
      </w:tr>
      <w:tr w:rsidR="00972F54" w:rsidRPr="00AF6EEF" w14:paraId="38165DF2" w14:textId="77777777" w:rsidTr="00FF6200">
        <w:tc>
          <w:tcPr>
            <w:tcW w:w="4749" w:type="dxa"/>
            <w:tcBorders>
              <w:right w:val="single" w:sz="6" w:space="0" w:color="auto"/>
            </w:tcBorders>
            <w:shd w:val="clear" w:color="auto" w:fill="E6E6E6"/>
          </w:tcPr>
          <w:p w14:paraId="70BBA214" w14:textId="77777777" w:rsidR="00972F54" w:rsidRPr="00AF6EEF" w:rsidRDefault="00972F54" w:rsidP="00E84E47">
            <w:pPr>
              <w:jc w:val="center"/>
              <w:rPr>
                <w:rFonts w:cs="Arial"/>
                <w:sz w:val="20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Paso</w:t>
            </w:r>
          </w:p>
        </w:tc>
        <w:tc>
          <w:tcPr>
            <w:tcW w:w="4791" w:type="dxa"/>
            <w:gridSpan w:val="3"/>
            <w:tcBorders>
              <w:left w:val="single" w:sz="6" w:space="0" w:color="auto"/>
            </w:tcBorders>
            <w:shd w:val="clear" w:color="auto" w:fill="E6E6E6"/>
          </w:tcPr>
          <w:p w14:paraId="6945DC03" w14:textId="77777777" w:rsidR="00972F54" w:rsidRPr="00AF6EEF" w:rsidRDefault="00972F54" w:rsidP="00E84E47">
            <w:pPr>
              <w:jc w:val="center"/>
              <w:rPr>
                <w:rFonts w:cs="Arial"/>
                <w:sz w:val="20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Código Transacción</w:t>
            </w:r>
          </w:p>
        </w:tc>
      </w:tr>
      <w:tr w:rsidR="00972F54" w:rsidRPr="00AF6EEF" w14:paraId="3C830C6A" w14:textId="77777777" w:rsidTr="00FF6200">
        <w:tc>
          <w:tcPr>
            <w:tcW w:w="4749" w:type="dxa"/>
            <w:tcBorders>
              <w:right w:val="single" w:sz="6" w:space="0" w:color="auto"/>
            </w:tcBorders>
          </w:tcPr>
          <w:p w14:paraId="665FE0F4" w14:textId="77777777" w:rsidR="000E22FF" w:rsidRDefault="00BE14EC" w:rsidP="00EC5C4A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Crear Pedido</w:t>
            </w:r>
          </w:p>
          <w:p w14:paraId="0745D918" w14:textId="77777777" w:rsidR="00BE14EC" w:rsidRDefault="00BE14EC" w:rsidP="00EC5C4A">
            <w:pPr>
              <w:rPr>
                <w:rFonts w:cs="Arial"/>
                <w:sz w:val="20"/>
                <w:lang w:val="es-ES"/>
              </w:rPr>
            </w:pPr>
          </w:p>
          <w:p w14:paraId="1DA62924" w14:textId="77777777" w:rsidR="00BE14EC" w:rsidRDefault="00BE14EC" w:rsidP="00EC5C4A">
            <w:pPr>
              <w:rPr>
                <w:rFonts w:cs="Arial"/>
                <w:sz w:val="20"/>
                <w:lang w:val="es-ES"/>
              </w:rPr>
            </w:pPr>
          </w:p>
          <w:p w14:paraId="0A84FF22" w14:textId="77777777" w:rsidR="00BE14EC" w:rsidRDefault="00BE14EC" w:rsidP="00EC5C4A">
            <w:pPr>
              <w:rPr>
                <w:rFonts w:cs="Arial"/>
                <w:sz w:val="20"/>
                <w:lang w:val="es-ES"/>
              </w:rPr>
            </w:pPr>
          </w:p>
          <w:p w14:paraId="2B3C5F8B" w14:textId="77777777" w:rsidR="00BE14EC" w:rsidRDefault="00BE14EC" w:rsidP="00EC5C4A">
            <w:pPr>
              <w:rPr>
                <w:rFonts w:cs="Arial"/>
                <w:sz w:val="20"/>
                <w:lang w:val="es-ES"/>
              </w:rPr>
            </w:pPr>
          </w:p>
          <w:p w14:paraId="462A2712" w14:textId="77777777" w:rsidR="00BE14EC" w:rsidRDefault="00BE14EC" w:rsidP="00EC5C4A">
            <w:pPr>
              <w:rPr>
                <w:rFonts w:cs="Arial"/>
                <w:sz w:val="20"/>
                <w:lang w:val="es-ES"/>
              </w:rPr>
            </w:pPr>
          </w:p>
          <w:p w14:paraId="5A29B3A1" w14:textId="77777777" w:rsidR="00BE14EC" w:rsidRDefault="00BE14EC" w:rsidP="00EC5C4A">
            <w:pPr>
              <w:rPr>
                <w:rFonts w:cs="Arial"/>
                <w:sz w:val="20"/>
                <w:lang w:val="es-ES"/>
              </w:rPr>
            </w:pPr>
          </w:p>
          <w:p w14:paraId="0CDD1C61" w14:textId="77777777" w:rsidR="00BE14EC" w:rsidRDefault="00BE14EC" w:rsidP="00EC5C4A">
            <w:pPr>
              <w:rPr>
                <w:rFonts w:cs="Arial"/>
                <w:sz w:val="20"/>
                <w:lang w:val="es-ES"/>
              </w:rPr>
            </w:pPr>
          </w:p>
          <w:p w14:paraId="4D1ED43F" w14:textId="7E255355" w:rsidR="00BE14EC" w:rsidRPr="00AF6EEF" w:rsidRDefault="00BE14EC" w:rsidP="00EC5C4A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4791" w:type="dxa"/>
            <w:gridSpan w:val="3"/>
            <w:tcBorders>
              <w:left w:val="single" w:sz="6" w:space="0" w:color="auto"/>
            </w:tcBorders>
          </w:tcPr>
          <w:p w14:paraId="2F636136" w14:textId="77777777" w:rsidR="000E22FF" w:rsidRDefault="00BE14EC" w:rsidP="00EC5C4A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lastRenderedPageBreak/>
              <w:t>Tx</w:t>
            </w:r>
            <w:proofErr w:type="spellEnd"/>
            <w:r>
              <w:rPr>
                <w:rFonts w:cs="Arial"/>
                <w:sz w:val="20"/>
                <w:lang w:val="es-ES"/>
              </w:rPr>
              <w:t>.: VA01</w:t>
            </w:r>
          </w:p>
          <w:p w14:paraId="08D41596" w14:textId="77777777" w:rsidR="00BE14EC" w:rsidRDefault="00BE14EC" w:rsidP="00EC5C4A">
            <w:pPr>
              <w:rPr>
                <w:rFonts w:cs="Arial"/>
                <w:sz w:val="20"/>
                <w:lang w:val="es-ES"/>
              </w:rPr>
            </w:pPr>
            <w:r w:rsidRPr="00BE14EC">
              <w:rPr>
                <w:rFonts w:cs="Arial"/>
                <w:sz w:val="20"/>
                <w:lang w:val="es-ES"/>
              </w:rPr>
              <w:t>Clase de pedido      ZCNR</w:t>
            </w:r>
          </w:p>
          <w:p w14:paraId="4DF87947" w14:textId="77777777" w:rsidR="00BE14EC" w:rsidRDefault="00BE14EC" w:rsidP="00BE14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Registrar No. de Factura Ref.: </w:t>
            </w:r>
            <w:r w:rsidRPr="00BE14EC">
              <w:rPr>
                <w:rFonts w:cs="Arial"/>
                <w:sz w:val="20"/>
                <w:lang w:val="es-ES"/>
              </w:rPr>
              <w:t>90000504</w:t>
            </w:r>
          </w:p>
          <w:p w14:paraId="2D286314" w14:textId="77777777" w:rsidR="00BE14EC" w:rsidRDefault="00BE14EC" w:rsidP="00BE14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Dar: TOMAR.</w:t>
            </w:r>
          </w:p>
          <w:p w14:paraId="016DC492" w14:textId="77777777" w:rsidR="00BE14EC" w:rsidRDefault="00BE14EC" w:rsidP="00BE14EC">
            <w:pPr>
              <w:rPr>
                <w:rFonts w:cs="Arial"/>
                <w:sz w:val="20"/>
                <w:lang w:val="es-ES"/>
              </w:rPr>
            </w:pPr>
          </w:p>
          <w:p w14:paraId="32C14BBB" w14:textId="39A00562" w:rsidR="00BE14EC" w:rsidRPr="00AF6EEF" w:rsidRDefault="00BE14EC" w:rsidP="00BE14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Ejecutar las modificaciones en el campo: </w:t>
            </w:r>
            <w:r w:rsidRPr="00BE14EC">
              <w:rPr>
                <w:rFonts w:cs="Arial"/>
                <w:lang w:val="es-ES"/>
              </w:rPr>
              <w:t>VBAP-NETPR</w:t>
            </w:r>
          </w:p>
        </w:tc>
      </w:tr>
      <w:tr w:rsidR="00972F54" w:rsidRPr="00AF6EEF" w14:paraId="70D68D1F" w14:textId="77777777" w:rsidTr="00FF6200">
        <w:tc>
          <w:tcPr>
            <w:tcW w:w="9540" w:type="dxa"/>
            <w:gridSpan w:val="4"/>
            <w:shd w:val="clear" w:color="auto" w:fill="E6E6E6"/>
          </w:tcPr>
          <w:p w14:paraId="0A80234A" w14:textId="77777777" w:rsidR="00972F54" w:rsidRPr="00AF6EEF" w:rsidRDefault="00972F54" w:rsidP="00E84E47">
            <w:pPr>
              <w:jc w:val="center"/>
              <w:rPr>
                <w:rFonts w:cs="Arial"/>
                <w:sz w:val="20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lastRenderedPageBreak/>
              <w:t>Resultados esperados</w:t>
            </w:r>
          </w:p>
        </w:tc>
      </w:tr>
      <w:tr w:rsidR="00972F54" w:rsidRPr="00AF6EEF" w14:paraId="3C93FB05" w14:textId="77777777" w:rsidTr="00FF6200">
        <w:tc>
          <w:tcPr>
            <w:tcW w:w="9540" w:type="dxa"/>
            <w:gridSpan w:val="4"/>
          </w:tcPr>
          <w:p w14:paraId="71F0C3C9" w14:textId="77777777" w:rsidR="009855DC" w:rsidRPr="00AF6EEF" w:rsidRDefault="0008241D" w:rsidP="003E5C21">
            <w:pPr>
              <w:rPr>
                <w:rFonts w:cs="Arial"/>
                <w:lang w:val="es-ES"/>
              </w:rPr>
            </w:pPr>
            <w:r w:rsidRPr="00AF6EEF">
              <w:rPr>
                <w:rFonts w:cs="Arial"/>
                <w:lang w:val="es-ES"/>
              </w:rPr>
              <w:t>Devolución (resta) en la orden origen y Suplemento (suma) en la orden destino.</w:t>
            </w:r>
          </w:p>
        </w:tc>
      </w:tr>
      <w:tr w:rsidR="00972F54" w:rsidRPr="00AF6EEF" w14:paraId="04536A0E" w14:textId="77777777" w:rsidTr="00FF6200">
        <w:tc>
          <w:tcPr>
            <w:tcW w:w="9540" w:type="dxa"/>
            <w:gridSpan w:val="4"/>
          </w:tcPr>
          <w:p w14:paraId="1411B22E" w14:textId="77777777" w:rsidR="00972F54" w:rsidRPr="00AF6EEF" w:rsidRDefault="007632D4" w:rsidP="00E84E47">
            <w:pPr>
              <w:jc w:val="left"/>
              <w:rPr>
                <w:rFonts w:cs="Arial"/>
                <w:b/>
                <w:bCs/>
                <w:sz w:val="18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>¿El escenario de prueba es completo?</w:t>
            </w:r>
            <w:r w:rsidR="00972F54" w:rsidRPr="00AF6EEF">
              <w:rPr>
                <w:rFonts w:cs="Arial"/>
                <w:b/>
                <w:bCs/>
                <w:sz w:val="18"/>
                <w:lang w:val="es-ES"/>
              </w:rPr>
              <w:t xml:space="preserve"> Es decir</w:t>
            </w:r>
            <w:r w:rsidR="00EC5C4A" w:rsidRPr="00AF6EEF">
              <w:rPr>
                <w:rFonts w:cs="Arial"/>
                <w:b/>
                <w:bCs/>
                <w:sz w:val="18"/>
                <w:lang w:val="es-ES"/>
              </w:rPr>
              <w:t>;</w:t>
            </w:r>
            <w:r w:rsidR="00972F54" w:rsidRPr="00AF6EEF">
              <w:rPr>
                <w:rFonts w:cs="Arial"/>
                <w:b/>
                <w:bCs/>
                <w:sz w:val="18"/>
                <w:lang w:val="es-ES"/>
              </w:rPr>
              <w:t xml:space="preserve"> </w:t>
            </w:r>
            <w:r w:rsidRPr="00AF6EEF">
              <w:rPr>
                <w:rFonts w:cs="Arial"/>
                <w:b/>
                <w:bCs/>
                <w:sz w:val="18"/>
                <w:lang w:val="es-ES"/>
              </w:rPr>
              <w:t>¿permite probar todos los campos involucrados dentro del desarrollo, así como todas las validaciones que deben considerarse?</w:t>
            </w:r>
            <w:r w:rsidR="00972F54" w:rsidRPr="00AF6EEF">
              <w:rPr>
                <w:rFonts w:cs="Arial"/>
                <w:b/>
                <w:bCs/>
                <w:sz w:val="18"/>
                <w:lang w:val="es-ES"/>
              </w:rPr>
              <w:t xml:space="preserve"> Si (</w:t>
            </w:r>
            <w:r w:rsidR="00EC5C4A" w:rsidRPr="00AF6EEF">
              <w:rPr>
                <w:rFonts w:cs="Arial"/>
                <w:b/>
                <w:bCs/>
                <w:sz w:val="18"/>
                <w:lang w:val="es-ES"/>
              </w:rPr>
              <w:t>X</w:t>
            </w:r>
            <w:r w:rsidR="00972F54" w:rsidRPr="00AF6EEF">
              <w:rPr>
                <w:rFonts w:cs="Arial"/>
                <w:b/>
                <w:bCs/>
                <w:sz w:val="18"/>
                <w:lang w:val="es-ES"/>
              </w:rPr>
              <w:t>) No (  )</w:t>
            </w:r>
          </w:p>
          <w:p w14:paraId="05ED4D81" w14:textId="77777777" w:rsidR="00972F54" w:rsidRPr="00AF6EEF" w:rsidRDefault="00972F54" w:rsidP="00E84E47">
            <w:pPr>
              <w:jc w:val="left"/>
              <w:rPr>
                <w:rFonts w:cs="Arial"/>
                <w:b/>
                <w:bCs/>
                <w:sz w:val="18"/>
                <w:lang w:val="es-ES"/>
              </w:rPr>
            </w:pPr>
            <w:r w:rsidRPr="00AF6EEF">
              <w:rPr>
                <w:rFonts w:cs="Arial"/>
                <w:b/>
                <w:bCs/>
                <w:sz w:val="18"/>
                <w:lang w:val="es-ES"/>
              </w:rPr>
              <w:t xml:space="preserve">En caso negativo indique cuales campos y/o validaciones no están consideradas dentro del caso de prueba:  </w:t>
            </w:r>
          </w:p>
          <w:p w14:paraId="7BC30994" w14:textId="77777777" w:rsidR="00972F54" w:rsidRPr="00AF6EEF" w:rsidRDefault="00972F54" w:rsidP="000E22FF">
            <w:pPr>
              <w:rPr>
                <w:rFonts w:cs="Arial"/>
                <w:b/>
                <w:bCs/>
                <w:lang w:val="es-ES"/>
              </w:rPr>
            </w:pPr>
            <w:r w:rsidRPr="00AF6EEF">
              <w:rPr>
                <w:rFonts w:cs="Arial"/>
                <w:sz w:val="20"/>
                <w:u w:val="single"/>
                <w:lang w:val="es-ES"/>
              </w:rPr>
              <w:t>__________________________________________________________________________________</w:t>
            </w:r>
            <w:r w:rsidR="0095412B" w:rsidRPr="00AF6EEF">
              <w:rPr>
                <w:rFonts w:cs="Arial"/>
                <w:sz w:val="20"/>
                <w:u w:val="single"/>
                <w:lang w:val="es-ES"/>
              </w:rPr>
              <w:t>_______________________________</w:t>
            </w:r>
          </w:p>
        </w:tc>
      </w:tr>
    </w:tbl>
    <w:p w14:paraId="0F185529" w14:textId="77777777" w:rsidR="003A4469" w:rsidRPr="00AF6EEF" w:rsidRDefault="003A4469" w:rsidP="003A4469">
      <w:pPr>
        <w:pStyle w:val="Ttulo2"/>
        <w:rPr>
          <w:rFonts w:cs="Arial"/>
          <w:bCs/>
          <w:sz w:val="24"/>
          <w:lang w:val="es-ES"/>
        </w:rPr>
      </w:pPr>
      <w:bookmarkStart w:id="22" w:name="_Toc37928811"/>
      <w:r w:rsidRPr="00AF6EEF">
        <w:rPr>
          <w:rFonts w:cs="Arial"/>
          <w:bCs/>
          <w:sz w:val="24"/>
          <w:lang w:val="es-ES"/>
        </w:rPr>
        <w:t>Definición de Tablas</w:t>
      </w:r>
      <w:r w:rsidR="009321D6" w:rsidRPr="00AF6EEF">
        <w:rPr>
          <w:rFonts w:cs="Arial"/>
          <w:bCs/>
          <w:sz w:val="24"/>
          <w:lang w:val="es-ES"/>
        </w:rPr>
        <w:t xml:space="preserve"> / Objetos Z</w:t>
      </w:r>
      <w:bookmarkEnd w:id="22"/>
    </w:p>
    <w:tbl>
      <w:tblPr>
        <w:tblW w:w="96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8"/>
      </w:tblGrid>
      <w:tr w:rsidR="003A4469" w:rsidRPr="00AF6EEF" w14:paraId="778EF250" w14:textId="77777777" w:rsidTr="0047466E">
        <w:trPr>
          <w:trHeight w:val="495"/>
        </w:trPr>
        <w:tc>
          <w:tcPr>
            <w:tcW w:w="9698" w:type="dxa"/>
            <w:shd w:val="clear" w:color="auto" w:fill="E6E6E6"/>
          </w:tcPr>
          <w:p w14:paraId="3387B09B" w14:textId="77777777" w:rsidR="003A4469" w:rsidRPr="00AF6EEF" w:rsidRDefault="003A4469" w:rsidP="00387E98">
            <w:pPr>
              <w:pStyle w:val="TtuloTabla"/>
              <w:widowControl w:val="0"/>
              <w:jc w:val="both"/>
              <w:rPr>
                <w:rFonts w:ascii="Arial" w:hAnsi="Arial" w:cs="Arial"/>
                <w:b w:val="0"/>
                <w:bCs/>
                <w:sz w:val="16"/>
                <w:lang w:val="es-CO"/>
              </w:rPr>
            </w:pPr>
            <w:r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>Tablas que deben ser creadas para permitir la gen</w:t>
            </w:r>
            <w:r w:rsidR="009321D6"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 xml:space="preserve">eración. </w:t>
            </w:r>
            <w:r w:rsidR="0096530B"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 xml:space="preserve"> </w:t>
            </w:r>
            <w:r w:rsidR="0096530B" w:rsidRPr="00AF6EEF">
              <w:rPr>
                <w:rFonts w:ascii="Arial" w:hAnsi="Arial" w:cs="Arial"/>
                <w:b w:val="0"/>
                <w:bCs/>
                <w:sz w:val="16"/>
                <w:lang w:val="es-CO"/>
              </w:rPr>
              <w:t xml:space="preserve">Para </w:t>
            </w:r>
            <w:proofErr w:type="spellStart"/>
            <w:r w:rsidR="0096530B" w:rsidRPr="00AF6EEF">
              <w:rPr>
                <w:rFonts w:ascii="Arial" w:hAnsi="Arial" w:cs="Arial"/>
                <w:b w:val="0"/>
                <w:bCs/>
                <w:sz w:val="16"/>
                <w:lang w:val="es-CO"/>
              </w:rPr>
              <w:t>cloud</w:t>
            </w:r>
            <w:proofErr w:type="spellEnd"/>
            <w:r w:rsidR="0096530B" w:rsidRPr="00AF6EEF">
              <w:rPr>
                <w:rFonts w:ascii="Arial" w:hAnsi="Arial" w:cs="Arial"/>
                <w:b w:val="0"/>
                <w:bCs/>
                <w:sz w:val="16"/>
                <w:lang w:val="es-CO"/>
              </w:rPr>
              <w:t xml:space="preserve"> indicar Data </w:t>
            </w:r>
            <w:proofErr w:type="spellStart"/>
            <w:r w:rsidR="0096530B" w:rsidRPr="00AF6EEF">
              <w:rPr>
                <w:rFonts w:ascii="Arial" w:hAnsi="Arial" w:cs="Arial"/>
                <w:b w:val="0"/>
                <w:bCs/>
                <w:sz w:val="16"/>
                <w:lang w:val="es-CO"/>
              </w:rPr>
              <w:t>Source</w:t>
            </w:r>
            <w:proofErr w:type="spellEnd"/>
            <w:r w:rsidR="0096530B" w:rsidRPr="00AF6EEF">
              <w:rPr>
                <w:rFonts w:ascii="Arial" w:hAnsi="Arial" w:cs="Arial"/>
                <w:b w:val="0"/>
                <w:bCs/>
                <w:sz w:val="16"/>
                <w:lang w:val="es-CO"/>
              </w:rPr>
              <w:t xml:space="preserve"> en todos los objetos. </w:t>
            </w:r>
          </w:p>
        </w:tc>
      </w:tr>
      <w:tr w:rsidR="003A4469" w:rsidRPr="00AF6EEF" w14:paraId="3D597CC2" w14:textId="77777777" w:rsidTr="0047466E">
        <w:trPr>
          <w:trHeight w:val="495"/>
        </w:trPr>
        <w:tc>
          <w:tcPr>
            <w:tcW w:w="9698" w:type="dxa"/>
          </w:tcPr>
          <w:tbl>
            <w:tblPr>
              <w:tblStyle w:val="Tablaconcuadrcula"/>
              <w:tblpPr w:leftFromText="141" w:rightFromText="141" w:vertAnchor="page" w:horzAnchor="margin" w:tblpY="901"/>
              <w:tblOverlap w:val="never"/>
              <w:tblW w:w="4996" w:type="pct"/>
              <w:tblLook w:val="04A0" w:firstRow="1" w:lastRow="0" w:firstColumn="1" w:lastColumn="0" w:noHBand="0" w:noVBand="1"/>
            </w:tblPr>
            <w:tblGrid>
              <w:gridCol w:w="1026"/>
              <w:gridCol w:w="873"/>
              <w:gridCol w:w="1090"/>
              <w:gridCol w:w="2324"/>
              <w:gridCol w:w="1389"/>
              <w:gridCol w:w="2762"/>
            </w:tblGrid>
            <w:tr w:rsidR="0047466E" w:rsidRPr="00AF6EEF" w14:paraId="2B607AD3" w14:textId="77777777" w:rsidTr="0047466E">
              <w:trPr>
                <w:trHeight w:val="256"/>
              </w:trPr>
              <w:tc>
                <w:tcPr>
                  <w:tcW w:w="542" w:type="pct"/>
                  <w:shd w:val="clear" w:color="auto" w:fill="D9D9D9" w:themeFill="background1" w:themeFillShade="D9"/>
                </w:tcPr>
                <w:p w14:paraId="41F2D642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Nombre campo</w:t>
                  </w:r>
                </w:p>
              </w:tc>
              <w:tc>
                <w:tcPr>
                  <w:tcW w:w="461" w:type="pct"/>
                  <w:shd w:val="clear" w:color="auto" w:fill="D9D9D9" w:themeFill="background1" w:themeFillShade="D9"/>
                </w:tcPr>
                <w:p w14:paraId="1C126ABC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Tipo de dato</w:t>
                  </w:r>
                </w:p>
              </w:tc>
              <w:tc>
                <w:tcPr>
                  <w:tcW w:w="576" w:type="pct"/>
                  <w:shd w:val="clear" w:color="auto" w:fill="D9D9D9" w:themeFill="background1" w:themeFillShade="D9"/>
                </w:tcPr>
                <w:p w14:paraId="09957016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 xml:space="preserve">Longitud </w:t>
                  </w:r>
                </w:p>
              </w:tc>
              <w:tc>
                <w:tcPr>
                  <w:tcW w:w="1228" w:type="pct"/>
                  <w:shd w:val="clear" w:color="auto" w:fill="D9D9D9" w:themeFill="background1" w:themeFillShade="D9"/>
                </w:tcPr>
                <w:p w14:paraId="44F9C1E6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Campo llave</w:t>
                  </w:r>
                </w:p>
              </w:tc>
              <w:tc>
                <w:tcPr>
                  <w:tcW w:w="734" w:type="pct"/>
                  <w:shd w:val="clear" w:color="auto" w:fill="D9D9D9" w:themeFill="background1" w:themeFillShade="D9"/>
                </w:tcPr>
                <w:p w14:paraId="3C908074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Lógica</w:t>
                  </w:r>
                </w:p>
              </w:tc>
              <w:tc>
                <w:tcPr>
                  <w:tcW w:w="1459" w:type="pct"/>
                  <w:shd w:val="clear" w:color="auto" w:fill="D9D9D9" w:themeFill="background1" w:themeFillShade="D9"/>
                </w:tcPr>
                <w:p w14:paraId="0E9CAB33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Etiqueta en Ingles</w:t>
                  </w:r>
                </w:p>
              </w:tc>
            </w:tr>
            <w:tr w:rsidR="0047466E" w:rsidRPr="00AF6EEF" w14:paraId="4B32B291" w14:textId="77777777" w:rsidTr="0047466E">
              <w:trPr>
                <w:trHeight w:val="256"/>
              </w:trPr>
              <w:tc>
                <w:tcPr>
                  <w:tcW w:w="542" w:type="pct"/>
                </w:tcPr>
                <w:p w14:paraId="2F54CC71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61" w:type="pct"/>
                </w:tcPr>
                <w:p w14:paraId="6333D215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76" w:type="pct"/>
                </w:tcPr>
                <w:p w14:paraId="560F50F6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228" w:type="pct"/>
                </w:tcPr>
                <w:p w14:paraId="24A1C556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734" w:type="pct"/>
                </w:tcPr>
                <w:p w14:paraId="6D1C3128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9" w:type="pct"/>
                </w:tcPr>
                <w:p w14:paraId="6D96BF38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47466E" w:rsidRPr="00AF6EEF" w14:paraId="51E00C50" w14:textId="77777777" w:rsidTr="0047466E">
              <w:trPr>
                <w:trHeight w:val="256"/>
              </w:trPr>
              <w:tc>
                <w:tcPr>
                  <w:tcW w:w="542" w:type="pct"/>
                </w:tcPr>
                <w:p w14:paraId="72F93BD1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61" w:type="pct"/>
                </w:tcPr>
                <w:p w14:paraId="5E78A447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76" w:type="pct"/>
                </w:tcPr>
                <w:p w14:paraId="55433299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228" w:type="pct"/>
                </w:tcPr>
                <w:p w14:paraId="0DF90CA0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734" w:type="pct"/>
                </w:tcPr>
                <w:p w14:paraId="2665FEF6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9" w:type="pct"/>
                </w:tcPr>
                <w:p w14:paraId="31F2FCFC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47466E" w:rsidRPr="00AF6EEF" w14:paraId="06D7095E" w14:textId="77777777" w:rsidTr="0047466E">
              <w:trPr>
                <w:trHeight w:val="256"/>
              </w:trPr>
              <w:tc>
                <w:tcPr>
                  <w:tcW w:w="542" w:type="pct"/>
                </w:tcPr>
                <w:p w14:paraId="1B453ED1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61" w:type="pct"/>
                </w:tcPr>
                <w:p w14:paraId="4A87A507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76" w:type="pct"/>
                </w:tcPr>
                <w:p w14:paraId="50D2D3DC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228" w:type="pct"/>
                </w:tcPr>
                <w:p w14:paraId="4316825A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734" w:type="pct"/>
                </w:tcPr>
                <w:p w14:paraId="519391F5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9" w:type="pct"/>
                </w:tcPr>
                <w:p w14:paraId="255346FC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028F0A22" w14:textId="77777777" w:rsidR="009321D6" w:rsidRPr="00AF6EEF" w:rsidRDefault="0047466E" w:rsidP="009321D6">
            <w:pPr>
              <w:rPr>
                <w:rFonts w:cs="Arial"/>
                <w:b/>
                <w:szCs w:val="22"/>
              </w:rPr>
            </w:pPr>
            <w:r w:rsidRPr="00AF6EEF">
              <w:rPr>
                <w:rFonts w:cs="Arial"/>
                <w:b/>
                <w:szCs w:val="22"/>
              </w:rPr>
              <w:t xml:space="preserve">Tabla / Objeto 1. </w:t>
            </w:r>
          </w:p>
          <w:p w14:paraId="4484698E" w14:textId="77777777" w:rsidR="0047466E" w:rsidRPr="00AF6EEF" w:rsidRDefault="0047466E" w:rsidP="009321D6">
            <w:pPr>
              <w:rPr>
                <w:rFonts w:cs="Arial"/>
                <w:b/>
                <w:szCs w:val="22"/>
              </w:rPr>
            </w:pPr>
          </w:p>
          <w:p w14:paraId="26D25710" w14:textId="77777777" w:rsidR="0047466E" w:rsidRPr="00AF6EEF" w:rsidRDefault="0047466E" w:rsidP="009321D6">
            <w:pPr>
              <w:rPr>
                <w:rFonts w:cs="Arial"/>
                <w:b/>
                <w:szCs w:val="22"/>
              </w:rPr>
            </w:pPr>
          </w:p>
          <w:p w14:paraId="6E62CF8F" w14:textId="77777777" w:rsidR="0047466E" w:rsidRPr="00AF6EEF" w:rsidRDefault="0047466E" w:rsidP="009321D6">
            <w:pPr>
              <w:rPr>
                <w:rFonts w:cs="Arial"/>
                <w:b/>
                <w:szCs w:val="22"/>
              </w:rPr>
            </w:pPr>
          </w:p>
          <w:p w14:paraId="7338123F" w14:textId="77777777" w:rsidR="00B43245" w:rsidRDefault="00B43245" w:rsidP="0047466E">
            <w:pPr>
              <w:rPr>
                <w:rFonts w:cs="Arial"/>
                <w:b/>
                <w:szCs w:val="22"/>
              </w:rPr>
            </w:pPr>
          </w:p>
          <w:p w14:paraId="4920F88B" w14:textId="77777777" w:rsidR="00B43245" w:rsidRDefault="00B43245" w:rsidP="0047466E">
            <w:pPr>
              <w:rPr>
                <w:rFonts w:cs="Arial"/>
                <w:b/>
                <w:szCs w:val="22"/>
              </w:rPr>
            </w:pPr>
          </w:p>
          <w:p w14:paraId="10EBB781" w14:textId="77777777" w:rsidR="00B43245" w:rsidRDefault="00B43245" w:rsidP="0047466E">
            <w:pPr>
              <w:rPr>
                <w:rFonts w:cs="Arial"/>
                <w:b/>
                <w:szCs w:val="22"/>
              </w:rPr>
            </w:pPr>
          </w:p>
          <w:p w14:paraId="3DEB7C85" w14:textId="77777777" w:rsidR="00B43245" w:rsidRDefault="00B43245" w:rsidP="0047466E">
            <w:pPr>
              <w:rPr>
                <w:rFonts w:cs="Arial"/>
                <w:b/>
                <w:szCs w:val="22"/>
              </w:rPr>
            </w:pPr>
          </w:p>
          <w:p w14:paraId="0E14DE0D" w14:textId="77777777" w:rsidR="00B43245" w:rsidRDefault="00B43245" w:rsidP="0047466E">
            <w:pPr>
              <w:rPr>
                <w:rFonts w:cs="Arial"/>
                <w:b/>
                <w:szCs w:val="22"/>
              </w:rPr>
            </w:pPr>
          </w:p>
          <w:p w14:paraId="51974322" w14:textId="77777777" w:rsidR="00B43245" w:rsidRDefault="00B43245" w:rsidP="0047466E">
            <w:pPr>
              <w:rPr>
                <w:rFonts w:cs="Arial"/>
                <w:b/>
                <w:szCs w:val="22"/>
              </w:rPr>
            </w:pPr>
          </w:p>
          <w:p w14:paraId="5FC19D7A" w14:textId="77777777" w:rsidR="0047466E" w:rsidRPr="00AF6EEF" w:rsidRDefault="0047466E" w:rsidP="0047466E">
            <w:pPr>
              <w:rPr>
                <w:rFonts w:cs="Arial"/>
                <w:b/>
                <w:szCs w:val="22"/>
              </w:rPr>
            </w:pPr>
            <w:r w:rsidRPr="00AF6EEF">
              <w:rPr>
                <w:rFonts w:cs="Arial"/>
                <w:b/>
                <w:szCs w:val="22"/>
              </w:rPr>
              <w:t xml:space="preserve">Tabla / Objeto 2. </w:t>
            </w:r>
          </w:p>
          <w:tbl>
            <w:tblPr>
              <w:tblStyle w:val="Tablaconcuadrcula"/>
              <w:tblpPr w:leftFromText="141" w:rightFromText="141" w:vertAnchor="page" w:horzAnchor="margin" w:tblpY="3301"/>
              <w:tblOverlap w:val="never"/>
              <w:tblW w:w="4996" w:type="pct"/>
              <w:tblLook w:val="04A0" w:firstRow="1" w:lastRow="0" w:firstColumn="1" w:lastColumn="0" w:noHBand="0" w:noVBand="1"/>
            </w:tblPr>
            <w:tblGrid>
              <w:gridCol w:w="1026"/>
              <w:gridCol w:w="873"/>
              <w:gridCol w:w="1090"/>
              <w:gridCol w:w="2324"/>
              <w:gridCol w:w="1389"/>
              <w:gridCol w:w="2762"/>
            </w:tblGrid>
            <w:tr w:rsidR="0047466E" w:rsidRPr="00AF6EEF" w14:paraId="6036D5AE" w14:textId="77777777" w:rsidTr="0047466E">
              <w:trPr>
                <w:trHeight w:val="256"/>
              </w:trPr>
              <w:tc>
                <w:tcPr>
                  <w:tcW w:w="542" w:type="pct"/>
                  <w:shd w:val="clear" w:color="auto" w:fill="D9D9D9" w:themeFill="background1" w:themeFillShade="D9"/>
                </w:tcPr>
                <w:p w14:paraId="21C34D54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Nombre campo</w:t>
                  </w:r>
                </w:p>
              </w:tc>
              <w:tc>
                <w:tcPr>
                  <w:tcW w:w="461" w:type="pct"/>
                  <w:shd w:val="clear" w:color="auto" w:fill="D9D9D9" w:themeFill="background1" w:themeFillShade="D9"/>
                </w:tcPr>
                <w:p w14:paraId="5C7A5A98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Tipo de dato</w:t>
                  </w:r>
                </w:p>
              </w:tc>
              <w:tc>
                <w:tcPr>
                  <w:tcW w:w="576" w:type="pct"/>
                  <w:shd w:val="clear" w:color="auto" w:fill="D9D9D9" w:themeFill="background1" w:themeFillShade="D9"/>
                </w:tcPr>
                <w:p w14:paraId="5CF25335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 xml:space="preserve">Longitud </w:t>
                  </w:r>
                </w:p>
              </w:tc>
              <w:tc>
                <w:tcPr>
                  <w:tcW w:w="1228" w:type="pct"/>
                  <w:shd w:val="clear" w:color="auto" w:fill="D9D9D9" w:themeFill="background1" w:themeFillShade="D9"/>
                </w:tcPr>
                <w:p w14:paraId="576EF7DC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Campo llave</w:t>
                  </w:r>
                </w:p>
              </w:tc>
              <w:tc>
                <w:tcPr>
                  <w:tcW w:w="734" w:type="pct"/>
                  <w:shd w:val="clear" w:color="auto" w:fill="D9D9D9" w:themeFill="background1" w:themeFillShade="D9"/>
                </w:tcPr>
                <w:p w14:paraId="5727AA6E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Lógica</w:t>
                  </w:r>
                </w:p>
              </w:tc>
              <w:tc>
                <w:tcPr>
                  <w:tcW w:w="1459" w:type="pct"/>
                  <w:shd w:val="clear" w:color="auto" w:fill="D9D9D9" w:themeFill="background1" w:themeFillShade="D9"/>
                </w:tcPr>
                <w:p w14:paraId="27C2334D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  <w:r w:rsidRPr="00AF6EEF">
                    <w:rPr>
                      <w:rFonts w:cs="Arial"/>
                      <w:szCs w:val="22"/>
                    </w:rPr>
                    <w:t>Etiqueta en Ingles</w:t>
                  </w:r>
                </w:p>
              </w:tc>
            </w:tr>
            <w:tr w:rsidR="0047466E" w:rsidRPr="00AF6EEF" w14:paraId="39A3243B" w14:textId="77777777" w:rsidTr="0047466E">
              <w:trPr>
                <w:trHeight w:val="256"/>
              </w:trPr>
              <w:tc>
                <w:tcPr>
                  <w:tcW w:w="542" w:type="pct"/>
                </w:tcPr>
                <w:p w14:paraId="32B063B5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61" w:type="pct"/>
                </w:tcPr>
                <w:p w14:paraId="33EDD505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76" w:type="pct"/>
                </w:tcPr>
                <w:p w14:paraId="4611F87C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228" w:type="pct"/>
                </w:tcPr>
                <w:p w14:paraId="3A767474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734" w:type="pct"/>
                </w:tcPr>
                <w:p w14:paraId="6D5E63F3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9" w:type="pct"/>
                </w:tcPr>
                <w:p w14:paraId="592D4B00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47466E" w:rsidRPr="00AF6EEF" w14:paraId="54CFFC2B" w14:textId="77777777" w:rsidTr="0047466E">
              <w:trPr>
                <w:trHeight w:val="256"/>
              </w:trPr>
              <w:tc>
                <w:tcPr>
                  <w:tcW w:w="542" w:type="pct"/>
                </w:tcPr>
                <w:p w14:paraId="42B1AE1F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61" w:type="pct"/>
                </w:tcPr>
                <w:p w14:paraId="3571A810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76" w:type="pct"/>
                </w:tcPr>
                <w:p w14:paraId="64494E9E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228" w:type="pct"/>
                </w:tcPr>
                <w:p w14:paraId="6B59F74F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734" w:type="pct"/>
                </w:tcPr>
                <w:p w14:paraId="757191D3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9" w:type="pct"/>
                </w:tcPr>
                <w:p w14:paraId="20F43CDF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47466E" w:rsidRPr="00AF6EEF" w14:paraId="6E4E6696" w14:textId="77777777" w:rsidTr="0047466E">
              <w:trPr>
                <w:trHeight w:val="256"/>
              </w:trPr>
              <w:tc>
                <w:tcPr>
                  <w:tcW w:w="542" w:type="pct"/>
                </w:tcPr>
                <w:p w14:paraId="4A09F090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61" w:type="pct"/>
                </w:tcPr>
                <w:p w14:paraId="7A5E9036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76" w:type="pct"/>
                </w:tcPr>
                <w:p w14:paraId="18CF67E6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228" w:type="pct"/>
                </w:tcPr>
                <w:p w14:paraId="67D194D4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734" w:type="pct"/>
                </w:tcPr>
                <w:p w14:paraId="6E4784A5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59" w:type="pct"/>
                </w:tcPr>
                <w:p w14:paraId="48B8A2E7" w14:textId="77777777" w:rsidR="0047466E" w:rsidRPr="00AF6EEF" w:rsidRDefault="0047466E" w:rsidP="0047466E">
                  <w:pPr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4DE3F5CC" w14:textId="77777777" w:rsidR="0047466E" w:rsidRPr="00AF6EEF" w:rsidRDefault="0047466E" w:rsidP="009321D6">
            <w:pPr>
              <w:rPr>
                <w:rFonts w:cs="Arial"/>
                <w:b/>
                <w:szCs w:val="22"/>
              </w:rPr>
            </w:pPr>
          </w:p>
        </w:tc>
      </w:tr>
    </w:tbl>
    <w:p w14:paraId="2D13FCAA" w14:textId="77777777" w:rsidR="00393FE1" w:rsidRPr="00AF6EEF" w:rsidRDefault="00393FE1" w:rsidP="00393FE1">
      <w:pPr>
        <w:pStyle w:val="Ttulo2"/>
        <w:rPr>
          <w:rFonts w:cs="Arial"/>
          <w:bCs/>
          <w:sz w:val="24"/>
          <w:lang w:val="es-ES"/>
        </w:rPr>
      </w:pPr>
      <w:bookmarkStart w:id="23" w:name="_Toc37928812"/>
      <w:r w:rsidRPr="00AF6EEF">
        <w:rPr>
          <w:rFonts w:cs="Arial"/>
          <w:bCs/>
          <w:sz w:val="24"/>
          <w:lang w:val="es-ES"/>
        </w:rPr>
        <w:t>Mapeo de Datos y Diseño interfaces</w:t>
      </w:r>
      <w:bookmarkEnd w:id="23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393FE1" w:rsidRPr="00AF6EEF" w14:paraId="4E394F21" w14:textId="77777777" w:rsidTr="00393FE1">
        <w:trPr>
          <w:trHeight w:val="438"/>
        </w:trPr>
        <w:tc>
          <w:tcPr>
            <w:tcW w:w="9639" w:type="dxa"/>
            <w:shd w:val="clear" w:color="auto" w:fill="E6E6E6"/>
          </w:tcPr>
          <w:p w14:paraId="72D0C598" w14:textId="77777777" w:rsidR="00393FE1" w:rsidRPr="00AF6EEF" w:rsidRDefault="00393FE1" w:rsidP="00393FE1">
            <w:pPr>
              <w:pStyle w:val="TtuloTabla"/>
              <w:widowControl w:val="0"/>
              <w:jc w:val="both"/>
              <w:rPr>
                <w:rFonts w:ascii="Arial" w:hAnsi="Arial" w:cs="Arial"/>
                <w:b w:val="0"/>
                <w:bCs/>
                <w:sz w:val="16"/>
                <w:lang w:val="es-ES"/>
              </w:rPr>
            </w:pPr>
            <w:r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 xml:space="preserve">Descripción de los campos que deberán ir, incluyendo los cálculos requeridos y dando a cada uno un identificador para después ser relacionado en la hoja de diseño. Se puede incluir el formato </w:t>
            </w:r>
            <w:r w:rsidR="007632D4"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>digitalizado o</w:t>
            </w:r>
            <w:r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 xml:space="preserve"> la forma pre impresa.  Diligenciar esta sección en caso que aplique (reportes, </w:t>
            </w:r>
            <w:proofErr w:type="spellStart"/>
            <w:r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>Dynpro</w:t>
            </w:r>
            <w:proofErr w:type="spellEnd"/>
            <w:r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 xml:space="preserve">, </w:t>
            </w:r>
            <w:proofErr w:type="spellStart"/>
            <w:r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>Forms</w:t>
            </w:r>
            <w:proofErr w:type="spellEnd"/>
            <w:r w:rsidRPr="00AF6EEF">
              <w:rPr>
                <w:rFonts w:ascii="Arial" w:hAnsi="Arial" w:cs="Arial"/>
                <w:b w:val="0"/>
                <w:bCs/>
                <w:sz w:val="16"/>
                <w:lang w:val="es-ES"/>
              </w:rPr>
              <w:t>, Cargues)</w:t>
            </w:r>
          </w:p>
        </w:tc>
      </w:tr>
      <w:tr w:rsidR="00393FE1" w:rsidRPr="00AF6EEF" w14:paraId="485ACE0C" w14:textId="77777777" w:rsidTr="00393FE1">
        <w:trPr>
          <w:trHeight w:val="438"/>
        </w:trPr>
        <w:tc>
          <w:tcPr>
            <w:tcW w:w="9639" w:type="dxa"/>
          </w:tcPr>
          <w:p w14:paraId="079D8905" w14:textId="77777777" w:rsidR="00393FE1" w:rsidRPr="00AF6EEF" w:rsidRDefault="00D81268" w:rsidP="00393FE1">
            <w:pPr>
              <w:rPr>
                <w:rFonts w:cs="Arial"/>
                <w:sz w:val="18"/>
                <w:lang w:val="es-ES"/>
              </w:rPr>
            </w:pPr>
            <w:r w:rsidRPr="00AF6EEF">
              <w:rPr>
                <w:rFonts w:cs="Arial"/>
                <w:sz w:val="18"/>
                <w:lang w:val="es-ES"/>
              </w:rPr>
              <w:lastRenderedPageBreak/>
              <w:t xml:space="preserve">Es Interfaz.  SI </w:t>
            </w:r>
            <w:sdt>
              <w:sdtPr>
                <w:rPr>
                  <w:rFonts w:cs="Arial"/>
                  <w:sz w:val="18"/>
                  <w:lang w:val="es-ES"/>
                </w:rPr>
                <w:id w:val="-1188060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F6EEF">
                  <w:rPr>
                    <w:rFonts w:ascii="Segoe UI Symbol" w:eastAsia="MS Gothic" w:hAnsi="Segoe UI Symbol" w:cs="Segoe UI Symbol"/>
                    <w:sz w:val="18"/>
                    <w:lang w:val="es-ES"/>
                  </w:rPr>
                  <w:t>☐</w:t>
                </w:r>
              </w:sdtContent>
            </w:sdt>
            <w:r w:rsidRPr="00AF6EEF">
              <w:rPr>
                <w:rFonts w:cs="Arial"/>
                <w:sz w:val="18"/>
                <w:lang w:val="es-ES"/>
              </w:rPr>
              <w:t xml:space="preserve">   </w:t>
            </w:r>
            <w:r w:rsidR="00393FE1" w:rsidRPr="00AF6EEF">
              <w:rPr>
                <w:rFonts w:cs="Arial"/>
                <w:sz w:val="18"/>
                <w:lang w:val="es-ES"/>
              </w:rPr>
              <w:t xml:space="preserve">   NO</w:t>
            </w:r>
            <w:r w:rsidRPr="00AF6EEF">
              <w:rPr>
                <w:rFonts w:cs="Arial"/>
                <w:sz w:val="18"/>
                <w:lang w:val="es-ES"/>
              </w:rPr>
              <w:t xml:space="preserve"> </w:t>
            </w:r>
            <w:sdt>
              <w:sdtPr>
                <w:rPr>
                  <w:rFonts w:cs="Arial"/>
                  <w:sz w:val="18"/>
                  <w:lang w:val="es-ES"/>
                </w:rPr>
                <w:id w:val="-96118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F6EEF">
                  <w:rPr>
                    <w:rFonts w:ascii="Segoe UI Symbol" w:eastAsia="MS Gothic" w:hAnsi="Segoe UI Symbol" w:cs="Segoe UI Symbol"/>
                    <w:sz w:val="18"/>
                    <w:lang w:val="es-ES"/>
                  </w:rPr>
                  <w:t>☐</w:t>
                </w:r>
              </w:sdtContent>
            </w:sdt>
          </w:p>
          <w:p w14:paraId="419E4B19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</w:p>
          <w:p w14:paraId="70B3E674" w14:textId="77777777" w:rsidR="00393FE1" w:rsidRPr="00AF6EEF" w:rsidRDefault="00393FE1" w:rsidP="00393FE1">
            <w:pPr>
              <w:ind w:left="567"/>
              <w:rPr>
                <w:rFonts w:cs="Arial"/>
                <w:sz w:val="18"/>
                <w:lang w:val="es-ES"/>
              </w:rPr>
            </w:pPr>
            <w:r w:rsidRPr="00AF6EEF">
              <w:rPr>
                <w:rFonts w:cs="Arial"/>
                <w:sz w:val="18"/>
                <w:lang w:val="es-ES"/>
              </w:rPr>
              <w:t>Tipo de Interfaz:</w:t>
            </w:r>
            <w:r w:rsidRPr="00AF6EEF">
              <w:rPr>
                <w:rFonts w:cs="Arial"/>
                <w:sz w:val="18"/>
                <w:lang w:val="es-ES"/>
              </w:rPr>
              <w:tab/>
              <w:t xml:space="preserve">IDOC </w:t>
            </w:r>
            <w:sdt>
              <w:sdtPr>
                <w:rPr>
                  <w:rFonts w:cs="Arial"/>
                  <w:sz w:val="18"/>
                  <w:lang w:val="es-ES"/>
                </w:rPr>
                <w:id w:val="549272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1268" w:rsidRPr="00AF6EEF">
                  <w:rPr>
                    <w:rFonts w:ascii="Segoe UI Symbol" w:eastAsia="MS Gothic" w:hAnsi="Segoe UI Symbol" w:cs="Segoe UI Symbol"/>
                    <w:sz w:val="18"/>
                    <w:lang w:val="es-ES"/>
                  </w:rPr>
                  <w:t>☐</w:t>
                </w:r>
              </w:sdtContent>
            </w:sdt>
            <w:r w:rsidRPr="00AF6EEF">
              <w:rPr>
                <w:rFonts w:cs="Arial"/>
                <w:sz w:val="18"/>
                <w:lang w:val="es-ES"/>
              </w:rPr>
              <w:tab/>
              <w:t xml:space="preserve">     Web </w:t>
            </w:r>
            <w:proofErr w:type="spellStart"/>
            <w:r w:rsidRPr="00AF6EEF">
              <w:rPr>
                <w:rFonts w:cs="Arial"/>
                <w:sz w:val="18"/>
                <w:lang w:val="es-ES"/>
              </w:rPr>
              <w:t>Service</w:t>
            </w:r>
            <w:proofErr w:type="spellEnd"/>
            <w:r w:rsidR="00D81268" w:rsidRPr="00AF6EEF">
              <w:rPr>
                <w:rFonts w:cs="Arial"/>
                <w:sz w:val="18"/>
                <w:lang w:val="es-ES"/>
              </w:rPr>
              <w:t xml:space="preserve"> </w:t>
            </w:r>
            <w:sdt>
              <w:sdtPr>
                <w:rPr>
                  <w:rFonts w:cs="Arial"/>
                  <w:sz w:val="18"/>
                  <w:lang w:val="es-ES"/>
                </w:rPr>
                <w:id w:val="-70378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1268" w:rsidRPr="00AF6EEF">
                  <w:rPr>
                    <w:rFonts w:ascii="Segoe UI Symbol" w:eastAsia="MS Gothic" w:hAnsi="Segoe UI Symbol" w:cs="Segoe UI Symbol"/>
                    <w:sz w:val="18"/>
                    <w:lang w:val="es-ES"/>
                  </w:rPr>
                  <w:t>☐</w:t>
                </w:r>
              </w:sdtContent>
            </w:sdt>
            <w:r w:rsidRPr="00AF6EEF">
              <w:rPr>
                <w:rFonts w:cs="Arial"/>
                <w:sz w:val="18"/>
                <w:lang w:val="es-ES"/>
              </w:rPr>
              <w:t xml:space="preserve">      </w:t>
            </w:r>
            <w:proofErr w:type="spellStart"/>
            <w:r w:rsidRPr="00AF6EEF">
              <w:rPr>
                <w:rFonts w:cs="Arial"/>
                <w:sz w:val="18"/>
                <w:lang w:val="es-ES"/>
              </w:rPr>
              <w:t>Serv</w:t>
            </w:r>
            <w:proofErr w:type="spellEnd"/>
            <w:r w:rsidRPr="00AF6EEF">
              <w:rPr>
                <w:rFonts w:cs="Arial"/>
                <w:sz w:val="18"/>
                <w:lang w:val="es-ES"/>
              </w:rPr>
              <w:t>. RES</w:t>
            </w:r>
            <w:r w:rsidR="00DC3121" w:rsidRPr="00AF6EEF">
              <w:rPr>
                <w:rFonts w:cs="Arial"/>
                <w:sz w:val="18"/>
                <w:lang w:val="es-ES"/>
              </w:rPr>
              <w:t>T</w:t>
            </w:r>
            <w:r w:rsidRPr="00AF6EEF">
              <w:rPr>
                <w:rFonts w:cs="Arial"/>
                <w:sz w:val="18"/>
                <w:lang w:val="es-ES"/>
              </w:rPr>
              <w:t xml:space="preserve">  </w:t>
            </w:r>
            <w:sdt>
              <w:sdtPr>
                <w:rPr>
                  <w:rFonts w:cs="Arial"/>
                  <w:sz w:val="18"/>
                  <w:lang w:val="es-ES"/>
                </w:rPr>
                <w:id w:val="1079720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1268" w:rsidRPr="00AF6EEF">
                  <w:rPr>
                    <w:rFonts w:ascii="Segoe UI Symbol" w:eastAsia="MS Gothic" w:hAnsi="Segoe UI Symbol" w:cs="Segoe UI Symbol"/>
                    <w:sz w:val="18"/>
                    <w:lang w:val="es-ES"/>
                  </w:rPr>
                  <w:t>☐</w:t>
                </w:r>
              </w:sdtContent>
            </w:sdt>
            <w:r w:rsidRPr="00AF6EEF">
              <w:rPr>
                <w:rFonts w:cs="Arial"/>
                <w:sz w:val="18"/>
                <w:lang w:val="es-ES"/>
              </w:rPr>
              <w:t xml:space="preserve">    Archivo Plano </w:t>
            </w:r>
            <w:sdt>
              <w:sdtPr>
                <w:rPr>
                  <w:rFonts w:cs="Arial"/>
                  <w:sz w:val="18"/>
                  <w:lang w:val="es-ES"/>
                </w:rPr>
                <w:id w:val="-38164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1268" w:rsidRPr="00AF6EEF">
                  <w:rPr>
                    <w:rFonts w:ascii="Segoe UI Symbol" w:eastAsia="MS Gothic" w:hAnsi="Segoe UI Symbol" w:cs="Segoe UI Symbol"/>
                    <w:sz w:val="18"/>
                    <w:lang w:val="es-ES"/>
                  </w:rPr>
                  <w:t>☐</w:t>
                </w:r>
              </w:sdtContent>
            </w:sdt>
            <w:r w:rsidR="00D81268" w:rsidRPr="00AF6EEF">
              <w:rPr>
                <w:rFonts w:cs="Arial"/>
                <w:sz w:val="18"/>
                <w:lang w:val="es-ES"/>
              </w:rPr>
              <w:t xml:space="preserve"> </w:t>
            </w:r>
            <w:r w:rsidRPr="00AF6EEF">
              <w:rPr>
                <w:rFonts w:cs="Arial"/>
                <w:sz w:val="18"/>
                <w:lang w:val="es-ES"/>
              </w:rPr>
              <w:t xml:space="preserve">  Integración PI</w:t>
            </w:r>
            <w:r w:rsidR="00D81268" w:rsidRPr="00AF6EEF">
              <w:rPr>
                <w:rFonts w:cs="Arial"/>
                <w:sz w:val="18"/>
                <w:lang w:val="es-ES"/>
              </w:rPr>
              <w:t xml:space="preserve"> </w:t>
            </w:r>
            <w:sdt>
              <w:sdtPr>
                <w:rPr>
                  <w:rFonts w:cs="Arial"/>
                  <w:sz w:val="18"/>
                  <w:lang w:val="es-ES"/>
                </w:rPr>
                <w:id w:val="-871531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1268" w:rsidRPr="00AF6EEF">
                  <w:rPr>
                    <w:rFonts w:ascii="Segoe UI Symbol" w:eastAsia="MS Gothic" w:hAnsi="Segoe UI Symbol" w:cs="Segoe UI Symbol"/>
                    <w:sz w:val="18"/>
                    <w:lang w:val="es-ES"/>
                  </w:rPr>
                  <w:t>☐</w:t>
                </w:r>
              </w:sdtContent>
            </w:sdt>
            <w:r w:rsidRPr="00AF6EEF">
              <w:rPr>
                <w:rFonts w:cs="Arial"/>
                <w:sz w:val="18"/>
                <w:lang w:val="es-ES"/>
              </w:rPr>
              <w:t xml:space="preserve"> </w:t>
            </w:r>
          </w:p>
          <w:p w14:paraId="409CF151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</w:p>
          <w:p w14:paraId="5FE28FF5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  <w:r w:rsidRPr="00AF6EEF">
              <w:rPr>
                <w:rFonts w:cs="Arial"/>
                <w:b/>
                <w:sz w:val="18"/>
                <w:lang w:val="es-ES"/>
              </w:rPr>
              <w:t>Sentido:</w:t>
            </w:r>
            <w:r w:rsidRPr="00AF6EEF">
              <w:rPr>
                <w:rFonts w:cs="Arial"/>
                <w:sz w:val="18"/>
                <w:lang w:val="es-ES"/>
              </w:rPr>
              <w:t xml:space="preserve">  Interfaz Sistema Externo hacia ----------</w:t>
            </w:r>
            <w:r w:rsidRPr="00AF6EEF">
              <w:rPr>
                <w:rFonts w:cs="Arial"/>
                <w:sz w:val="18"/>
                <w:lang w:val="es-ES"/>
              </w:rPr>
              <w:sym w:font="Wingdings" w:char="F0E0"/>
            </w:r>
            <w:r w:rsidRPr="00AF6EEF">
              <w:rPr>
                <w:rFonts w:cs="Arial"/>
                <w:sz w:val="18"/>
                <w:lang w:val="es-ES"/>
              </w:rPr>
              <w:t xml:space="preserve">  SAP</w:t>
            </w:r>
          </w:p>
          <w:p w14:paraId="11B99A8D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</w:p>
          <w:tbl>
            <w:tblPr>
              <w:tblW w:w="938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88"/>
              <w:gridCol w:w="709"/>
              <w:gridCol w:w="992"/>
              <w:gridCol w:w="993"/>
              <w:gridCol w:w="992"/>
              <w:gridCol w:w="2551"/>
              <w:gridCol w:w="1560"/>
            </w:tblGrid>
            <w:tr w:rsidR="00393FE1" w:rsidRPr="00AF6EEF" w14:paraId="50287C42" w14:textId="77777777" w:rsidTr="007632D4">
              <w:trPr>
                <w:trHeight w:val="300"/>
              </w:trPr>
              <w:tc>
                <w:tcPr>
                  <w:tcW w:w="328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FFFFFF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186ABFF5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Sistema Externo</w:t>
                  </w:r>
                </w:p>
              </w:tc>
              <w:tc>
                <w:tcPr>
                  <w:tcW w:w="609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252DE56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SAP</w:t>
                  </w:r>
                </w:p>
              </w:tc>
            </w:tr>
            <w:tr w:rsidR="00393FE1" w:rsidRPr="00AF6EEF" w14:paraId="659778A5" w14:textId="77777777" w:rsidTr="007632D4">
              <w:trPr>
                <w:trHeight w:val="300"/>
              </w:trPr>
              <w:tc>
                <w:tcPr>
                  <w:tcW w:w="1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C33C2D9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Nombre Campo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28C6D4A0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Tipo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6ED7D723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Longitud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696551D3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Tabla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6F00EC15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Campo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116DD911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Lógica de Conversión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3E2D2955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Tabla Homologación</w:t>
                  </w:r>
                </w:p>
              </w:tc>
            </w:tr>
            <w:tr w:rsidR="00393FE1" w:rsidRPr="00AF6EEF" w14:paraId="06CA0570" w14:textId="77777777" w:rsidTr="00393FE1">
              <w:trPr>
                <w:trHeight w:val="300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FC38D0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1C92D4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398DE2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04D9CB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3E72F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8D6E1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869A7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3E31659B" w14:textId="77777777" w:rsidTr="00393FE1">
              <w:trPr>
                <w:trHeight w:val="300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F3E08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B700F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696EF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94477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644399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2318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2E613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703C7ED5" w14:textId="77777777" w:rsidTr="00393FE1">
              <w:trPr>
                <w:trHeight w:val="300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3CB12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622A42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C1313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4855D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D02E0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D406CB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57529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1B4A2322" w14:textId="77777777" w:rsidTr="00393FE1">
              <w:trPr>
                <w:trHeight w:val="300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BDAA285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99ACF1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C9795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FF6B0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C78352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B05C24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FAB6F8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6731207F" w14:textId="77777777" w:rsidTr="00393FE1">
              <w:trPr>
                <w:trHeight w:val="300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329D6E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42C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E4A084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EA1B9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F11C5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8198B0E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F885C7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36D4A796" w14:textId="77777777" w:rsidTr="00393FE1">
              <w:trPr>
                <w:trHeight w:val="300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895FB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5EA2F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E9CF8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F8BB9F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42A16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368958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FACCA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5E6997EA" w14:textId="77777777" w:rsidTr="00393FE1">
              <w:trPr>
                <w:trHeight w:val="300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2DF60B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44C19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37D2C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5C71F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4A45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15A4D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E1F46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437DFEF2" w14:textId="77777777" w:rsidTr="00393FE1">
              <w:trPr>
                <w:trHeight w:val="300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5C1F4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1E6E3A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7796F0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6564B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8964AB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E7E3C4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19A28F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</w:tbl>
          <w:p w14:paraId="53AA7031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</w:p>
          <w:p w14:paraId="4C9EDF51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  <w:r w:rsidRPr="00AF6EEF">
              <w:rPr>
                <w:rFonts w:cs="Arial"/>
                <w:b/>
                <w:sz w:val="18"/>
                <w:lang w:val="es-ES"/>
              </w:rPr>
              <w:t xml:space="preserve">Sentido: </w:t>
            </w:r>
            <w:r w:rsidRPr="00AF6EEF">
              <w:rPr>
                <w:rFonts w:cs="Arial"/>
                <w:sz w:val="18"/>
                <w:lang w:val="es-ES"/>
              </w:rPr>
              <w:t>SAP hacia ------</w:t>
            </w:r>
            <w:r w:rsidRPr="00AF6EEF">
              <w:rPr>
                <w:rFonts w:cs="Arial"/>
                <w:sz w:val="18"/>
                <w:lang w:val="es-ES"/>
              </w:rPr>
              <w:sym w:font="Wingdings" w:char="F0E0"/>
            </w:r>
            <w:r w:rsidRPr="00AF6EEF">
              <w:rPr>
                <w:rFonts w:cs="Arial"/>
                <w:sz w:val="18"/>
                <w:lang w:val="es-ES"/>
              </w:rPr>
              <w:t xml:space="preserve"> Sistema Externo</w:t>
            </w:r>
          </w:p>
          <w:p w14:paraId="05EA0643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</w:p>
          <w:tbl>
            <w:tblPr>
              <w:tblW w:w="938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92"/>
              <w:gridCol w:w="2435"/>
              <w:gridCol w:w="1559"/>
              <w:gridCol w:w="1701"/>
              <w:gridCol w:w="567"/>
              <w:gridCol w:w="968"/>
            </w:tblGrid>
            <w:tr w:rsidR="00393FE1" w:rsidRPr="00AF6EEF" w14:paraId="33D96D3A" w14:textId="77777777" w:rsidTr="00001276">
              <w:trPr>
                <w:trHeight w:val="300"/>
              </w:trPr>
              <w:tc>
                <w:tcPr>
                  <w:tcW w:w="614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FFFFFF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7DFEF807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SAP</w:t>
                  </w:r>
                </w:p>
              </w:tc>
              <w:tc>
                <w:tcPr>
                  <w:tcW w:w="323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FFFFFF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97E0D85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Sistema Externo</w:t>
                  </w:r>
                </w:p>
              </w:tc>
            </w:tr>
            <w:tr w:rsidR="00393FE1" w:rsidRPr="00AF6EEF" w14:paraId="7D2FF85B" w14:textId="77777777" w:rsidTr="00001276">
              <w:trPr>
                <w:trHeight w:val="900"/>
              </w:trPr>
              <w:tc>
                <w:tcPr>
                  <w:tcW w:w="1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7400F9B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Tabla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A3765D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Campo</w:t>
                  </w:r>
                </w:p>
              </w:tc>
              <w:tc>
                <w:tcPr>
                  <w:tcW w:w="2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D00AB72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Lógica de Conversión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DBE1034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Tabla Homologación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F8061EC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Nombre Campo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B397C12" w14:textId="77777777" w:rsidR="00393FE1" w:rsidRPr="00AF6EEF" w:rsidRDefault="00393FE1" w:rsidP="00393FE1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Tipo</w:t>
                  </w:r>
                </w:p>
              </w:tc>
              <w:tc>
                <w:tcPr>
                  <w:tcW w:w="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7597024" w14:textId="77777777" w:rsidR="00393FE1" w:rsidRPr="00AF6EEF" w:rsidRDefault="00393FE1" w:rsidP="00001276">
                  <w:pPr>
                    <w:jc w:val="center"/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b/>
                      <w:bCs/>
                      <w:szCs w:val="22"/>
                      <w:lang w:val="es-CO" w:eastAsia="es-CO"/>
                    </w:rPr>
                    <w:t>Longitud</w:t>
                  </w:r>
                </w:p>
              </w:tc>
            </w:tr>
            <w:tr w:rsidR="00393FE1" w:rsidRPr="00AF6EEF" w14:paraId="1D3268BF" w14:textId="77777777" w:rsidTr="00001276">
              <w:trPr>
                <w:trHeight w:val="300"/>
              </w:trPr>
              <w:tc>
                <w:tcPr>
                  <w:tcW w:w="11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7AEC0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7C09C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4F7BD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0EA0C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FA6C7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DE0A8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067FE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05010983" w14:textId="77777777" w:rsidTr="00001276">
              <w:trPr>
                <w:trHeight w:val="300"/>
              </w:trPr>
              <w:tc>
                <w:tcPr>
                  <w:tcW w:w="11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9296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608DE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F0C2F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33140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55DB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98D38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7B5AA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1795F692" w14:textId="77777777" w:rsidTr="00001276">
              <w:trPr>
                <w:trHeight w:val="300"/>
              </w:trPr>
              <w:tc>
                <w:tcPr>
                  <w:tcW w:w="11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6966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547630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6CC95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32C00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BB47F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284455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21C57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35B09245" w14:textId="77777777" w:rsidTr="00001276">
              <w:trPr>
                <w:trHeight w:val="300"/>
              </w:trPr>
              <w:tc>
                <w:tcPr>
                  <w:tcW w:w="11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11085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3A8D3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FF09B77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8904E2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F8D5E98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2B6DF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DE780F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7A3F13A9" w14:textId="77777777" w:rsidTr="00001276">
              <w:trPr>
                <w:trHeight w:val="300"/>
              </w:trPr>
              <w:tc>
                <w:tcPr>
                  <w:tcW w:w="11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82B18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CA233D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FB6CE1A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D875A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0E3B40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3B888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CAE84F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01919594" w14:textId="77777777" w:rsidTr="00001276">
              <w:trPr>
                <w:trHeight w:val="300"/>
              </w:trPr>
              <w:tc>
                <w:tcPr>
                  <w:tcW w:w="11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23FFD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DC804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AF2C01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37E114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29762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63948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05F37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21F77956" w14:textId="77777777" w:rsidTr="00001276">
              <w:trPr>
                <w:trHeight w:val="300"/>
              </w:trPr>
              <w:tc>
                <w:tcPr>
                  <w:tcW w:w="11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240503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E1316A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316EF9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7B1A87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B57F3D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F2AF7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801D78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93FE1" w:rsidRPr="00AF6EEF" w14:paraId="78C0B20E" w14:textId="77777777" w:rsidTr="00001276">
              <w:trPr>
                <w:trHeight w:val="300"/>
              </w:trPr>
              <w:tc>
                <w:tcPr>
                  <w:tcW w:w="11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F68B92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523C6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A448F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B3515CA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91B954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FA848" w14:textId="77777777" w:rsidR="00393FE1" w:rsidRPr="00AF6EEF" w:rsidRDefault="00393FE1" w:rsidP="00393FE1">
                  <w:pPr>
                    <w:jc w:val="left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6780B1" w14:textId="77777777" w:rsidR="00393FE1" w:rsidRPr="00AF6EEF" w:rsidRDefault="00393FE1" w:rsidP="00393FE1">
                  <w:pPr>
                    <w:jc w:val="center"/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</w:pPr>
                  <w:r w:rsidRPr="00AF6EEF">
                    <w:rPr>
                      <w:rFonts w:cs="Arial"/>
                      <w:color w:val="000000"/>
                      <w:szCs w:val="22"/>
                      <w:lang w:val="es-CO" w:eastAsia="es-CO"/>
                    </w:rPr>
                    <w:t> </w:t>
                  </w:r>
                </w:p>
              </w:tc>
            </w:tr>
          </w:tbl>
          <w:p w14:paraId="137BC64A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</w:p>
          <w:p w14:paraId="0E72BA76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</w:p>
          <w:p w14:paraId="6267EF79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</w:p>
        </w:tc>
      </w:tr>
      <w:tr w:rsidR="00393FE1" w:rsidRPr="00AF6EEF" w14:paraId="27416424" w14:textId="77777777" w:rsidTr="00393FE1">
        <w:trPr>
          <w:trHeight w:val="438"/>
        </w:trPr>
        <w:tc>
          <w:tcPr>
            <w:tcW w:w="9639" w:type="dxa"/>
          </w:tcPr>
          <w:p w14:paraId="5E9F7B13" w14:textId="77777777" w:rsidR="00393FE1" w:rsidRPr="00AF6EEF" w:rsidRDefault="00393FE1" w:rsidP="00393FE1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12AB838F" w14:textId="77777777" w:rsidR="003A4469" w:rsidRPr="00AF6EEF" w:rsidRDefault="003A4469" w:rsidP="003A4469">
      <w:pPr>
        <w:pStyle w:val="Ttulo2"/>
        <w:rPr>
          <w:rFonts w:cs="Arial"/>
          <w:bCs/>
          <w:sz w:val="24"/>
          <w:lang w:val="es-ES"/>
        </w:rPr>
      </w:pPr>
      <w:bookmarkStart w:id="24" w:name="_Toc37928813"/>
      <w:r w:rsidRPr="00AF6EEF">
        <w:rPr>
          <w:rFonts w:cs="Arial"/>
          <w:bCs/>
          <w:sz w:val="24"/>
          <w:lang w:val="es-ES"/>
        </w:rPr>
        <w:lastRenderedPageBreak/>
        <w:t>Tratamiento de Errores</w:t>
      </w:r>
      <w:r w:rsidR="00BD402F" w:rsidRPr="00AF6EEF">
        <w:rPr>
          <w:rFonts w:cs="Arial"/>
          <w:bCs/>
          <w:sz w:val="24"/>
          <w:lang w:val="es-ES"/>
        </w:rPr>
        <w:t xml:space="preserve"> y Log de Resultados</w:t>
      </w:r>
      <w:bookmarkEnd w:id="24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3A4469" w:rsidRPr="00AF6EEF" w14:paraId="0FF49ACE" w14:textId="77777777">
        <w:trPr>
          <w:trHeight w:val="438"/>
        </w:trPr>
        <w:tc>
          <w:tcPr>
            <w:tcW w:w="9639" w:type="dxa"/>
            <w:shd w:val="clear" w:color="auto" w:fill="E6E6E6"/>
          </w:tcPr>
          <w:p w14:paraId="58E2CD8E" w14:textId="77777777" w:rsidR="003A4469" w:rsidRPr="00AF6EEF" w:rsidRDefault="003A4469" w:rsidP="006C4247">
            <w:pPr>
              <w:pStyle w:val="TtuloTabla"/>
              <w:widowControl w:val="0"/>
              <w:jc w:val="both"/>
              <w:rPr>
                <w:rFonts w:ascii="Arial" w:hAnsi="Arial" w:cs="Arial"/>
                <w:b w:val="0"/>
                <w:sz w:val="16"/>
                <w:lang w:val="es-ES"/>
              </w:rPr>
            </w:pPr>
            <w:r w:rsidRPr="00AF6EEF">
              <w:rPr>
                <w:rFonts w:ascii="Arial" w:hAnsi="Arial" w:cs="Arial"/>
                <w:b w:val="0"/>
                <w:sz w:val="16"/>
                <w:lang w:val="es-ES"/>
              </w:rPr>
              <w:t>Situaciones de error que se puedan presentar y qu</w:t>
            </w:r>
            <w:r w:rsidR="006C4247" w:rsidRPr="00AF6EEF">
              <w:rPr>
                <w:rFonts w:ascii="Arial" w:hAnsi="Arial" w:cs="Arial"/>
                <w:b w:val="0"/>
                <w:sz w:val="16"/>
                <w:lang w:val="es-ES"/>
              </w:rPr>
              <w:t>é</w:t>
            </w:r>
            <w:r w:rsidRPr="00AF6EEF">
              <w:rPr>
                <w:rFonts w:ascii="Arial" w:hAnsi="Arial" w:cs="Arial"/>
                <w:b w:val="0"/>
                <w:sz w:val="16"/>
                <w:lang w:val="es-ES"/>
              </w:rPr>
              <w:t xml:space="preserve"> debe hacer el programa cuando sucedan</w:t>
            </w:r>
            <w:r w:rsidR="00BD402F" w:rsidRPr="00AF6EEF">
              <w:rPr>
                <w:rFonts w:ascii="Arial" w:hAnsi="Arial" w:cs="Arial"/>
                <w:b w:val="0"/>
                <w:sz w:val="16"/>
                <w:lang w:val="es-ES"/>
              </w:rPr>
              <w:t>, así como la información requerida que deba ser considerada en el log de resultados</w:t>
            </w:r>
          </w:p>
        </w:tc>
      </w:tr>
      <w:tr w:rsidR="003A4469" w:rsidRPr="00AF6EEF" w14:paraId="729756E8" w14:textId="77777777">
        <w:trPr>
          <w:trHeight w:val="438"/>
        </w:trPr>
        <w:tc>
          <w:tcPr>
            <w:tcW w:w="9639" w:type="dxa"/>
          </w:tcPr>
          <w:p w14:paraId="35E378A0" w14:textId="77777777" w:rsidR="005D75BC" w:rsidRPr="00AF6EEF" w:rsidRDefault="005D75BC" w:rsidP="005F7607">
            <w:pPr>
              <w:rPr>
                <w:rFonts w:cs="Arial"/>
                <w:szCs w:val="22"/>
              </w:rPr>
            </w:pPr>
          </w:p>
        </w:tc>
      </w:tr>
    </w:tbl>
    <w:p w14:paraId="32EDF8BE" w14:textId="77777777" w:rsidR="003337FE" w:rsidRPr="00AF6EEF" w:rsidRDefault="0072618A" w:rsidP="003337FE">
      <w:pPr>
        <w:pStyle w:val="Ttulo2"/>
        <w:rPr>
          <w:rFonts w:cs="Arial"/>
          <w:bCs/>
          <w:sz w:val="24"/>
          <w:lang w:val="es-ES"/>
        </w:rPr>
      </w:pPr>
      <w:bookmarkStart w:id="25" w:name="_Toc37928814"/>
      <w:r w:rsidRPr="00AF6EEF">
        <w:rPr>
          <w:rFonts w:cs="Arial"/>
          <w:bCs/>
          <w:sz w:val="24"/>
          <w:lang w:val="es-ES"/>
        </w:rPr>
        <w:t>Autorizaciones</w:t>
      </w:r>
      <w:r w:rsidR="0047466E" w:rsidRPr="00AF6EEF">
        <w:rPr>
          <w:rFonts w:cs="Arial"/>
          <w:bCs/>
          <w:sz w:val="24"/>
          <w:lang w:val="es-ES"/>
        </w:rPr>
        <w:t xml:space="preserve"> o restricciones especiales</w:t>
      </w:r>
      <w:bookmarkEnd w:id="25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72618A" w:rsidRPr="00AF6EEF" w14:paraId="514F2651" w14:textId="77777777">
        <w:trPr>
          <w:trHeight w:val="438"/>
        </w:trPr>
        <w:tc>
          <w:tcPr>
            <w:tcW w:w="9639" w:type="dxa"/>
            <w:shd w:val="clear" w:color="auto" w:fill="E6E6E6"/>
          </w:tcPr>
          <w:p w14:paraId="6E6C719A" w14:textId="77777777" w:rsidR="0072618A" w:rsidRPr="00AF6EEF" w:rsidRDefault="0072618A" w:rsidP="001B0CFF">
            <w:pPr>
              <w:pStyle w:val="TtuloTabla"/>
              <w:widowControl w:val="0"/>
              <w:jc w:val="both"/>
              <w:rPr>
                <w:rFonts w:ascii="Arial" w:hAnsi="Arial" w:cs="Arial"/>
                <w:b w:val="0"/>
                <w:sz w:val="16"/>
                <w:lang w:val="es-ES"/>
              </w:rPr>
            </w:pPr>
            <w:r w:rsidRPr="00AF6EEF">
              <w:rPr>
                <w:rFonts w:ascii="Arial" w:hAnsi="Arial" w:cs="Arial"/>
                <w:b w:val="0"/>
                <w:sz w:val="16"/>
                <w:lang w:val="es-ES"/>
              </w:rPr>
              <w:t>Aspectos de seguridad que deban ser tenidos en cuenta para la ejecución</w:t>
            </w:r>
            <w:r w:rsidR="001B0CFF" w:rsidRPr="00AF6EEF">
              <w:rPr>
                <w:rFonts w:ascii="Arial" w:hAnsi="Arial" w:cs="Arial"/>
                <w:b w:val="0"/>
                <w:sz w:val="16"/>
                <w:lang w:val="es-ES"/>
              </w:rPr>
              <w:t>.</w:t>
            </w:r>
          </w:p>
        </w:tc>
      </w:tr>
      <w:tr w:rsidR="0072618A" w:rsidRPr="00AF6EEF" w14:paraId="4AC32C2A" w14:textId="77777777">
        <w:trPr>
          <w:trHeight w:val="438"/>
        </w:trPr>
        <w:tc>
          <w:tcPr>
            <w:tcW w:w="9639" w:type="dxa"/>
          </w:tcPr>
          <w:p w14:paraId="647DD78D" w14:textId="77777777" w:rsidR="0072618A" w:rsidRPr="00AF6EEF" w:rsidRDefault="0072618A" w:rsidP="00387E98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3C822F55" w14:textId="77777777" w:rsidR="00BD402F" w:rsidRPr="00AF6EEF" w:rsidRDefault="00BD402F" w:rsidP="00BD402F">
      <w:pPr>
        <w:rPr>
          <w:rFonts w:cs="Arial"/>
          <w:lang w:val="es-ES"/>
        </w:rPr>
      </w:pPr>
    </w:p>
    <w:p w14:paraId="695EB52E" w14:textId="77777777" w:rsidR="00512288" w:rsidRPr="009A4CCE" w:rsidRDefault="00512288" w:rsidP="00512288">
      <w:pPr>
        <w:pStyle w:val="Ttulo2"/>
        <w:rPr>
          <w:rFonts w:cs="Arial"/>
          <w:bCs/>
          <w:sz w:val="24"/>
          <w:lang w:val="en-US"/>
        </w:rPr>
      </w:pPr>
      <w:bookmarkStart w:id="26" w:name="_Toc37928815"/>
      <w:r w:rsidRPr="009A4CCE">
        <w:rPr>
          <w:rFonts w:cs="Arial"/>
          <w:bCs/>
          <w:sz w:val="24"/>
          <w:lang w:val="en-US"/>
        </w:rPr>
        <w:t xml:space="preserve">Tenants (SAP Cloud) / </w:t>
      </w:r>
      <w:proofErr w:type="spellStart"/>
      <w:r w:rsidRPr="009A4CCE">
        <w:rPr>
          <w:rFonts w:cs="Arial"/>
          <w:bCs/>
          <w:sz w:val="24"/>
          <w:lang w:val="en-US"/>
        </w:rPr>
        <w:t>Mandantes</w:t>
      </w:r>
      <w:proofErr w:type="spellEnd"/>
      <w:r w:rsidRPr="009A4CCE">
        <w:rPr>
          <w:rFonts w:cs="Arial"/>
          <w:bCs/>
          <w:sz w:val="24"/>
          <w:lang w:val="en-US"/>
        </w:rPr>
        <w:t xml:space="preserve"> (SAP S/ HANA)</w:t>
      </w:r>
      <w:bookmarkEnd w:id="2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7910"/>
      </w:tblGrid>
      <w:tr w:rsidR="00512288" w:rsidRPr="00AF6EEF" w14:paraId="54E23B5E" w14:textId="77777777" w:rsidTr="00327916">
        <w:trPr>
          <w:trHeight w:val="284"/>
        </w:trPr>
        <w:tc>
          <w:tcPr>
            <w:tcW w:w="1696" w:type="dxa"/>
            <w:shd w:val="clear" w:color="auto" w:fill="D9D9D9" w:themeFill="background1" w:themeFillShade="D9"/>
          </w:tcPr>
          <w:p w14:paraId="715995BA" w14:textId="77777777" w:rsidR="00512288" w:rsidRPr="00AF6EEF" w:rsidRDefault="00512288" w:rsidP="00DA5BCF">
            <w:pPr>
              <w:rPr>
                <w:rFonts w:cs="Arial"/>
                <w:b/>
                <w:sz w:val="20"/>
                <w:lang w:val="es-CO"/>
              </w:rPr>
            </w:pPr>
            <w:proofErr w:type="spellStart"/>
            <w:r w:rsidRPr="00AF6EEF">
              <w:rPr>
                <w:rFonts w:cs="Arial"/>
                <w:b/>
                <w:sz w:val="20"/>
                <w:lang w:val="es-CO"/>
              </w:rPr>
              <w:t>Tenants</w:t>
            </w:r>
            <w:proofErr w:type="spellEnd"/>
            <w:r w:rsidRPr="00AF6EEF">
              <w:rPr>
                <w:rFonts w:cs="Arial"/>
                <w:b/>
                <w:sz w:val="20"/>
                <w:lang w:val="es-CO"/>
              </w:rPr>
              <w:t xml:space="preserve"> / Mandante</w:t>
            </w:r>
          </w:p>
        </w:tc>
        <w:tc>
          <w:tcPr>
            <w:tcW w:w="7910" w:type="dxa"/>
            <w:shd w:val="clear" w:color="auto" w:fill="D9D9D9" w:themeFill="background1" w:themeFillShade="D9"/>
          </w:tcPr>
          <w:p w14:paraId="14D1EF9E" w14:textId="77777777" w:rsidR="00512288" w:rsidRPr="00AF6EEF" w:rsidRDefault="00327916" w:rsidP="00DA5BCF">
            <w:pPr>
              <w:rPr>
                <w:rFonts w:cs="Arial"/>
                <w:b/>
                <w:sz w:val="20"/>
                <w:lang w:val="es-CO"/>
              </w:rPr>
            </w:pPr>
            <w:r w:rsidRPr="00AF6EEF">
              <w:rPr>
                <w:rFonts w:cs="Arial"/>
                <w:b/>
                <w:sz w:val="20"/>
                <w:lang w:val="es-CO"/>
              </w:rPr>
              <w:t>URL o</w:t>
            </w:r>
            <w:r w:rsidR="00512288" w:rsidRPr="00AF6EEF">
              <w:rPr>
                <w:rFonts w:cs="Arial"/>
                <w:b/>
                <w:sz w:val="20"/>
                <w:lang w:val="es-CO"/>
              </w:rPr>
              <w:t xml:space="preserve"> Datos de conexión</w:t>
            </w:r>
          </w:p>
        </w:tc>
      </w:tr>
      <w:tr w:rsidR="00512288" w:rsidRPr="00AF6EEF" w14:paraId="428E9340" w14:textId="77777777" w:rsidTr="00327916">
        <w:trPr>
          <w:trHeight w:val="301"/>
        </w:trPr>
        <w:tc>
          <w:tcPr>
            <w:tcW w:w="1696" w:type="dxa"/>
            <w:shd w:val="clear" w:color="auto" w:fill="D9D9D9" w:themeFill="background1" w:themeFillShade="D9"/>
          </w:tcPr>
          <w:p w14:paraId="060C5D1E" w14:textId="77777777" w:rsidR="00512288" w:rsidRPr="00AF6EEF" w:rsidRDefault="00512288" w:rsidP="00DA5BCF">
            <w:pPr>
              <w:rPr>
                <w:rFonts w:cs="Arial"/>
                <w:sz w:val="18"/>
                <w:szCs w:val="18"/>
                <w:lang w:val="es-CO"/>
              </w:rPr>
            </w:pPr>
            <w:r w:rsidRPr="00AF6EEF">
              <w:rPr>
                <w:rFonts w:cs="Arial"/>
                <w:sz w:val="18"/>
                <w:szCs w:val="18"/>
                <w:lang w:val="es-CO"/>
              </w:rPr>
              <w:t>Desarrollo</w:t>
            </w:r>
          </w:p>
        </w:tc>
        <w:tc>
          <w:tcPr>
            <w:tcW w:w="7910" w:type="dxa"/>
          </w:tcPr>
          <w:p w14:paraId="235D04D1" w14:textId="77777777" w:rsidR="00512288" w:rsidRPr="00AF6EEF" w:rsidRDefault="00512288" w:rsidP="00DA5BCF">
            <w:pPr>
              <w:rPr>
                <w:rFonts w:cs="Arial"/>
                <w:b/>
                <w:color w:val="000000"/>
                <w:sz w:val="18"/>
                <w:szCs w:val="18"/>
                <w:lang w:val="es-CO"/>
              </w:rPr>
            </w:pPr>
          </w:p>
        </w:tc>
      </w:tr>
      <w:tr w:rsidR="00512288" w:rsidRPr="00AF6EEF" w14:paraId="478B28B7" w14:textId="77777777" w:rsidTr="00327916">
        <w:trPr>
          <w:trHeight w:val="301"/>
        </w:trPr>
        <w:tc>
          <w:tcPr>
            <w:tcW w:w="1696" w:type="dxa"/>
            <w:shd w:val="clear" w:color="auto" w:fill="D9D9D9" w:themeFill="background1" w:themeFillShade="D9"/>
          </w:tcPr>
          <w:p w14:paraId="72B3E978" w14:textId="77777777" w:rsidR="00512288" w:rsidRPr="00AF6EEF" w:rsidRDefault="00512288" w:rsidP="00DA5BCF">
            <w:pPr>
              <w:rPr>
                <w:rFonts w:cs="Arial"/>
                <w:sz w:val="18"/>
                <w:szCs w:val="18"/>
                <w:lang w:val="es-CO"/>
              </w:rPr>
            </w:pPr>
            <w:r w:rsidRPr="00AF6EEF">
              <w:rPr>
                <w:rFonts w:cs="Arial"/>
                <w:sz w:val="18"/>
                <w:szCs w:val="18"/>
                <w:lang w:val="es-CO"/>
              </w:rPr>
              <w:t>Sandbox</w:t>
            </w:r>
          </w:p>
        </w:tc>
        <w:tc>
          <w:tcPr>
            <w:tcW w:w="7910" w:type="dxa"/>
          </w:tcPr>
          <w:p w14:paraId="7B109E05" w14:textId="77777777" w:rsidR="00512288" w:rsidRPr="00AF6EEF" w:rsidRDefault="00512288" w:rsidP="00DA5BCF">
            <w:pPr>
              <w:rPr>
                <w:rFonts w:cs="Arial"/>
                <w:b/>
                <w:color w:val="4F81BD"/>
                <w:sz w:val="18"/>
                <w:szCs w:val="18"/>
                <w:lang w:val="es-CO"/>
              </w:rPr>
            </w:pPr>
          </w:p>
        </w:tc>
      </w:tr>
      <w:tr w:rsidR="00512288" w:rsidRPr="00AF6EEF" w14:paraId="68B992E3" w14:textId="77777777" w:rsidTr="00327916">
        <w:trPr>
          <w:trHeight w:val="301"/>
        </w:trPr>
        <w:tc>
          <w:tcPr>
            <w:tcW w:w="1696" w:type="dxa"/>
            <w:shd w:val="clear" w:color="auto" w:fill="D9D9D9" w:themeFill="background1" w:themeFillShade="D9"/>
          </w:tcPr>
          <w:p w14:paraId="40A5DAE8" w14:textId="77777777" w:rsidR="00512288" w:rsidRPr="00AF6EEF" w:rsidRDefault="00512288" w:rsidP="00DA5BCF">
            <w:pPr>
              <w:rPr>
                <w:rFonts w:cs="Arial"/>
                <w:sz w:val="18"/>
                <w:szCs w:val="18"/>
                <w:lang w:val="es-CO"/>
              </w:rPr>
            </w:pPr>
            <w:r w:rsidRPr="00AF6EEF">
              <w:rPr>
                <w:rFonts w:cs="Arial"/>
                <w:sz w:val="18"/>
                <w:szCs w:val="18"/>
                <w:lang w:val="es-CO"/>
              </w:rPr>
              <w:t>Pruebas</w:t>
            </w:r>
          </w:p>
        </w:tc>
        <w:tc>
          <w:tcPr>
            <w:tcW w:w="7910" w:type="dxa"/>
          </w:tcPr>
          <w:p w14:paraId="35CBDBBC" w14:textId="77777777" w:rsidR="00512288" w:rsidRPr="00AF6EEF" w:rsidRDefault="00512288" w:rsidP="00DA5BCF">
            <w:pPr>
              <w:rPr>
                <w:rFonts w:cs="Arial"/>
                <w:b/>
                <w:color w:val="4F81BD"/>
                <w:sz w:val="18"/>
                <w:szCs w:val="18"/>
                <w:lang w:val="es-CO"/>
              </w:rPr>
            </w:pPr>
          </w:p>
        </w:tc>
      </w:tr>
      <w:tr w:rsidR="00512288" w:rsidRPr="00AF6EEF" w14:paraId="0B381734" w14:textId="77777777" w:rsidTr="00327916">
        <w:trPr>
          <w:trHeight w:val="301"/>
        </w:trPr>
        <w:tc>
          <w:tcPr>
            <w:tcW w:w="1696" w:type="dxa"/>
            <w:shd w:val="clear" w:color="auto" w:fill="D9D9D9" w:themeFill="background1" w:themeFillShade="D9"/>
          </w:tcPr>
          <w:p w14:paraId="3244F545" w14:textId="77777777" w:rsidR="00512288" w:rsidRPr="00AF6EEF" w:rsidRDefault="00512288" w:rsidP="00DA5BCF">
            <w:pPr>
              <w:rPr>
                <w:rFonts w:cs="Arial"/>
                <w:sz w:val="18"/>
                <w:szCs w:val="18"/>
                <w:lang w:val="es-CO"/>
              </w:rPr>
            </w:pPr>
            <w:r w:rsidRPr="00AF6EEF">
              <w:rPr>
                <w:rFonts w:cs="Arial"/>
                <w:sz w:val="18"/>
                <w:szCs w:val="18"/>
                <w:lang w:val="es-CO"/>
              </w:rPr>
              <w:t>Producción</w:t>
            </w:r>
          </w:p>
        </w:tc>
        <w:tc>
          <w:tcPr>
            <w:tcW w:w="7910" w:type="dxa"/>
          </w:tcPr>
          <w:p w14:paraId="1A8213A3" w14:textId="77777777" w:rsidR="00512288" w:rsidRPr="00AF6EEF" w:rsidRDefault="00512288" w:rsidP="00DA5BCF">
            <w:pPr>
              <w:rPr>
                <w:rFonts w:cs="Arial"/>
                <w:b/>
                <w:color w:val="4F81BD"/>
                <w:sz w:val="18"/>
                <w:szCs w:val="18"/>
                <w:lang w:val="es-CO"/>
              </w:rPr>
            </w:pPr>
          </w:p>
        </w:tc>
      </w:tr>
    </w:tbl>
    <w:p w14:paraId="01DEE835" w14:textId="77777777" w:rsidR="00512288" w:rsidRPr="00AF6EEF" w:rsidRDefault="00512288" w:rsidP="00BD402F">
      <w:pPr>
        <w:rPr>
          <w:rFonts w:cs="Arial"/>
          <w:lang w:val="es-ES"/>
        </w:rPr>
      </w:pPr>
    </w:p>
    <w:p w14:paraId="5F7EE336" w14:textId="77777777" w:rsidR="00DD6173" w:rsidRDefault="00DD6173" w:rsidP="007632D4">
      <w:pPr>
        <w:pStyle w:val="Ttulo2"/>
        <w:rPr>
          <w:rFonts w:cs="Arial"/>
          <w:bCs/>
          <w:sz w:val="24"/>
          <w:lang w:val="es-ES"/>
        </w:rPr>
      </w:pPr>
      <w:bookmarkStart w:id="27" w:name="_Toc37928816"/>
      <w:r w:rsidRPr="00AF6EEF">
        <w:rPr>
          <w:rFonts w:cs="Arial"/>
          <w:bCs/>
          <w:sz w:val="24"/>
          <w:lang w:val="es-ES"/>
        </w:rPr>
        <w:t>Anexos</w:t>
      </w:r>
      <w:bookmarkEnd w:id="27"/>
    </w:p>
    <w:p w14:paraId="21DF8409" w14:textId="77777777" w:rsidR="00EE4BDA" w:rsidRPr="00AF6EEF" w:rsidRDefault="00EE4BDA" w:rsidP="00FC30B6">
      <w:pPr>
        <w:pStyle w:val="Ttulo1"/>
        <w:jc w:val="left"/>
        <w:rPr>
          <w:rFonts w:cs="Arial"/>
          <w:szCs w:val="28"/>
          <w:lang w:val="es-ES"/>
        </w:rPr>
      </w:pPr>
      <w:bookmarkStart w:id="28" w:name="_Toc190410482"/>
      <w:bookmarkStart w:id="29" w:name="_Toc37928817"/>
      <w:bookmarkEnd w:id="8"/>
      <w:bookmarkEnd w:id="9"/>
      <w:bookmarkEnd w:id="10"/>
      <w:r w:rsidRPr="00AF6EEF">
        <w:rPr>
          <w:rFonts w:cs="Arial"/>
          <w:szCs w:val="28"/>
          <w:lang w:val="es-ES"/>
        </w:rPr>
        <w:lastRenderedPageBreak/>
        <w:t>Manual de Ejecución</w:t>
      </w:r>
      <w:bookmarkEnd w:id="28"/>
      <w:bookmarkEnd w:id="29"/>
    </w:p>
    <w:p w14:paraId="16D90997" w14:textId="77777777" w:rsidR="001F0897" w:rsidRPr="00AF6EEF" w:rsidRDefault="001F0897" w:rsidP="001F0897">
      <w:pPr>
        <w:pStyle w:val="Ttulo2"/>
        <w:rPr>
          <w:rFonts w:cs="Arial"/>
          <w:bCs/>
          <w:sz w:val="24"/>
          <w:lang w:val="es-ES"/>
        </w:rPr>
      </w:pPr>
      <w:bookmarkStart w:id="30" w:name="_Toc190410483"/>
      <w:bookmarkStart w:id="31" w:name="_Toc192140020"/>
      <w:bookmarkStart w:id="32" w:name="_Toc37928818"/>
      <w:bookmarkStart w:id="33" w:name="_Toc190410485"/>
      <w:r w:rsidRPr="00AF6EEF">
        <w:rPr>
          <w:rFonts w:cs="Arial"/>
          <w:bCs/>
          <w:sz w:val="24"/>
          <w:lang w:val="es-ES"/>
        </w:rPr>
        <w:t>Consideraciones para la Ejecución</w:t>
      </w:r>
      <w:bookmarkEnd w:id="30"/>
      <w:bookmarkEnd w:id="31"/>
      <w:bookmarkEnd w:id="32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90C0F" w:rsidRPr="00AF6EEF" w14:paraId="19B8F4F1" w14:textId="77777777" w:rsidTr="00DA5BCF">
        <w:trPr>
          <w:trHeight w:val="438"/>
        </w:trPr>
        <w:tc>
          <w:tcPr>
            <w:tcW w:w="9639" w:type="dxa"/>
            <w:shd w:val="clear" w:color="auto" w:fill="E6E6E6"/>
          </w:tcPr>
          <w:p w14:paraId="1F51A1CD" w14:textId="77777777" w:rsidR="00490C0F" w:rsidRPr="00AF6EEF" w:rsidRDefault="00490C0F" w:rsidP="00490C0F">
            <w:pPr>
              <w:ind w:right="-1"/>
              <w:rPr>
                <w:rFonts w:cs="Arial"/>
                <w:snapToGrid w:val="0"/>
                <w:sz w:val="20"/>
                <w:lang w:val="es-ES"/>
              </w:rPr>
            </w:pPr>
            <w:r w:rsidRPr="00AF6EEF">
              <w:rPr>
                <w:rFonts w:cs="Arial"/>
                <w:snapToGrid w:val="0"/>
                <w:sz w:val="20"/>
                <w:lang w:val="es-ES"/>
              </w:rPr>
              <w:t>Listar las consideraciones a tener en cuenta para una correcta ejecución del programa.</w:t>
            </w:r>
          </w:p>
        </w:tc>
      </w:tr>
      <w:tr w:rsidR="00490C0F" w:rsidRPr="00AF6EEF" w14:paraId="044E092D" w14:textId="77777777" w:rsidTr="00DA5BCF">
        <w:trPr>
          <w:trHeight w:val="438"/>
        </w:trPr>
        <w:tc>
          <w:tcPr>
            <w:tcW w:w="9639" w:type="dxa"/>
          </w:tcPr>
          <w:p w14:paraId="67996F41" w14:textId="77777777" w:rsidR="00490C0F" w:rsidRPr="00AF6EEF" w:rsidRDefault="00490C0F" w:rsidP="00DA5BCF">
            <w:pPr>
              <w:rPr>
                <w:rFonts w:cs="Arial"/>
                <w:szCs w:val="22"/>
              </w:rPr>
            </w:pPr>
          </w:p>
        </w:tc>
      </w:tr>
    </w:tbl>
    <w:p w14:paraId="40C2C0CA" w14:textId="77777777" w:rsidR="00190800" w:rsidRPr="00AF6EEF" w:rsidRDefault="00190800" w:rsidP="001F0897">
      <w:pPr>
        <w:rPr>
          <w:rFonts w:cs="Arial"/>
        </w:rPr>
      </w:pPr>
    </w:p>
    <w:p w14:paraId="0A6ADD21" w14:textId="77777777" w:rsidR="001F0897" w:rsidRPr="00AF6EEF" w:rsidRDefault="001F0897" w:rsidP="001F0897">
      <w:pPr>
        <w:pStyle w:val="Ttulo2"/>
        <w:rPr>
          <w:rFonts w:cs="Arial"/>
          <w:bCs/>
          <w:sz w:val="24"/>
          <w:lang w:val="es-ES"/>
        </w:rPr>
      </w:pPr>
      <w:bookmarkStart w:id="34" w:name="_Toc190410484"/>
      <w:bookmarkStart w:id="35" w:name="_Toc192140022"/>
      <w:bookmarkStart w:id="36" w:name="_Toc37928819"/>
      <w:r w:rsidRPr="00AF6EEF">
        <w:rPr>
          <w:rFonts w:cs="Arial"/>
          <w:bCs/>
          <w:sz w:val="24"/>
          <w:lang w:val="es-ES"/>
        </w:rPr>
        <w:t>Procedimiento de Ejecución</w:t>
      </w:r>
      <w:bookmarkEnd w:id="34"/>
      <w:bookmarkEnd w:id="35"/>
      <w:bookmarkEnd w:id="36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90C0F" w:rsidRPr="00AF6EEF" w14:paraId="544A5A09" w14:textId="77777777" w:rsidTr="00DA5BCF">
        <w:trPr>
          <w:trHeight w:val="438"/>
        </w:trPr>
        <w:tc>
          <w:tcPr>
            <w:tcW w:w="9639" w:type="dxa"/>
            <w:shd w:val="clear" w:color="auto" w:fill="E6E6E6"/>
          </w:tcPr>
          <w:p w14:paraId="40B1E300" w14:textId="77777777" w:rsidR="00490C0F" w:rsidRPr="00AF6EEF" w:rsidRDefault="00490C0F" w:rsidP="00490C0F">
            <w:pPr>
              <w:ind w:right="-1"/>
              <w:rPr>
                <w:rFonts w:cs="Arial"/>
                <w:snapToGrid w:val="0"/>
                <w:sz w:val="20"/>
                <w:lang w:val="es-ES"/>
              </w:rPr>
            </w:pPr>
            <w:r w:rsidRPr="00AF6EEF">
              <w:rPr>
                <w:rFonts w:cs="Arial"/>
                <w:snapToGrid w:val="0"/>
                <w:sz w:val="20"/>
                <w:lang w:val="es-ES"/>
              </w:rPr>
              <w:t>Presentar las pantallas que intervienen en la ejecución del programa.</w:t>
            </w:r>
          </w:p>
          <w:p w14:paraId="035E50B1" w14:textId="77777777" w:rsidR="00490C0F" w:rsidRPr="00AF6EEF" w:rsidRDefault="00490C0F" w:rsidP="00DA5BCF">
            <w:pPr>
              <w:ind w:right="-1"/>
              <w:rPr>
                <w:rFonts w:cs="Arial"/>
                <w:snapToGrid w:val="0"/>
                <w:sz w:val="20"/>
                <w:lang w:val="es-ES"/>
              </w:rPr>
            </w:pPr>
          </w:p>
        </w:tc>
      </w:tr>
      <w:tr w:rsidR="00490C0F" w:rsidRPr="00AF6EEF" w14:paraId="44C92765" w14:textId="77777777" w:rsidTr="00DA5BCF">
        <w:trPr>
          <w:trHeight w:val="438"/>
        </w:trPr>
        <w:tc>
          <w:tcPr>
            <w:tcW w:w="9639" w:type="dxa"/>
          </w:tcPr>
          <w:p w14:paraId="436CECE7" w14:textId="77777777" w:rsidR="00490C0F" w:rsidRPr="00AF6EEF" w:rsidRDefault="00490C0F" w:rsidP="00DA5BCF">
            <w:pPr>
              <w:rPr>
                <w:rFonts w:cs="Arial"/>
                <w:szCs w:val="22"/>
              </w:rPr>
            </w:pPr>
          </w:p>
        </w:tc>
      </w:tr>
    </w:tbl>
    <w:p w14:paraId="73F9207C" w14:textId="77777777" w:rsidR="00490C0F" w:rsidRPr="00AF6EEF" w:rsidRDefault="00490C0F" w:rsidP="001F0897">
      <w:pPr>
        <w:ind w:right="-1"/>
        <w:rPr>
          <w:rFonts w:cs="Arial"/>
          <w:snapToGrid w:val="0"/>
          <w:sz w:val="20"/>
        </w:rPr>
      </w:pPr>
    </w:p>
    <w:p w14:paraId="37602A3C" w14:textId="77777777" w:rsidR="001F0897" w:rsidRPr="00AF6EEF" w:rsidRDefault="001F0897" w:rsidP="001F0897">
      <w:pPr>
        <w:rPr>
          <w:rFonts w:cs="Arial"/>
          <w:lang w:val="es-ES"/>
        </w:rPr>
      </w:pPr>
    </w:p>
    <w:p w14:paraId="7F411CEE" w14:textId="77777777" w:rsidR="00657811" w:rsidRPr="00AF6EEF" w:rsidRDefault="00657811" w:rsidP="00657811">
      <w:pPr>
        <w:ind w:left="720"/>
        <w:rPr>
          <w:rFonts w:cs="Arial"/>
          <w:noProof/>
          <w:lang w:val="es-CO" w:eastAsia="es-CO"/>
        </w:rPr>
      </w:pPr>
    </w:p>
    <w:p w14:paraId="7FFFCE31" w14:textId="77777777" w:rsidR="00B35CE0" w:rsidRPr="00AF6EEF" w:rsidRDefault="00B35CE0" w:rsidP="00B35CE0">
      <w:pPr>
        <w:rPr>
          <w:rFonts w:cs="Arial"/>
          <w:lang w:val="es-ES"/>
        </w:rPr>
      </w:pPr>
    </w:p>
    <w:p w14:paraId="13963832" w14:textId="77777777" w:rsidR="00EE4BDA" w:rsidRPr="00AF6EEF" w:rsidRDefault="00D0639D" w:rsidP="00FC30B6">
      <w:pPr>
        <w:pStyle w:val="Ttulo1"/>
        <w:jc w:val="left"/>
        <w:rPr>
          <w:rFonts w:cs="Arial"/>
          <w:szCs w:val="28"/>
          <w:lang w:val="es-ES"/>
        </w:rPr>
      </w:pPr>
      <w:bookmarkStart w:id="37" w:name="_Toc37928820"/>
      <w:r w:rsidRPr="00AF6EEF">
        <w:rPr>
          <w:rFonts w:cs="Arial"/>
          <w:szCs w:val="28"/>
          <w:lang w:val="es-ES"/>
        </w:rPr>
        <w:lastRenderedPageBreak/>
        <w:t>Plan</w:t>
      </w:r>
      <w:r w:rsidR="00D44799" w:rsidRPr="00AF6EEF">
        <w:rPr>
          <w:rFonts w:cs="Arial"/>
          <w:szCs w:val="28"/>
          <w:lang w:val="es-ES"/>
        </w:rPr>
        <w:t xml:space="preserve"> </w:t>
      </w:r>
      <w:r w:rsidRPr="00AF6EEF">
        <w:rPr>
          <w:rFonts w:cs="Arial"/>
          <w:szCs w:val="28"/>
          <w:lang w:val="es-ES"/>
        </w:rPr>
        <w:t xml:space="preserve">Pruebas </w:t>
      </w:r>
      <w:bookmarkEnd w:id="33"/>
      <w:r w:rsidRPr="00AF6EEF">
        <w:rPr>
          <w:rFonts w:cs="Arial"/>
          <w:szCs w:val="28"/>
          <w:lang w:val="es-ES"/>
        </w:rPr>
        <w:t>global</w:t>
      </w:r>
      <w:bookmarkEnd w:id="37"/>
    </w:p>
    <w:p w14:paraId="04F69C87" w14:textId="77777777" w:rsidR="00D25480" w:rsidRPr="00AF6EEF" w:rsidRDefault="0096530B" w:rsidP="00D25480">
      <w:pPr>
        <w:rPr>
          <w:rFonts w:cs="Arial"/>
          <w:i/>
          <w:color w:val="FF0000"/>
          <w:lang w:val="es-ES"/>
        </w:rPr>
      </w:pPr>
      <w:r w:rsidRPr="00AF6EEF">
        <w:rPr>
          <w:rFonts w:cs="Arial"/>
          <w:i/>
          <w:sz w:val="18"/>
          <w:lang w:val="es-ES"/>
        </w:rPr>
        <w:t>*</w:t>
      </w:r>
      <w:r w:rsidR="00D25480" w:rsidRPr="00AF6EEF">
        <w:rPr>
          <w:rFonts w:cs="Arial"/>
          <w:i/>
          <w:sz w:val="18"/>
          <w:lang w:val="es-ES"/>
        </w:rPr>
        <w:t>Replicar el bloque de pruebas tantas veces como pruebas unitarias sean necesarias.</w:t>
      </w:r>
    </w:p>
    <w:p w14:paraId="03DF89AA" w14:textId="77777777" w:rsidR="00EE4BDA" w:rsidRPr="00AF6EEF" w:rsidRDefault="00EE4BDA" w:rsidP="00EE4BDA">
      <w:pPr>
        <w:pStyle w:val="Ttulo2"/>
        <w:rPr>
          <w:rFonts w:cs="Arial"/>
          <w:bCs/>
          <w:sz w:val="24"/>
          <w:lang w:val="es-ES"/>
        </w:rPr>
      </w:pPr>
      <w:bookmarkStart w:id="38" w:name="_Toc190410486"/>
      <w:bookmarkStart w:id="39" w:name="_Toc37928821"/>
      <w:r w:rsidRPr="00AF6EEF">
        <w:rPr>
          <w:rFonts w:cs="Arial"/>
          <w:bCs/>
          <w:sz w:val="24"/>
          <w:lang w:val="es-ES"/>
        </w:rPr>
        <w:t>Caso de Prueba 1</w:t>
      </w:r>
      <w:bookmarkEnd w:id="38"/>
      <w:bookmarkEnd w:id="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EE4BDA" w:rsidRPr="00AF6EEF" w14:paraId="6BD0FEE6" w14:textId="77777777">
        <w:trPr>
          <w:trHeight w:val="438"/>
        </w:trPr>
        <w:tc>
          <w:tcPr>
            <w:tcW w:w="9639" w:type="dxa"/>
            <w:shd w:val="clear" w:color="auto" w:fill="E6E6E6"/>
          </w:tcPr>
          <w:p w14:paraId="31B0EF16" w14:textId="77777777" w:rsidR="00EE4BDA" w:rsidRPr="00AF6EEF" w:rsidRDefault="00EE4BDA" w:rsidP="00D760F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Descripción de la Prueba </w:t>
            </w:r>
          </w:p>
        </w:tc>
      </w:tr>
      <w:tr w:rsidR="00EE4BDA" w:rsidRPr="00AF6EEF" w14:paraId="525FC00E" w14:textId="77777777">
        <w:trPr>
          <w:trHeight w:val="438"/>
        </w:trPr>
        <w:tc>
          <w:tcPr>
            <w:tcW w:w="9639" w:type="dxa"/>
          </w:tcPr>
          <w:p w14:paraId="4BCFAA93" w14:textId="77777777" w:rsidR="00EE4BDA" w:rsidRPr="00AF6EEF" w:rsidRDefault="00EE4BDA" w:rsidP="00D760FE">
            <w:pPr>
              <w:rPr>
                <w:rFonts w:cs="Arial"/>
                <w:sz w:val="18"/>
                <w:lang w:val="es-ES"/>
              </w:rPr>
            </w:pPr>
          </w:p>
          <w:p w14:paraId="78CFAE54" w14:textId="77777777" w:rsidR="003036A1" w:rsidRPr="00AF6EEF" w:rsidRDefault="003036A1" w:rsidP="00FF6200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3E57B686" w14:textId="77777777" w:rsidR="00EE4BDA" w:rsidRPr="00AF6EEF" w:rsidRDefault="00EE4BDA" w:rsidP="00EE4BDA">
      <w:pPr>
        <w:rPr>
          <w:rFonts w:cs="Arial"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950054" w:rsidRPr="00AF6EEF" w14:paraId="54CFDCB5" w14:textId="77777777" w:rsidTr="00393FE1">
        <w:trPr>
          <w:trHeight w:val="438"/>
        </w:trPr>
        <w:tc>
          <w:tcPr>
            <w:tcW w:w="9639" w:type="dxa"/>
            <w:shd w:val="clear" w:color="auto" w:fill="E6E6E6"/>
          </w:tcPr>
          <w:p w14:paraId="4601F990" w14:textId="77777777" w:rsidR="00950054" w:rsidRPr="00AF6EEF" w:rsidRDefault="00950054" w:rsidP="00393FE1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Centro de Trabajo </w:t>
            </w:r>
          </w:p>
        </w:tc>
      </w:tr>
      <w:tr w:rsidR="00950054" w:rsidRPr="00AF6EEF" w14:paraId="593531EC" w14:textId="77777777" w:rsidTr="00393FE1">
        <w:trPr>
          <w:trHeight w:val="438"/>
        </w:trPr>
        <w:tc>
          <w:tcPr>
            <w:tcW w:w="9639" w:type="dxa"/>
          </w:tcPr>
          <w:p w14:paraId="4552EBF6" w14:textId="77777777" w:rsidR="00950054" w:rsidRPr="00AF6EEF" w:rsidRDefault="00950054" w:rsidP="00393FE1">
            <w:pPr>
              <w:rPr>
                <w:rFonts w:cs="Arial"/>
                <w:sz w:val="18"/>
                <w:lang w:val="es-ES"/>
              </w:rPr>
            </w:pPr>
          </w:p>
          <w:p w14:paraId="19331EE7" w14:textId="77777777" w:rsidR="00950054" w:rsidRPr="00AF6EEF" w:rsidRDefault="00950054" w:rsidP="00393FE1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68C918CD" w14:textId="77777777" w:rsidR="00950054" w:rsidRPr="00AF6EEF" w:rsidRDefault="00950054" w:rsidP="00EE4BDA">
      <w:pPr>
        <w:rPr>
          <w:rFonts w:cs="Arial"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950054" w:rsidRPr="00AF6EEF" w14:paraId="1AFA59C6" w14:textId="77777777" w:rsidTr="00393FE1">
        <w:trPr>
          <w:trHeight w:val="438"/>
        </w:trPr>
        <w:tc>
          <w:tcPr>
            <w:tcW w:w="9639" w:type="dxa"/>
            <w:shd w:val="clear" w:color="auto" w:fill="E6E6E6"/>
          </w:tcPr>
          <w:p w14:paraId="05C96A29" w14:textId="77777777" w:rsidR="00950054" w:rsidRPr="00AF6EEF" w:rsidRDefault="00950054" w:rsidP="00393FE1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Vistas - </w:t>
            </w:r>
            <w:proofErr w:type="spellStart"/>
            <w:r w:rsidRPr="00AF6EEF">
              <w:rPr>
                <w:rFonts w:ascii="Arial" w:hAnsi="Arial" w:cs="Arial"/>
                <w:bCs/>
                <w:sz w:val="20"/>
                <w:lang w:val="es-ES"/>
              </w:rPr>
              <w:t>Dynpros</w:t>
            </w:r>
            <w:proofErr w:type="spellEnd"/>
          </w:p>
        </w:tc>
      </w:tr>
      <w:tr w:rsidR="00950054" w:rsidRPr="00AF6EEF" w14:paraId="4995B5D5" w14:textId="77777777" w:rsidTr="00393FE1">
        <w:trPr>
          <w:trHeight w:val="438"/>
        </w:trPr>
        <w:tc>
          <w:tcPr>
            <w:tcW w:w="9639" w:type="dxa"/>
          </w:tcPr>
          <w:p w14:paraId="1152C139" w14:textId="77777777" w:rsidR="00950054" w:rsidRPr="00AF6EEF" w:rsidRDefault="00950054" w:rsidP="00393FE1">
            <w:pPr>
              <w:rPr>
                <w:rFonts w:cs="Arial"/>
                <w:sz w:val="18"/>
                <w:lang w:val="es-ES"/>
              </w:rPr>
            </w:pPr>
          </w:p>
          <w:p w14:paraId="2ECB5557" w14:textId="77777777" w:rsidR="00950054" w:rsidRPr="00AF6EEF" w:rsidRDefault="00950054" w:rsidP="00393FE1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0F6D944F" w14:textId="77777777" w:rsidR="00950054" w:rsidRPr="00AF6EEF" w:rsidRDefault="00950054" w:rsidP="00EE4BDA">
      <w:pPr>
        <w:rPr>
          <w:rFonts w:cs="Arial"/>
          <w:lang w:val="es-ES"/>
        </w:rPr>
      </w:pPr>
    </w:p>
    <w:p w14:paraId="79DF4BB3" w14:textId="77777777" w:rsidR="00950054" w:rsidRPr="00AF6EEF" w:rsidRDefault="00950054" w:rsidP="00EE4BDA">
      <w:pPr>
        <w:rPr>
          <w:rFonts w:cs="Arial"/>
          <w:lang w:val="es-ES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5580"/>
        <w:gridCol w:w="3699"/>
      </w:tblGrid>
      <w:tr w:rsidR="00EE4BDA" w:rsidRPr="00AF6EEF" w14:paraId="4AE073A8" w14:textId="77777777">
        <w:trPr>
          <w:trHeight w:val="454"/>
        </w:trPr>
        <w:tc>
          <w:tcPr>
            <w:tcW w:w="9639" w:type="dxa"/>
            <w:gridSpan w:val="3"/>
            <w:shd w:val="clear" w:color="auto" w:fill="E0E0E0"/>
          </w:tcPr>
          <w:p w14:paraId="06680A4B" w14:textId="77777777" w:rsidR="00EE4BDA" w:rsidRPr="00AF6EEF" w:rsidRDefault="00EE4BDA" w:rsidP="00D760FE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AF6EEF">
              <w:rPr>
                <w:rFonts w:cs="Arial"/>
                <w:b/>
                <w:bCs/>
                <w:sz w:val="20"/>
                <w:lang w:val="es-ES"/>
              </w:rPr>
              <w:t>Pasos Transaccionales</w:t>
            </w:r>
          </w:p>
          <w:p w14:paraId="605F80E3" w14:textId="77777777" w:rsidR="00EE4BDA" w:rsidRPr="00AF6EEF" w:rsidRDefault="00EE4BDA" w:rsidP="00D760FE">
            <w:pPr>
              <w:jc w:val="left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 w:rsidRPr="00AF6EEF">
              <w:rPr>
                <w:rFonts w:cs="Arial"/>
                <w:bCs/>
                <w:sz w:val="16"/>
                <w:szCs w:val="16"/>
                <w:lang w:val="es-ES"/>
              </w:rPr>
              <w:t>Incluir dentro del paso correspondiente los archivos de datos utilizados</w:t>
            </w:r>
          </w:p>
        </w:tc>
      </w:tr>
      <w:tr w:rsidR="00EE4BDA" w:rsidRPr="00AF6EEF" w14:paraId="2942729E" w14:textId="77777777">
        <w:tc>
          <w:tcPr>
            <w:tcW w:w="360" w:type="dxa"/>
            <w:shd w:val="clear" w:color="auto" w:fill="E0E0E0"/>
          </w:tcPr>
          <w:p w14:paraId="1FC1E327" w14:textId="77777777" w:rsidR="00EE4BDA" w:rsidRPr="00AF6EEF" w:rsidRDefault="00EE4BDA" w:rsidP="00D760FE">
            <w:pPr>
              <w:jc w:val="center"/>
              <w:rPr>
                <w:rFonts w:cs="Arial"/>
                <w:b/>
                <w:bCs/>
                <w:lang w:val="es-ES"/>
              </w:rPr>
            </w:pPr>
            <w:r w:rsidRPr="00AF6EEF">
              <w:rPr>
                <w:rFonts w:cs="Arial"/>
                <w:b/>
                <w:bCs/>
                <w:lang w:val="es-ES"/>
              </w:rPr>
              <w:t>#</w:t>
            </w:r>
          </w:p>
        </w:tc>
        <w:tc>
          <w:tcPr>
            <w:tcW w:w="5580" w:type="dxa"/>
            <w:shd w:val="clear" w:color="auto" w:fill="E0E0E0"/>
          </w:tcPr>
          <w:p w14:paraId="6C3410F4" w14:textId="77777777" w:rsidR="00EE4BDA" w:rsidRPr="00AF6EEF" w:rsidRDefault="00EE4BDA" w:rsidP="00D760FE">
            <w:pPr>
              <w:jc w:val="center"/>
              <w:rPr>
                <w:rFonts w:cs="Arial"/>
                <w:b/>
                <w:bCs/>
                <w:lang w:val="es-ES"/>
              </w:rPr>
            </w:pPr>
            <w:r w:rsidRPr="00AF6EEF">
              <w:rPr>
                <w:rFonts w:cs="Arial"/>
                <w:b/>
                <w:bCs/>
                <w:lang w:val="es-ES"/>
              </w:rPr>
              <w:t>Evento</w:t>
            </w:r>
          </w:p>
        </w:tc>
        <w:tc>
          <w:tcPr>
            <w:tcW w:w="3699" w:type="dxa"/>
            <w:shd w:val="clear" w:color="auto" w:fill="E0E0E0"/>
          </w:tcPr>
          <w:p w14:paraId="247B4CEA" w14:textId="77777777" w:rsidR="00EE4BDA" w:rsidRPr="00AF6EEF" w:rsidRDefault="00EE4BDA" w:rsidP="00D760FE">
            <w:pPr>
              <w:jc w:val="center"/>
              <w:rPr>
                <w:rFonts w:cs="Arial"/>
                <w:b/>
                <w:bCs/>
                <w:lang w:val="es-ES"/>
              </w:rPr>
            </w:pPr>
            <w:r w:rsidRPr="00AF6EEF">
              <w:rPr>
                <w:rFonts w:cs="Arial"/>
                <w:b/>
                <w:bCs/>
                <w:lang w:val="es-ES"/>
              </w:rPr>
              <w:t>Código Transacción</w:t>
            </w:r>
          </w:p>
        </w:tc>
      </w:tr>
      <w:tr w:rsidR="00EE4BDA" w:rsidRPr="00AF6EEF" w14:paraId="35E56F1A" w14:textId="77777777">
        <w:tc>
          <w:tcPr>
            <w:tcW w:w="360" w:type="dxa"/>
          </w:tcPr>
          <w:p w14:paraId="7533E76B" w14:textId="77777777" w:rsidR="00EE4BDA" w:rsidRPr="00AF6EEF" w:rsidRDefault="003036A1" w:rsidP="003036A1">
            <w:pPr>
              <w:pStyle w:val="TEXT0"/>
              <w:ind w:left="90" w:firstLine="0"/>
              <w:jc w:val="center"/>
              <w:rPr>
                <w:rFonts w:cs="Arial"/>
                <w:lang w:val="es-ES"/>
              </w:rPr>
            </w:pPr>
            <w:r w:rsidRPr="00AF6EEF">
              <w:rPr>
                <w:rFonts w:cs="Arial"/>
                <w:lang w:val="es-ES"/>
              </w:rPr>
              <w:t>1</w:t>
            </w:r>
          </w:p>
        </w:tc>
        <w:tc>
          <w:tcPr>
            <w:tcW w:w="5580" w:type="dxa"/>
          </w:tcPr>
          <w:p w14:paraId="6341F3C6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99" w:type="dxa"/>
          </w:tcPr>
          <w:p w14:paraId="7431CF2A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</w:tr>
      <w:tr w:rsidR="00EE4BDA" w:rsidRPr="00AF6EEF" w14:paraId="481E30DF" w14:textId="77777777">
        <w:tc>
          <w:tcPr>
            <w:tcW w:w="360" w:type="dxa"/>
          </w:tcPr>
          <w:p w14:paraId="3DE40133" w14:textId="77777777" w:rsidR="00EE4BDA" w:rsidRPr="00AF6EEF" w:rsidRDefault="003036A1" w:rsidP="003036A1">
            <w:pPr>
              <w:pStyle w:val="TEXT0"/>
              <w:ind w:left="90" w:firstLine="0"/>
              <w:jc w:val="center"/>
              <w:rPr>
                <w:rFonts w:cs="Arial"/>
                <w:lang w:val="es-ES"/>
              </w:rPr>
            </w:pPr>
            <w:r w:rsidRPr="00AF6EEF">
              <w:rPr>
                <w:rFonts w:cs="Arial"/>
                <w:lang w:val="es-ES"/>
              </w:rPr>
              <w:t>2</w:t>
            </w:r>
          </w:p>
        </w:tc>
        <w:tc>
          <w:tcPr>
            <w:tcW w:w="5580" w:type="dxa"/>
          </w:tcPr>
          <w:p w14:paraId="6F0EE9AD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99" w:type="dxa"/>
          </w:tcPr>
          <w:p w14:paraId="2A277E1F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</w:tr>
      <w:tr w:rsidR="00EE4BDA" w:rsidRPr="00AF6EEF" w14:paraId="5175094B" w14:textId="77777777">
        <w:tc>
          <w:tcPr>
            <w:tcW w:w="360" w:type="dxa"/>
          </w:tcPr>
          <w:p w14:paraId="4945AB09" w14:textId="77777777" w:rsidR="00EE4BDA" w:rsidRPr="00AF6EEF" w:rsidRDefault="00903729" w:rsidP="003036A1">
            <w:pPr>
              <w:pStyle w:val="TEXT0"/>
              <w:ind w:left="90" w:firstLine="0"/>
              <w:jc w:val="center"/>
              <w:rPr>
                <w:rFonts w:cs="Arial"/>
                <w:lang w:val="es-ES"/>
              </w:rPr>
            </w:pPr>
            <w:r w:rsidRPr="00AF6EEF">
              <w:rPr>
                <w:rFonts w:cs="Arial"/>
                <w:lang w:val="es-ES"/>
              </w:rPr>
              <w:t>3</w:t>
            </w:r>
          </w:p>
        </w:tc>
        <w:tc>
          <w:tcPr>
            <w:tcW w:w="5580" w:type="dxa"/>
          </w:tcPr>
          <w:p w14:paraId="10BF51D0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99" w:type="dxa"/>
          </w:tcPr>
          <w:p w14:paraId="16B24E5D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</w:tr>
    </w:tbl>
    <w:p w14:paraId="11F27557" w14:textId="77777777" w:rsidR="00EE4BDA" w:rsidRPr="00AF6EEF" w:rsidRDefault="00EE4BDA" w:rsidP="00EE4BDA">
      <w:pPr>
        <w:rPr>
          <w:rFonts w:cs="Arial"/>
          <w:lang w:val="es-ES"/>
        </w:rPr>
      </w:pPr>
    </w:p>
    <w:tbl>
      <w:tblPr>
        <w:tblW w:w="9639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30"/>
        <w:gridCol w:w="3609"/>
      </w:tblGrid>
      <w:tr w:rsidR="00530D5E" w:rsidRPr="00AF6EEF" w14:paraId="4D71CC5D" w14:textId="77777777" w:rsidTr="00144EDE">
        <w:trPr>
          <w:trHeight w:val="397"/>
          <w:tblHeader/>
        </w:trPr>
        <w:tc>
          <w:tcPr>
            <w:tcW w:w="6030" w:type="dxa"/>
            <w:shd w:val="clear" w:color="auto" w:fill="E0E0E0"/>
          </w:tcPr>
          <w:p w14:paraId="1D8C3E15" w14:textId="77777777" w:rsidR="00530D5E" w:rsidRPr="00AF6EEF" w:rsidRDefault="00530D5E" w:rsidP="00144ED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Frecuencia de uso </w:t>
            </w:r>
          </w:p>
        </w:tc>
        <w:tc>
          <w:tcPr>
            <w:tcW w:w="3609" w:type="dxa"/>
            <w:shd w:val="clear" w:color="auto" w:fill="E0E0E0"/>
          </w:tcPr>
          <w:p w14:paraId="28367D4D" w14:textId="77777777" w:rsidR="00530D5E" w:rsidRPr="00AF6EEF" w:rsidRDefault="00530D5E" w:rsidP="00144ED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>Periodo</w:t>
            </w:r>
          </w:p>
        </w:tc>
      </w:tr>
      <w:tr w:rsidR="00530D5E" w:rsidRPr="00AF6EEF" w14:paraId="3D0EDA72" w14:textId="77777777" w:rsidTr="00144EDE">
        <w:tc>
          <w:tcPr>
            <w:tcW w:w="6030" w:type="dxa"/>
          </w:tcPr>
          <w:p w14:paraId="21B9DA03" w14:textId="77777777" w:rsidR="00530D5E" w:rsidRPr="00AF6EEF" w:rsidRDefault="00530D5E" w:rsidP="00144ED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09" w:type="dxa"/>
          </w:tcPr>
          <w:p w14:paraId="71ED70D7" w14:textId="77777777" w:rsidR="00530D5E" w:rsidRPr="00AF6EEF" w:rsidRDefault="00530D5E" w:rsidP="00144EDE">
            <w:pPr>
              <w:pStyle w:val="TEXT0"/>
              <w:ind w:left="90" w:firstLine="0"/>
              <w:jc w:val="center"/>
              <w:rPr>
                <w:rFonts w:cs="Arial"/>
                <w:lang w:val="es-ES"/>
              </w:rPr>
            </w:pPr>
          </w:p>
        </w:tc>
      </w:tr>
    </w:tbl>
    <w:p w14:paraId="7DDF2871" w14:textId="77777777" w:rsidR="00530D5E" w:rsidRPr="00AF6EEF" w:rsidRDefault="00530D5E" w:rsidP="00EE4BDA">
      <w:pPr>
        <w:rPr>
          <w:rFonts w:cs="Arial"/>
          <w:lang w:val="es-ES"/>
        </w:rPr>
      </w:pPr>
    </w:p>
    <w:tbl>
      <w:tblPr>
        <w:tblW w:w="9639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30"/>
        <w:gridCol w:w="3609"/>
      </w:tblGrid>
      <w:tr w:rsidR="00530D5E" w:rsidRPr="00AF6EEF" w14:paraId="4EBA7D27" w14:textId="77777777" w:rsidTr="00144EDE">
        <w:trPr>
          <w:trHeight w:val="397"/>
          <w:tblHeader/>
        </w:trPr>
        <w:tc>
          <w:tcPr>
            <w:tcW w:w="6030" w:type="dxa"/>
            <w:shd w:val="clear" w:color="auto" w:fill="E0E0E0"/>
          </w:tcPr>
          <w:p w14:paraId="751F7FDE" w14:textId="77777777" w:rsidR="00530D5E" w:rsidRPr="00AF6EEF" w:rsidRDefault="00530D5E" w:rsidP="00144ED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Volumen de procesamiento </w:t>
            </w:r>
          </w:p>
        </w:tc>
        <w:tc>
          <w:tcPr>
            <w:tcW w:w="3609" w:type="dxa"/>
            <w:shd w:val="clear" w:color="auto" w:fill="E0E0E0"/>
          </w:tcPr>
          <w:p w14:paraId="54795B90" w14:textId="77777777" w:rsidR="00530D5E" w:rsidRPr="00AF6EEF" w:rsidRDefault="00530D5E" w:rsidP="00144ED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</w:p>
        </w:tc>
      </w:tr>
      <w:tr w:rsidR="00530D5E" w:rsidRPr="00AF6EEF" w14:paraId="0CBD255E" w14:textId="77777777" w:rsidTr="00144EDE">
        <w:tc>
          <w:tcPr>
            <w:tcW w:w="6030" w:type="dxa"/>
          </w:tcPr>
          <w:p w14:paraId="636012D7" w14:textId="77777777" w:rsidR="00530D5E" w:rsidRPr="00AF6EEF" w:rsidRDefault="00530D5E" w:rsidP="00144ED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09" w:type="dxa"/>
          </w:tcPr>
          <w:p w14:paraId="77BF9B7E" w14:textId="77777777" w:rsidR="00530D5E" w:rsidRPr="00AF6EEF" w:rsidRDefault="00530D5E" w:rsidP="00144EDE">
            <w:pPr>
              <w:pStyle w:val="TEXT0"/>
              <w:ind w:left="90" w:firstLine="0"/>
              <w:jc w:val="center"/>
              <w:rPr>
                <w:rFonts w:cs="Arial"/>
                <w:lang w:val="es-ES"/>
              </w:rPr>
            </w:pPr>
          </w:p>
        </w:tc>
      </w:tr>
    </w:tbl>
    <w:p w14:paraId="4F4F2C89" w14:textId="77777777" w:rsidR="00530D5E" w:rsidRPr="00AF6EEF" w:rsidRDefault="00530D5E" w:rsidP="00EE4BDA">
      <w:pPr>
        <w:rPr>
          <w:rFonts w:cs="Arial"/>
          <w:lang w:val="es-ES"/>
        </w:rPr>
      </w:pPr>
    </w:p>
    <w:p w14:paraId="2B6C761D" w14:textId="77777777" w:rsidR="00530D5E" w:rsidRPr="00AF6EEF" w:rsidRDefault="00530D5E" w:rsidP="00EE4BDA">
      <w:pPr>
        <w:rPr>
          <w:rFonts w:cs="Arial"/>
          <w:lang w:val="es-ES"/>
        </w:rPr>
      </w:pPr>
    </w:p>
    <w:tbl>
      <w:tblPr>
        <w:tblW w:w="9639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30"/>
        <w:gridCol w:w="3609"/>
      </w:tblGrid>
      <w:tr w:rsidR="00EE4BDA" w:rsidRPr="00AF6EEF" w14:paraId="067B61F5" w14:textId="77777777">
        <w:trPr>
          <w:trHeight w:val="397"/>
          <w:tblHeader/>
        </w:trPr>
        <w:tc>
          <w:tcPr>
            <w:tcW w:w="6030" w:type="dxa"/>
            <w:shd w:val="clear" w:color="auto" w:fill="E0E0E0"/>
          </w:tcPr>
          <w:p w14:paraId="7AFBF10D" w14:textId="77777777" w:rsidR="00EE4BDA" w:rsidRPr="00AF6EEF" w:rsidRDefault="00EE4BDA" w:rsidP="00D760F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>Resultados Esperados</w:t>
            </w:r>
          </w:p>
        </w:tc>
        <w:tc>
          <w:tcPr>
            <w:tcW w:w="3609" w:type="dxa"/>
            <w:shd w:val="clear" w:color="auto" w:fill="E0E0E0"/>
          </w:tcPr>
          <w:p w14:paraId="2E5B7A9B" w14:textId="77777777" w:rsidR="00EE4BDA" w:rsidRPr="00AF6EEF" w:rsidRDefault="00D85D32" w:rsidP="00D760F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>¿Prueba Satisfactoria?</w:t>
            </w:r>
            <w:r w:rsidR="00EE4BDA"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 Sí / No</w:t>
            </w:r>
          </w:p>
        </w:tc>
      </w:tr>
      <w:tr w:rsidR="00EE4BDA" w:rsidRPr="00AF6EEF" w14:paraId="1F045EFD" w14:textId="77777777">
        <w:tc>
          <w:tcPr>
            <w:tcW w:w="6030" w:type="dxa"/>
          </w:tcPr>
          <w:p w14:paraId="466998B8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09" w:type="dxa"/>
          </w:tcPr>
          <w:p w14:paraId="5C14A4D5" w14:textId="77777777" w:rsidR="00EE4BDA" w:rsidRPr="00AF6EEF" w:rsidRDefault="00EE4BDA" w:rsidP="00D760FE">
            <w:pPr>
              <w:pStyle w:val="TEXT0"/>
              <w:ind w:left="90" w:firstLine="0"/>
              <w:jc w:val="center"/>
              <w:rPr>
                <w:rFonts w:cs="Arial"/>
                <w:lang w:val="es-ES"/>
              </w:rPr>
            </w:pPr>
          </w:p>
        </w:tc>
      </w:tr>
    </w:tbl>
    <w:p w14:paraId="05BCE110" w14:textId="77777777" w:rsidR="00EE4BDA" w:rsidRPr="00AF6EEF" w:rsidRDefault="00EE4BDA" w:rsidP="00EE4BDA">
      <w:pPr>
        <w:rPr>
          <w:rFonts w:cs="Arial"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EE4BDA" w:rsidRPr="00AF6EEF" w14:paraId="7E12D94E" w14:textId="77777777">
        <w:trPr>
          <w:trHeight w:val="438"/>
        </w:trPr>
        <w:tc>
          <w:tcPr>
            <w:tcW w:w="9639" w:type="dxa"/>
            <w:shd w:val="clear" w:color="auto" w:fill="E6E6E6"/>
          </w:tcPr>
          <w:p w14:paraId="3A12CB6D" w14:textId="77777777" w:rsidR="00EE4BDA" w:rsidRPr="00AF6EEF" w:rsidRDefault="00EE4BDA" w:rsidP="00D760F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Pantallas de Resultados </w:t>
            </w:r>
          </w:p>
        </w:tc>
      </w:tr>
      <w:tr w:rsidR="00EE4BDA" w:rsidRPr="00AF6EEF" w14:paraId="3B130A9C" w14:textId="77777777">
        <w:trPr>
          <w:trHeight w:val="438"/>
        </w:trPr>
        <w:tc>
          <w:tcPr>
            <w:tcW w:w="9639" w:type="dxa"/>
          </w:tcPr>
          <w:p w14:paraId="342774D5" w14:textId="77777777" w:rsidR="003036A1" w:rsidRPr="00AF6EEF" w:rsidRDefault="003036A1" w:rsidP="00D760FE">
            <w:pPr>
              <w:rPr>
                <w:rFonts w:cs="Arial"/>
                <w:sz w:val="18"/>
                <w:lang w:val="es-ES"/>
              </w:rPr>
            </w:pPr>
          </w:p>
          <w:p w14:paraId="68B9CDA4" w14:textId="77777777" w:rsidR="003036A1" w:rsidRPr="00AF6EEF" w:rsidRDefault="003036A1" w:rsidP="00D760FE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648ACA14" w14:textId="77777777" w:rsidR="00EE4BDA" w:rsidRPr="00AF6EEF" w:rsidRDefault="00EE4BDA" w:rsidP="00EE4BDA">
      <w:pPr>
        <w:pStyle w:val="Ttulo2"/>
        <w:rPr>
          <w:rFonts w:cs="Arial"/>
          <w:bCs/>
          <w:sz w:val="24"/>
          <w:lang w:val="es-ES"/>
        </w:rPr>
      </w:pPr>
      <w:bookmarkStart w:id="40" w:name="_Toc190410487"/>
      <w:bookmarkStart w:id="41" w:name="_Toc37928822"/>
      <w:r w:rsidRPr="00AF6EEF">
        <w:rPr>
          <w:rFonts w:cs="Arial"/>
          <w:bCs/>
          <w:sz w:val="24"/>
          <w:lang w:val="es-ES"/>
        </w:rPr>
        <w:t>Caso de Prueba 2</w:t>
      </w:r>
      <w:bookmarkEnd w:id="40"/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EE4BDA" w:rsidRPr="00AF6EEF" w14:paraId="68BBA5A0" w14:textId="77777777">
        <w:trPr>
          <w:trHeight w:val="438"/>
        </w:trPr>
        <w:tc>
          <w:tcPr>
            <w:tcW w:w="9639" w:type="dxa"/>
            <w:shd w:val="clear" w:color="auto" w:fill="E6E6E6"/>
          </w:tcPr>
          <w:p w14:paraId="3B773F14" w14:textId="77777777" w:rsidR="00EE4BDA" w:rsidRPr="00AF6EEF" w:rsidRDefault="00EE4BDA" w:rsidP="00D760F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Descripción de la Prueba </w:t>
            </w:r>
          </w:p>
        </w:tc>
      </w:tr>
      <w:tr w:rsidR="00EE4BDA" w:rsidRPr="00AF6EEF" w14:paraId="4FBC15E0" w14:textId="77777777">
        <w:trPr>
          <w:trHeight w:val="438"/>
        </w:trPr>
        <w:tc>
          <w:tcPr>
            <w:tcW w:w="9639" w:type="dxa"/>
          </w:tcPr>
          <w:p w14:paraId="01CDD048" w14:textId="1CB21091" w:rsidR="00EE4BDA" w:rsidRPr="00AF6EEF" w:rsidRDefault="00BE14EC" w:rsidP="00D760FE">
            <w:pPr>
              <w:rPr>
                <w:rFonts w:cs="Arial"/>
                <w:sz w:val="18"/>
                <w:lang w:val="es-ES"/>
              </w:rPr>
            </w:pPr>
            <w:r>
              <w:rPr>
                <w:rFonts w:cs="Arial"/>
                <w:sz w:val="18"/>
                <w:lang w:val="es-ES"/>
              </w:rPr>
              <w:t xml:space="preserve">Ejecutar la creación de un pedido con </w:t>
            </w:r>
            <w:proofErr w:type="spellStart"/>
            <w:r>
              <w:rPr>
                <w:rFonts w:cs="Arial"/>
                <w:sz w:val="18"/>
                <w:lang w:val="es-ES"/>
              </w:rPr>
              <w:t>tx</w:t>
            </w:r>
            <w:proofErr w:type="spellEnd"/>
            <w:r>
              <w:rPr>
                <w:rFonts w:cs="Arial"/>
                <w:sz w:val="18"/>
                <w:lang w:val="es-ES"/>
              </w:rPr>
              <w:t>. VA01 y modificar manualmente el valor del campo</w:t>
            </w:r>
          </w:p>
        </w:tc>
      </w:tr>
    </w:tbl>
    <w:p w14:paraId="7DA0034C" w14:textId="77777777" w:rsidR="00EE4BDA" w:rsidRPr="00AF6EEF" w:rsidRDefault="00EE4BDA" w:rsidP="00EE4BDA">
      <w:pPr>
        <w:rPr>
          <w:rFonts w:cs="Arial"/>
          <w:lang w:val="es-ES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5580"/>
        <w:gridCol w:w="3699"/>
      </w:tblGrid>
      <w:tr w:rsidR="00EE4BDA" w:rsidRPr="00AF6EEF" w14:paraId="2F2AE4CC" w14:textId="77777777">
        <w:trPr>
          <w:trHeight w:val="454"/>
        </w:trPr>
        <w:tc>
          <w:tcPr>
            <w:tcW w:w="9639" w:type="dxa"/>
            <w:gridSpan w:val="3"/>
            <w:shd w:val="clear" w:color="auto" w:fill="E0E0E0"/>
          </w:tcPr>
          <w:p w14:paraId="7EAB720B" w14:textId="77777777" w:rsidR="00EE4BDA" w:rsidRPr="00AF6EEF" w:rsidRDefault="00EE4BDA" w:rsidP="00D760FE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AF6EEF">
              <w:rPr>
                <w:rFonts w:cs="Arial"/>
                <w:b/>
                <w:bCs/>
                <w:sz w:val="20"/>
                <w:lang w:val="es-ES"/>
              </w:rPr>
              <w:t>Pasos Transaccionales</w:t>
            </w:r>
          </w:p>
          <w:p w14:paraId="1242FE85" w14:textId="77777777" w:rsidR="00EE4BDA" w:rsidRPr="00AF6EEF" w:rsidRDefault="00EE4BDA" w:rsidP="00D760FE">
            <w:pPr>
              <w:jc w:val="left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 w:rsidRPr="00AF6EEF">
              <w:rPr>
                <w:rFonts w:cs="Arial"/>
                <w:bCs/>
                <w:sz w:val="16"/>
                <w:szCs w:val="16"/>
                <w:lang w:val="es-ES"/>
              </w:rPr>
              <w:t>Incluir dentro del paso correspondiente los archivos de datos utilizados</w:t>
            </w:r>
          </w:p>
        </w:tc>
      </w:tr>
      <w:tr w:rsidR="00EE4BDA" w:rsidRPr="00AF6EEF" w14:paraId="435C91AB" w14:textId="77777777">
        <w:tc>
          <w:tcPr>
            <w:tcW w:w="360" w:type="dxa"/>
            <w:shd w:val="clear" w:color="auto" w:fill="E0E0E0"/>
          </w:tcPr>
          <w:p w14:paraId="1B982D98" w14:textId="77777777" w:rsidR="00EE4BDA" w:rsidRPr="00AF6EEF" w:rsidRDefault="00EE4BDA" w:rsidP="00D760FE">
            <w:pPr>
              <w:jc w:val="center"/>
              <w:rPr>
                <w:rFonts w:cs="Arial"/>
                <w:b/>
                <w:bCs/>
                <w:lang w:val="es-ES"/>
              </w:rPr>
            </w:pPr>
            <w:r w:rsidRPr="00AF6EEF">
              <w:rPr>
                <w:rFonts w:cs="Arial"/>
                <w:b/>
                <w:bCs/>
                <w:lang w:val="es-ES"/>
              </w:rPr>
              <w:t>#</w:t>
            </w:r>
          </w:p>
        </w:tc>
        <w:tc>
          <w:tcPr>
            <w:tcW w:w="5580" w:type="dxa"/>
            <w:shd w:val="clear" w:color="auto" w:fill="E0E0E0"/>
          </w:tcPr>
          <w:p w14:paraId="3819DEA3" w14:textId="77777777" w:rsidR="00EE4BDA" w:rsidRPr="00AF6EEF" w:rsidRDefault="00EE4BDA" w:rsidP="00D760FE">
            <w:pPr>
              <w:jc w:val="center"/>
              <w:rPr>
                <w:rFonts w:cs="Arial"/>
                <w:b/>
                <w:bCs/>
                <w:lang w:val="es-ES"/>
              </w:rPr>
            </w:pPr>
            <w:r w:rsidRPr="00AF6EEF">
              <w:rPr>
                <w:rFonts w:cs="Arial"/>
                <w:b/>
                <w:bCs/>
                <w:lang w:val="es-ES"/>
              </w:rPr>
              <w:t>Evento</w:t>
            </w:r>
          </w:p>
        </w:tc>
        <w:tc>
          <w:tcPr>
            <w:tcW w:w="3699" w:type="dxa"/>
            <w:shd w:val="clear" w:color="auto" w:fill="E0E0E0"/>
          </w:tcPr>
          <w:p w14:paraId="537ED274" w14:textId="77777777" w:rsidR="00EE4BDA" w:rsidRPr="00AF6EEF" w:rsidRDefault="00EE4BDA" w:rsidP="00D760FE">
            <w:pPr>
              <w:jc w:val="center"/>
              <w:rPr>
                <w:rFonts w:cs="Arial"/>
                <w:b/>
                <w:bCs/>
                <w:lang w:val="es-ES"/>
              </w:rPr>
            </w:pPr>
            <w:r w:rsidRPr="00AF6EEF">
              <w:rPr>
                <w:rFonts w:cs="Arial"/>
                <w:b/>
                <w:bCs/>
                <w:lang w:val="es-ES"/>
              </w:rPr>
              <w:t>Código Transacción</w:t>
            </w:r>
          </w:p>
        </w:tc>
      </w:tr>
      <w:tr w:rsidR="00EE4BDA" w:rsidRPr="00AF6EEF" w14:paraId="27A8EB2E" w14:textId="77777777">
        <w:tc>
          <w:tcPr>
            <w:tcW w:w="360" w:type="dxa"/>
          </w:tcPr>
          <w:p w14:paraId="514D2BAE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5580" w:type="dxa"/>
          </w:tcPr>
          <w:p w14:paraId="189194E5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99" w:type="dxa"/>
          </w:tcPr>
          <w:p w14:paraId="2409D123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</w:tr>
      <w:tr w:rsidR="00EE4BDA" w:rsidRPr="00AF6EEF" w14:paraId="2E25D7BE" w14:textId="77777777">
        <w:tc>
          <w:tcPr>
            <w:tcW w:w="360" w:type="dxa"/>
          </w:tcPr>
          <w:p w14:paraId="165317C9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5580" w:type="dxa"/>
          </w:tcPr>
          <w:p w14:paraId="0CC425DB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99" w:type="dxa"/>
          </w:tcPr>
          <w:p w14:paraId="5BED0000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</w:tr>
      <w:tr w:rsidR="00EE4BDA" w:rsidRPr="00AF6EEF" w14:paraId="1CABF9C4" w14:textId="77777777">
        <w:tc>
          <w:tcPr>
            <w:tcW w:w="360" w:type="dxa"/>
          </w:tcPr>
          <w:p w14:paraId="7CD26265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5580" w:type="dxa"/>
          </w:tcPr>
          <w:p w14:paraId="2E15BCBF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99" w:type="dxa"/>
          </w:tcPr>
          <w:p w14:paraId="12F6AF33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</w:tr>
    </w:tbl>
    <w:p w14:paraId="0C999D90" w14:textId="77777777" w:rsidR="00EE4BDA" w:rsidRPr="00AF6EEF" w:rsidRDefault="00EE4BDA" w:rsidP="00EE4BDA">
      <w:pPr>
        <w:rPr>
          <w:rFonts w:cs="Arial"/>
          <w:lang w:val="es-ES"/>
        </w:rPr>
      </w:pPr>
    </w:p>
    <w:tbl>
      <w:tblPr>
        <w:tblW w:w="9639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30"/>
        <w:gridCol w:w="3609"/>
      </w:tblGrid>
      <w:tr w:rsidR="00530D5E" w:rsidRPr="00AF6EEF" w14:paraId="46A24D48" w14:textId="77777777" w:rsidTr="00144EDE">
        <w:trPr>
          <w:trHeight w:val="397"/>
          <w:tblHeader/>
        </w:trPr>
        <w:tc>
          <w:tcPr>
            <w:tcW w:w="6030" w:type="dxa"/>
            <w:shd w:val="clear" w:color="auto" w:fill="E0E0E0"/>
          </w:tcPr>
          <w:p w14:paraId="7C3E4A1E" w14:textId="77777777" w:rsidR="00530D5E" w:rsidRPr="00AF6EEF" w:rsidRDefault="00530D5E" w:rsidP="00144ED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Frecuencia de uso </w:t>
            </w:r>
          </w:p>
        </w:tc>
        <w:tc>
          <w:tcPr>
            <w:tcW w:w="3609" w:type="dxa"/>
            <w:shd w:val="clear" w:color="auto" w:fill="E0E0E0"/>
          </w:tcPr>
          <w:p w14:paraId="7CAE5290" w14:textId="77777777" w:rsidR="00530D5E" w:rsidRPr="00AF6EEF" w:rsidRDefault="00530D5E" w:rsidP="00144ED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>Periodo</w:t>
            </w:r>
          </w:p>
        </w:tc>
      </w:tr>
      <w:tr w:rsidR="00530D5E" w:rsidRPr="00AF6EEF" w14:paraId="1FB28F6F" w14:textId="77777777" w:rsidTr="00144EDE">
        <w:tc>
          <w:tcPr>
            <w:tcW w:w="6030" w:type="dxa"/>
          </w:tcPr>
          <w:p w14:paraId="5B7B9D72" w14:textId="77777777" w:rsidR="00530D5E" w:rsidRPr="00AF6EEF" w:rsidRDefault="00530D5E" w:rsidP="00144ED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09" w:type="dxa"/>
          </w:tcPr>
          <w:p w14:paraId="3053F389" w14:textId="77777777" w:rsidR="00530D5E" w:rsidRPr="00AF6EEF" w:rsidRDefault="00530D5E" w:rsidP="00144EDE">
            <w:pPr>
              <w:pStyle w:val="TEXT0"/>
              <w:ind w:left="90" w:firstLine="0"/>
              <w:jc w:val="center"/>
              <w:rPr>
                <w:rFonts w:cs="Arial"/>
                <w:lang w:val="es-ES"/>
              </w:rPr>
            </w:pPr>
          </w:p>
        </w:tc>
      </w:tr>
    </w:tbl>
    <w:p w14:paraId="203565CD" w14:textId="77777777" w:rsidR="00530D5E" w:rsidRPr="00AF6EEF" w:rsidRDefault="00530D5E" w:rsidP="00530D5E">
      <w:pPr>
        <w:rPr>
          <w:rFonts w:cs="Arial"/>
          <w:lang w:val="es-ES"/>
        </w:rPr>
      </w:pPr>
    </w:p>
    <w:tbl>
      <w:tblPr>
        <w:tblW w:w="9639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30"/>
        <w:gridCol w:w="3609"/>
      </w:tblGrid>
      <w:tr w:rsidR="00530D5E" w:rsidRPr="00AF6EEF" w14:paraId="316C0E13" w14:textId="77777777" w:rsidTr="00144EDE">
        <w:trPr>
          <w:trHeight w:val="397"/>
          <w:tblHeader/>
        </w:trPr>
        <w:tc>
          <w:tcPr>
            <w:tcW w:w="6030" w:type="dxa"/>
            <w:shd w:val="clear" w:color="auto" w:fill="E0E0E0"/>
          </w:tcPr>
          <w:p w14:paraId="3B8F2019" w14:textId="77777777" w:rsidR="00530D5E" w:rsidRPr="00AF6EEF" w:rsidRDefault="00530D5E" w:rsidP="00144ED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Volumen de procesamiento </w:t>
            </w:r>
          </w:p>
        </w:tc>
        <w:tc>
          <w:tcPr>
            <w:tcW w:w="3609" w:type="dxa"/>
            <w:shd w:val="clear" w:color="auto" w:fill="E0E0E0"/>
          </w:tcPr>
          <w:p w14:paraId="7CCF2284" w14:textId="77777777" w:rsidR="00530D5E" w:rsidRPr="00AF6EEF" w:rsidRDefault="00530D5E" w:rsidP="00144ED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</w:p>
        </w:tc>
      </w:tr>
      <w:tr w:rsidR="00530D5E" w:rsidRPr="00AF6EEF" w14:paraId="495399EE" w14:textId="77777777" w:rsidTr="00144EDE">
        <w:tc>
          <w:tcPr>
            <w:tcW w:w="6030" w:type="dxa"/>
          </w:tcPr>
          <w:p w14:paraId="1964CCF1" w14:textId="77777777" w:rsidR="00530D5E" w:rsidRPr="00AF6EEF" w:rsidRDefault="00530D5E" w:rsidP="00144ED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09" w:type="dxa"/>
          </w:tcPr>
          <w:p w14:paraId="4B16EB74" w14:textId="77777777" w:rsidR="00530D5E" w:rsidRPr="00AF6EEF" w:rsidRDefault="00530D5E" w:rsidP="00144EDE">
            <w:pPr>
              <w:pStyle w:val="TEXT0"/>
              <w:ind w:left="90" w:firstLine="0"/>
              <w:jc w:val="center"/>
              <w:rPr>
                <w:rFonts w:cs="Arial"/>
                <w:lang w:val="es-ES"/>
              </w:rPr>
            </w:pPr>
          </w:p>
        </w:tc>
      </w:tr>
    </w:tbl>
    <w:p w14:paraId="274522AB" w14:textId="77777777" w:rsidR="00530D5E" w:rsidRPr="00AF6EEF" w:rsidRDefault="00530D5E" w:rsidP="00EE4BDA">
      <w:pPr>
        <w:rPr>
          <w:rFonts w:cs="Arial"/>
          <w:lang w:val="es-ES"/>
        </w:rPr>
      </w:pPr>
    </w:p>
    <w:tbl>
      <w:tblPr>
        <w:tblW w:w="9639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30"/>
        <w:gridCol w:w="3609"/>
      </w:tblGrid>
      <w:tr w:rsidR="00EE4BDA" w:rsidRPr="00AF6EEF" w14:paraId="29050B74" w14:textId="77777777">
        <w:trPr>
          <w:trHeight w:val="397"/>
          <w:tblHeader/>
        </w:trPr>
        <w:tc>
          <w:tcPr>
            <w:tcW w:w="6030" w:type="dxa"/>
            <w:shd w:val="clear" w:color="auto" w:fill="E0E0E0"/>
          </w:tcPr>
          <w:p w14:paraId="224FC07B" w14:textId="77777777" w:rsidR="00EE4BDA" w:rsidRPr="00AF6EEF" w:rsidRDefault="00EE4BDA" w:rsidP="00D760F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>Resultados Esperados</w:t>
            </w:r>
          </w:p>
        </w:tc>
        <w:tc>
          <w:tcPr>
            <w:tcW w:w="3609" w:type="dxa"/>
            <w:shd w:val="clear" w:color="auto" w:fill="E0E0E0"/>
          </w:tcPr>
          <w:p w14:paraId="6897F7A9" w14:textId="77777777" w:rsidR="00EE4BDA" w:rsidRPr="00AF6EEF" w:rsidRDefault="00D13333" w:rsidP="00D760F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>¿Prueba Satisfactoria?</w:t>
            </w:r>
            <w:r w:rsidR="00EE4BDA"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 Sí / No</w:t>
            </w:r>
          </w:p>
        </w:tc>
      </w:tr>
      <w:tr w:rsidR="00EE4BDA" w:rsidRPr="00AF6EEF" w14:paraId="4043E413" w14:textId="77777777">
        <w:tc>
          <w:tcPr>
            <w:tcW w:w="6030" w:type="dxa"/>
          </w:tcPr>
          <w:p w14:paraId="41951AB0" w14:textId="77777777" w:rsidR="00EE4BDA" w:rsidRPr="00AF6EEF" w:rsidRDefault="00EE4BDA" w:rsidP="00D760FE">
            <w:pPr>
              <w:pStyle w:val="TEXT0"/>
              <w:ind w:left="90" w:firstLine="0"/>
              <w:rPr>
                <w:rFonts w:cs="Arial"/>
                <w:lang w:val="es-ES"/>
              </w:rPr>
            </w:pPr>
          </w:p>
        </w:tc>
        <w:tc>
          <w:tcPr>
            <w:tcW w:w="3609" w:type="dxa"/>
          </w:tcPr>
          <w:p w14:paraId="102D9899" w14:textId="77777777" w:rsidR="00EE4BDA" w:rsidRPr="00AF6EEF" w:rsidRDefault="00EE4BDA" w:rsidP="00D760FE">
            <w:pPr>
              <w:pStyle w:val="TEXT0"/>
              <w:ind w:left="90" w:firstLine="0"/>
              <w:jc w:val="center"/>
              <w:rPr>
                <w:rFonts w:cs="Arial"/>
                <w:lang w:val="es-ES"/>
              </w:rPr>
            </w:pPr>
          </w:p>
        </w:tc>
      </w:tr>
    </w:tbl>
    <w:p w14:paraId="0791731D" w14:textId="77777777" w:rsidR="00EE4BDA" w:rsidRPr="00AF6EEF" w:rsidRDefault="00EE4BDA" w:rsidP="00EE4BDA">
      <w:pPr>
        <w:rPr>
          <w:rFonts w:cs="Arial"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EE4BDA" w:rsidRPr="00AF6EEF" w14:paraId="19433EB4" w14:textId="77777777">
        <w:trPr>
          <w:trHeight w:val="438"/>
        </w:trPr>
        <w:tc>
          <w:tcPr>
            <w:tcW w:w="9639" w:type="dxa"/>
            <w:shd w:val="clear" w:color="auto" w:fill="E6E6E6"/>
          </w:tcPr>
          <w:p w14:paraId="71F9DA93" w14:textId="77777777" w:rsidR="00EE4BDA" w:rsidRPr="00AF6EEF" w:rsidRDefault="00EE4BDA" w:rsidP="00D760FE">
            <w:pPr>
              <w:pStyle w:val="TtuloTabla"/>
              <w:widowControl w:val="0"/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 w:rsidRPr="00AF6EEF">
              <w:rPr>
                <w:rFonts w:ascii="Arial" w:hAnsi="Arial" w:cs="Arial"/>
                <w:bCs/>
                <w:sz w:val="20"/>
                <w:lang w:val="es-ES"/>
              </w:rPr>
              <w:t xml:space="preserve">Pantallas de Resultados </w:t>
            </w:r>
          </w:p>
        </w:tc>
      </w:tr>
      <w:tr w:rsidR="00EE4BDA" w:rsidRPr="00AF6EEF" w14:paraId="19803703" w14:textId="77777777">
        <w:trPr>
          <w:trHeight w:val="438"/>
        </w:trPr>
        <w:tc>
          <w:tcPr>
            <w:tcW w:w="9639" w:type="dxa"/>
          </w:tcPr>
          <w:p w14:paraId="43C93843" w14:textId="77777777" w:rsidR="00EE4BDA" w:rsidRPr="00AF6EEF" w:rsidRDefault="00EE4BDA" w:rsidP="00D760FE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66CB2B4E" w14:textId="77777777" w:rsidR="00EE4BDA" w:rsidRPr="00AF6EEF" w:rsidRDefault="00EE4BDA" w:rsidP="00EE4BDA">
      <w:pPr>
        <w:rPr>
          <w:rFonts w:cs="Arial"/>
          <w:lang w:val="es-ES"/>
        </w:rPr>
      </w:pPr>
    </w:p>
    <w:p w14:paraId="1B49388A" w14:textId="77777777" w:rsidR="00EE4BDA" w:rsidRPr="00AF6EEF" w:rsidRDefault="00EE4BDA" w:rsidP="00EE4BDA">
      <w:pPr>
        <w:rPr>
          <w:rFonts w:cs="Arial"/>
          <w:lang w:val="es-ES"/>
        </w:rPr>
      </w:pPr>
    </w:p>
    <w:p w14:paraId="630ABA82" w14:textId="77777777" w:rsidR="00DD6173" w:rsidRPr="00AF6EEF" w:rsidRDefault="00DD6173" w:rsidP="00EE4BDA">
      <w:pPr>
        <w:rPr>
          <w:rFonts w:cs="Arial"/>
          <w:lang w:val="es-ES"/>
        </w:rPr>
      </w:pPr>
    </w:p>
    <w:p w14:paraId="2DA1E5CB" w14:textId="77777777" w:rsidR="00DD6173" w:rsidRPr="00AF6EEF" w:rsidRDefault="00DD6173" w:rsidP="00EE4BDA">
      <w:pPr>
        <w:rPr>
          <w:rFonts w:cs="Arial"/>
          <w:lang w:val="es-ES"/>
        </w:rPr>
      </w:pPr>
    </w:p>
    <w:bookmarkEnd w:id="1"/>
    <w:bookmarkEnd w:id="2"/>
    <w:bookmarkEnd w:id="3"/>
    <w:p w14:paraId="36F96B0C" w14:textId="77777777" w:rsidR="00C919CC" w:rsidRPr="00AF6EEF" w:rsidRDefault="00034835" w:rsidP="001C2F59">
      <w:pPr>
        <w:pStyle w:val="Encabezado"/>
        <w:numPr>
          <w:ilvl w:val="12"/>
          <w:numId w:val="0"/>
        </w:numPr>
        <w:spacing w:after="0"/>
        <w:ind w:left="-142"/>
        <w:jc w:val="left"/>
        <w:rPr>
          <w:rFonts w:cs="Arial"/>
          <w:noProof w:val="0"/>
          <w:snapToGrid w:val="0"/>
          <w:sz w:val="20"/>
          <w:lang w:val="es-ES"/>
        </w:rPr>
      </w:pPr>
      <w:r w:rsidRPr="00AF6EEF">
        <w:rPr>
          <w:rFonts w:cs="Arial"/>
          <w:noProof w:val="0"/>
          <w:snapToGrid w:val="0"/>
          <w:sz w:val="20"/>
          <w:lang w:val="es-ES"/>
        </w:rPr>
        <w:t>FIN</w:t>
      </w:r>
    </w:p>
    <w:sectPr w:rsidR="00C919CC" w:rsidRPr="00AF6EEF" w:rsidSect="00FD49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 w:code="1"/>
      <w:pgMar w:top="1418" w:right="1276" w:bottom="1985" w:left="1134" w:header="567" w:footer="4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D3194" w14:textId="77777777" w:rsidR="00F44C32" w:rsidRDefault="00F44C32">
      <w:r>
        <w:separator/>
      </w:r>
    </w:p>
  </w:endnote>
  <w:endnote w:type="continuationSeparator" w:id="0">
    <w:p w14:paraId="1A053864" w14:textId="77777777" w:rsidR="00F44C32" w:rsidRDefault="00F44C32">
      <w:r>
        <w:continuationSeparator/>
      </w:r>
    </w:p>
  </w:endnote>
  <w:endnote w:type="continuationNotice" w:id="1">
    <w:p w14:paraId="207A1D73" w14:textId="77777777" w:rsidR="00F44C32" w:rsidRDefault="00F44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EBC25" w14:textId="77777777" w:rsidR="00BB48AB" w:rsidRDefault="00BB48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2F304" w14:textId="77777777" w:rsidR="00BB48AB" w:rsidRPr="00834F10" w:rsidRDefault="00BB48AB" w:rsidP="00FD4986">
    <w:pPr>
      <w:pStyle w:val="Piedepgina"/>
      <w:rPr>
        <w:rFonts w:ascii="Calibri" w:hAnsi="Calibri" w:cs="Calibri"/>
        <w:szCs w:val="17"/>
      </w:rPr>
    </w:pPr>
    <w:r w:rsidRPr="00F17F8E">
      <w:rPr>
        <w:rFonts w:ascii="Calibri" w:hAnsi="Calibri" w:cs="Calibri"/>
        <w:i/>
        <w:szCs w:val="17"/>
      </w:rPr>
      <w:t>Información confidencial  - Derechos reservados de autor</w:t>
    </w:r>
    <w:r>
      <w:rPr>
        <w:rFonts w:ascii="Calibri" w:hAnsi="Calibri" w:cs="Calibri"/>
        <w:szCs w:val="17"/>
      </w:rPr>
      <w:t xml:space="preserve"> ©  </w:t>
    </w:r>
    <w:r w:rsidRPr="00CE784C">
      <w:rPr>
        <w:rFonts w:ascii="Calibri" w:hAnsi="Calibri" w:cs="Calibri"/>
        <w:szCs w:val="17"/>
      </w:rPr>
      <w:t xml:space="preserve"> </w:t>
    </w:r>
    <w:r>
      <w:rPr>
        <w:rFonts w:ascii="Calibri" w:hAnsi="Calibri" w:cs="Calibri"/>
        <w:szCs w:val="17"/>
      </w:rPr>
      <w:t xml:space="preserve">                                                                                                     </w:t>
    </w:r>
    <w:r w:rsidRPr="00CE784C">
      <w:rPr>
        <w:rFonts w:ascii="Calibri" w:hAnsi="Calibri" w:cs="Calibri"/>
        <w:szCs w:val="17"/>
      </w:rPr>
      <w:t xml:space="preserve">Página </w:t>
    </w:r>
    <w:r w:rsidRPr="00CE784C">
      <w:rPr>
        <w:rFonts w:ascii="Calibri" w:hAnsi="Calibri" w:cs="Calibri"/>
        <w:szCs w:val="17"/>
      </w:rPr>
      <w:fldChar w:fldCharType="begin"/>
    </w:r>
    <w:r w:rsidRPr="00CE784C">
      <w:rPr>
        <w:rFonts w:ascii="Calibri" w:hAnsi="Calibri" w:cs="Calibri"/>
        <w:szCs w:val="17"/>
      </w:rPr>
      <w:instrText>PAGE</w:instrText>
    </w:r>
    <w:r w:rsidRPr="00CE784C">
      <w:rPr>
        <w:rFonts w:ascii="Calibri" w:hAnsi="Calibri" w:cs="Calibri"/>
        <w:szCs w:val="17"/>
      </w:rPr>
      <w:fldChar w:fldCharType="separate"/>
    </w:r>
    <w:r w:rsidR="004E4990">
      <w:rPr>
        <w:rFonts w:ascii="Calibri" w:hAnsi="Calibri" w:cs="Calibri"/>
        <w:szCs w:val="17"/>
      </w:rPr>
      <w:t>8</w:t>
    </w:r>
    <w:r w:rsidRPr="00CE784C">
      <w:rPr>
        <w:rFonts w:ascii="Calibri" w:hAnsi="Calibri" w:cs="Calibri"/>
        <w:szCs w:val="17"/>
      </w:rPr>
      <w:fldChar w:fldCharType="end"/>
    </w:r>
    <w:r w:rsidRPr="00CE784C">
      <w:rPr>
        <w:rFonts w:ascii="Calibri" w:hAnsi="Calibri" w:cs="Calibri"/>
        <w:szCs w:val="17"/>
      </w:rPr>
      <w:t xml:space="preserve"> de </w:t>
    </w:r>
    <w:r w:rsidRPr="00CE784C">
      <w:rPr>
        <w:rFonts w:ascii="Calibri" w:hAnsi="Calibri" w:cs="Calibri"/>
        <w:szCs w:val="17"/>
      </w:rPr>
      <w:fldChar w:fldCharType="begin"/>
    </w:r>
    <w:r w:rsidRPr="00CE784C">
      <w:rPr>
        <w:rFonts w:ascii="Calibri" w:hAnsi="Calibri" w:cs="Calibri"/>
        <w:szCs w:val="17"/>
      </w:rPr>
      <w:instrText>NUMPAGES</w:instrText>
    </w:r>
    <w:r w:rsidRPr="00CE784C">
      <w:rPr>
        <w:rFonts w:ascii="Calibri" w:hAnsi="Calibri" w:cs="Calibri"/>
        <w:szCs w:val="17"/>
      </w:rPr>
      <w:fldChar w:fldCharType="separate"/>
    </w:r>
    <w:r w:rsidR="004E4990">
      <w:rPr>
        <w:rFonts w:ascii="Calibri" w:hAnsi="Calibri" w:cs="Calibri"/>
        <w:szCs w:val="17"/>
      </w:rPr>
      <w:t>16</w:t>
    </w:r>
    <w:r w:rsidRPr="00CE784C">
      <w:rPr>
        <w:rFonts w:ascii="Calibri" w:hAnsi="Calibri" w:cs="Calibri"/>
        <w:szCs w:val="17"/>
      </w:rPr>
      <w:fldChar w:fldCharType="end"/>
    </w:r>
  </w:p>
  <w:p w14:paraId="12A1BC18" w14:textId="77777777" w:rsidR="00BB48AB" w:rsidRPr="00277201" w:rsidRDefault="00BB48AB" w:rsidP="0027720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F7FC8" w14:textId="77777777" w:rsidR="00BB48AB" w:rsidRDefault="00BB48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D4841" w14:textId="77777777" w:rsidR="00F44C32" w:rsidRDefault="00F44C32">
      <w:r>
        <w:separator/>
      </w:r>
    </w:p>
  </w:footnote>
  <w:footnote w:type="continuationSeparator" w:id="0">
    <w:p w14:paraId="2EDC6519" w14:textId="77777777" w:rsidR="00F44C32" w:rsidRDefault="00F44C32">
      <w:r>
        <w:continuationSeparator/>
      </w:r>
    </w:p>
  </w:footnote>
  <w:footnote w:type="continuationNotice" w:id="1">
    <w:p w14:paraId="3F3384A5" w14:textId="77777777" w:rsidR="00F44C32" w:rsidRDefault="00F44C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4A3A" w14:textId="77777777" w:rsidR="00BB48AB" w:rsidRDefault="00BB48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F4AB6" w14:textId="77777777" w:rsidR="00BB48AB" w:rsidRDefault="00BB48AB"/>
  <w:tbl>
    <w:tblPr>
      <w:tblW w:w="4944" w:type="pct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3186"/>
      <w:gridCol w:w="2228"/>
      <w:gridCol w:w="1883"/>
      <w:gridCol w:w="2395"/>
    </w:tblGrid>
    <w:tr w:rsidR="00BB48AB" w:rsidRPr="0077493A" w14:paraId="3F1E435F" w14:textId="77777777" w:rsidTr="00943F26">
      <w:trPr>
        <w:cantSplit/>
        <w:trHeight w:val="1981"/>
        <w:jc w:val="center"/>
      </w:trPr>
      <w:tc>
        <w:tcPr>
          <w:tcW w:w="1333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B1D0E1" w14:textId="3B1AE9D2" w:rsidR="00BB48AB" w:rsidRPr="00273B41" w:rsidRDefault="00BB48AB" w:rsidP="003A5732">
          <w:pPr>
            <w:pStyle w:val="Encabezado"/>
            <w:rPr>
              <w:rFonts w:ascii="Calibri" w:hAnsi="Calibri" w:cs="Calibri"/>
              <w:color w:val="0000FF"/>
              <w:szCs w:val="22"/>
            </w:rPr>
          </w:pPr>
          <w:r w:rsidRPr="009A4CCE">
            <w:rPr>
              <w:rFonts w:ascii="Calibri" w:hAnsi="Calibri" w:cs="Calibri"/>
              <w:color w:val="0000FF"/>
              <w:szCs w:val="22"/>
              <w:lang w:val="en-US"/>
            </w:rPr>
            <w:drawing>
              <wp:inline distT="0" distB="0" distL="0" distR="0" wp14:anchorId="128903DE" wp14:editId="2D6628AD">
                <wp:extent cx="1879306" cy="938154"/>
                <wp:effectExtent l="0" t="0" r="6985" b="0"/>
                <wp:docPr id="3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4EE409-F7DA-8C11-BF73-730F14FC702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4EE409-F7DA-8C11-BF73-730F14FC702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306" cy="938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5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sdt>
          <w:sdtPr>
            <w:rPr>
              <w:rFonts w:ascii="Calibri" w:hAnsi="Calibri" w:cs="Calibri"/>
              <w:szCs w:val="22"/>
              <w:lang w:val="es-CO"/>
            </w:rPr>
            <w:alias w:val="Título"/>
            <w:tag w:val=""/>
            <w:id w:val="-623611858"/>
            <w:placeholder>
              <w:docPart w:val="93EF9DAD7C9241EE903F53D538A5E5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AA71A63" w14:textId="3F9B682D" w:rsidR="00BB48AB" w:rsidRDefault="00BB48AB" w:rsidP="00943F26">
              <w:pPr>
                <w:pStyle w:val="Encabezado"/>
                <w:tabs>
                  <w:tab w:val="center" w:pos="4143"/>
                </w:tabs>
                <w:rPr>
                  <w:rFonts w:ascii="Calibri" w:hAnsi="Calibri" w:cs="Calibri"/>
                  <w:szCs w:val="22"/>
                  <w:lang w:val="es-CO"/>
                </w:rPr>
              </w:pPr>
              <w:r>
                <w:rPr>
                  <w:rFonts w:ascii="Calibri" w:hAnsi="Calibri" w:cs="Calibri"/>
                  <w:szCs w:val="22"/>
                  <w:lang w:val="es-CO"/>
                </w:rPr>
                <w:t>Control Cambio: Modif. de precio en Condición ZPR1 en ND/NC</w:t>
              </w:r>
            </w:p>
          </w:sdtContent>
        </w:sdt>
        <w:p w14:paraId="37AC1451" w14:textId="77777777" w:rsidR="00BB48AB" w:rsidRDefault="00BB48AB" w:rsidP="00943F26">
          <w:pPr>
            <w:pStyle w:val="Encabezado"/>
            <w:tabs>
              <w:tab w:val="center" w:pos="4143"/>
            </w:tabs>
            <w:rPr>
              <w:rFonts w:ascii="Calibri" w:hAnsi="Calibri" w:cs="Calibri"/>
              <w:szCs w:val="22"/>
              <w:lang w:val="es-CO"/>
            </w:rPr>
          </w:pPr>
        </w:p>
        <w:sdt>
          <w:sdtPr>
            <w:rPr>
              <w:rFonts w:ascii="Calibri" w:hAnsi="Calibri" w:cs="Calibri"/>
              <w:szCs w:val="22"/>
              <w:lang w:val="es-CO"/>
            </w:rPr>
            <w:alias w:val="Categoría"/>
            <w:tag w:val=""/>
            <w:id w:val="-2134623026"/>
            <w:placeholder>
              <w:docPart w:val="6CF81B137A5C4C8C95B8F4EECB83262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5F9444C9" w14:textId="1B3B87FA" w:rsidR="00BB48AB" w:rsidRPr="00943F26" w:rsidRDefault="00BB48AB" w:rsidP="00943F26">
              <w:pPr>
                <w:pStyle w:val="Encabezado"/>
                <w:tabs>
                  <w:tab w:val="center" w:pos="4143"/>
                </w:tabs>
                <w:rPr>
                  <w:rFonts w:ascii="Calibri" w:hAnsi="Calibri" w:cs="Calibri"/>
                  <w:szCs w:val="22"/>
                  <w:lang w:val="es-CO"/>
                </w:rPr>
              </w:pPr>
              <w:r>
                <w:rPr>
                  <w:rFonts w:ascii="Calibri" w:hAnsi="Calibri" w:cs="Calibri"/>
                  <w:szCs w:val="22"/>
                  <w:lang w:val="es-CO"/>
                </w:rPr>
                <w:t>DES019</w:t>
              </w:r>
            </w:p>
          </w:sdtContent>
        </w:sdt>
      </w:tc>
      <w:tc>
        <w:tcPr>
          <w:tcW w:w="1127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61FB94C" w14:textId="77777777" w:rsidR="00BB48AB" w:rsidRPr="00812C81" w:rsidRDefault="00BB48AB" w:rsidP="00D726DD">
          <w:pPr>
            <w:pStyle w:val="Encabezado"/>
            <w:rPr>
              <w:rFonts w:ascii="Calibri" w:hAnsi="Calibri" w:cs="Calibri"/>
              <w:i/>
              <w:color w:val="000000"/>
              <w:szCs w:val="18"/>
            </w:rPr>
          </w:pPr>
          <w:r w:rsidRPr="00812C81">
            <w:rPr>
              <w:rFonts w:ascii="Calibri" w:hAnsi="Calibri" w:cs="Calibri"/>
              <w:i/>
              <w:color w:val="000000"/>
              <w:szCs w:val="18"/>
            </w:rPr>
            <w:t>Mantis o Solman:</w:t>
          </w:r>
        </w:p>
        <w:p w14:paraId="1A147021" w14:textId="77777777" w:rsidR="00BB48AB" w:rsidRDefault="00BB48AB" w:rsidP="00D726DD">
          <w:pPr>
            <w:pStyle w:val="Encabezado"/>
            <w:rPr>
              <w:rFonts w:ascii="Calibri" w:hAnsi="Calibri" w:cs="Calibri"/>
              <w:color w:val="000000"/>
              <w:szCs w:val="18"/>
            </w:rPr>
          </w:pPr>
          <w:sdt>
            <w:sdtPr>
              <w:rPr>
                <w:rFonts w:ascii="Calibri" w:hAnsi="Calibri" w:cs="Calibri"/>
                <w:color w:val="000000"/>
                <w:szCs w:val="18"/>
              </w:rPr>
              <w:alias w:val="Palabras clave"/>
              <w:tag w:val=""/>
              <w:id w:val="1701977812"/>
              <w:placeholder>
                <w:docPart w:val="6C13B02EF445457AB0DF1667641C29A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Pr="00215119">
                <w:rPr>
                  <w:rStyle w:val="Textodelmarcadordeposicin"/>
                </w:rPr>
                <w:t>[Palabras clave]</w:t>
              </w:r>
            </w:sdtContent>
          </w:sdt>
          <w:r w:rsidRPr="002465C2">
            <w:rPr>
              <w:rFonts w:ascii="Calibri" w:hAnsi="Calibri" w:cs="Calibri"/>
              <w:color w:val="000000"/>
              <w:szCs w:val="18"/>
            </w:rPr>
            <w:t xml:space="preserve"> </w:t>
          </w:r>
        </w:p>
        <w:p w14:paraId="1D1E5B76" w14:textId="77777777" w:rsidR="00BB48AB" w:rsidRDefault="00BB48AB" w:rsidP="00D726DD">
          <w:pPr>
            <w:pStyle w:val="Encabezado"/>
            <w:rPr>
              <w:rFonts w:ascii="Calibri" w:hAnsi="Calibri" w:cs="Calibri"/>
              <w:color w:val="000000"/>
              <w:szCs w:val="18"/>
            </w:rPr>
          </w:pPr>
        </w:p>
        <w:p w14:paraId="30A77D8F" w14:textId="77777777" w:rsidR="00BB48AB" w:rsidRPr="00812C81" w:rsidRDefault="00BB48AB" w:rsidP="00D726DD">
          <w:pPr>
            <w:pStyle w:val="Encabezado"/>
            <w:rPr>
              <w:rFonts w:ascii="Calibri" w:hAnsi="Calibri" w:cs="Calibri"/>
              <w:i/>
              <w:color w:val="000000"/>
              <w:szCs w:val="18"/>
            </w:rPr>
          </w:pPr>
          <w:r w:rsidRPr="00812C81">
            <w:rPr>
              <w:rFonts w:ascii="Calibri" w:hAnsi="Calibri" w:cs="Calibri"/>
              <w:i/>
              <w:color w:val="000000"/>
              <w:szCs w:val="18"/>
            </w:rPr>
            <w:t>Fecha Especificacion:</w:t>
          </w:r>
        </w:p>
        <w:sdt>
          <w:sdtPr>
            <w:rPr>
              <w:rFonts w:ascii="Calibri" w:hAnsi="Calibri" w:cs="Calibri"/>
              <w:color w:val="000000"/>
              <w:szCs w:val="22"/>
            </w:rPr>
            <w:alias w:val="Fecha de publicación"/>
            <w:tag w:val=""/>
            <w:id w:val="-51082004"/>
            <w:placeholder>
              <w:docPart w:val="897301E2DA1C45E895B390FB1C8C6A4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2-20T00:00:00Z">
              <w:dateFormat w:val="yyyy/MM/dd"/>
              <w:lid w:val="es-CO"/>
              <w:storeMappedDataAs w:val="dateTime"/>
              <w:calendar w:val="gregorian"/>
            </w:date>
          </w:sdtPr>
          <w:sdtContent>
            <w:p w14:paraId="24889990" w14:textId="6D1005E2" w:rsidR="00BB48AB" w:rsidRPr="003207A0" w:rsidRDefault="00BB48AB" w:rsidP="00D726DD">
              <w:pPr>
                <w:pStyle w:val="Encabezado"/>
                <w:rPr>
                  <w:rFonts w:ascii="Calibri" w:hAnsi="Calibri" w:cs="Calibri"/>
                  <w:color w:val="000000"/>
                  <w:szCs w:val="22"/>
                </w:rPr>
              </w:pPr>
              <w:r>
                <w:rPr>
                  <w:rFonts w:ascii="Calibri" w:hAnsi="Calibri" w:cs="Calibri"/>
                  <w:color w:val="000000"/>
                  <w:szCs w:val="22"/>
                  <w:lang w:val="es-CO"/>
                </w:rPr>
                <w:t>2024/02/20</w:t>
              </w:r>
            </w:p>
          </w:sdtContent>
        </w:sdt>
      </w:tc>
      <w:tc>
        <w:tcPr>
          <w:tcW w:w="1236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77EF26" w14:textId="77777777" w:rsidR="00BB48AB" w:rsidRPr="00273B41" w:rsidRDefault="00BB48AB" w:rsidP="008A107E">
          <w:pPr>
            <w:pStyle w:val="Encabezado"/>
            <w:rPr>
              <w:rFonts w:ascii="Calibri" w:hAnsi="Calibri" w:cs="Calibri"/>
              <w:b w:val="0"/>
              <w:szCs w:val="22"/>
            </w:rPr>
          </w:pPr>
          <w:r>
            <w:rPr>
              <w:b w:val="0"/>
              <w:lang w:val="en-US"/>
            </w:rPr>
            <w:drawing>
              <wp:inline distT="0" distB="0" distL="0" distR="0" wp14:anchorId="5574C644" wp14:editId="7BE70D38">
                <wp:extent cx="1383665" cy="492760"/>
                <wp:effectExtent l="0" t="0" r="0" b="0"/>
                <wp:docPr id="2" name="Imagen 2" descr="Logo Seidor Color (baja) 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Seidor Color (baja) 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70B60B1" w14:textId="77777777" w:rsidR="00BB48AB" w:rsidRPr="00504CEE" w:rsidRDefault="00BB48AB" w:rsidP="00C020DA">
    <w:pPr>
      <w:pStyle w:val="Encabezado"/>
      <w:spacing w:before="120" w:after="0"/>
      <w:jc w:val="both"/>
      <w:rPr>
        <w:color w:val="00008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99BFB" w14:textId="77777777" w:rsidR="00BB48AB" w:rsidRDefault="00BB48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28D6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BD8E96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5D25EA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5DD3F5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CC1A1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37764E6"/>
    <w:multiLevelType w:val="singleLevel"/>
    <w:tmpl w:val="B0A05B72"/>
    <w:lvl w:ilvl="0">
      <w:start w:val="1"/>
      <w:numFmt w:val="lowerLetter"/>
      <w:pStyle w:val="Numbered2"/>
      <w:lvlText w:val="%1)"/>
      <w:lvlJc w:val="left"/>
      <w:pPr>
        <w:tabs>
          <w:tab w:val="num" w:pos="709"/>
        </w:tabs>
        <w:ind w:left="709" w:hanging="425"/>
      </w:pPr>
      <w:rPr>
        <w:rFonts w:ascii="Arial" w:hAnsi="Arial" w:cs="Times New Roman" w:hint="default"/>
        <w:b w:val="0"/>
        <w:i w:val="0"/>
        <w:sz w:val="22"/>
      </w:rPr>
    </w:lvl>
  </w:abstractNum>
  <w:abstractNum w:abstractNumId="6">
    <w:nsid w:val="17C62A02"/>
    <w:multiLevelType w:val="hybridMultilevel"/>
    <w:tmpl w:val="A5A651E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B36C15"/>
    <w:multiLevelType w:val="hybridMultilevel"/>
    <w:tmpl w:val="6DD4F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E4912"/>
    <w:multiLevelType w:val="singleLevel"/>
    <w:tmpl w:val="DFD8F4CA"/>
    <w:lvl w:ilvl="0">
      <w:start w:val="1"/>
      <w:numFmt w:val="decimal"/>
      <w:pStyle w:val="Numbered1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</w:abstractNum>
  <w:abstractNum w:abstractNumId="9">
    <w:nsid w:val="227F1812"/>
    <w:multiLevelType w:val="hybridMultilevel"/>
    <w:tmpl w:val="AC3E79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DB6C5E"/>
    <w:multiLevelType w:val="singleLevel"/>
    <w:tmpl w:val="26803F56"/>
    <w:lvl w:ilvl="0">
      <w:start w:val="1"/>
      <w:numFmt w:val="upperLetter"/>
      <w:pStyle w:val="Appendix"/>
      <w:lvlText w:val="Appendix %1:"/>
      <w:lvlJc w:val="left"/>
      <w:pPr>
        <w:tabs>
          <w:tab w:val="num" w:pos="2126"/>
        </w:tabs>
        <w:ind w:left="2126" w:hanging="2126"/>
      </w:pPr>
      <w:rPr>
        <w:rFonts w:ascii="Arial" w:hAnsi="Arial" w:cs="Times New Roman" w:hint="default"/>
        <w:b/>
        <w:i w:val="0"/>
        <w:sz w:val="32"/>
      </w:rPr>
    </w:lvl>
  </w:abstractNum>
  <w:abstractNum w:abstractNumId="11">
    <w:nsid w:val="294169E2"/>
    <w:multiLevelType w:val="singleLevel"/>
    <w:tmpl w:val="43A2F2A0"/>
    <w:lvl w:ilvl="0">
      <w:start w:val="1"/>
      <w:numFmt w:val="bullet"/>
      <w:pStyle w:val="Bullets2"/>
      <w:lvlText w:val="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</w:rPr>
    </w:lvl>
  </w:abstractNum>
  <w:abstractNum w:abstractNumId="12">
    <w:nsid w:val="2DE97100"/>
    <w:multiLevelType w:val="hybridMultilevel"/>
    <w:tmpl w:val="B36E0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061A7"/>
    <w:multiLevelType w:val="singleLevel"/>
    <w:tmpl w:val="A7A87A8A"/>
    <w:lvl w:ilvl="0">
      <w:start w:val="1"/>
      <w:numFmt w:val="bullet"/>
      <w:pStyle w:val="Bullets3"/>
      <w:lvlText w:val="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b w:val="0"/>
        <w:i w:val="0"/>
        <w:color w:val="000000"/>
        <w:sz w:val="20"/>
      </w:rPr>
    </w:lvl>
  </w:abstractNum>
  <w:abstractNum w:abstractNumId="14">
    <w:nsid w:val="323E3EE5"/>
    <w:multiLevelType w:val="hybridMultilevel"/>
    <w:tmpl w:val="52D8B6A8"/>
    <w:lvl w:ilvl="0" w:tplc="874842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C042B"/>
    <w:multiLevelType w:val="hybridMultilevel"/>
    <w:tmpl w:val="136A321E"/>
    <w:lvl w:ilvl="0" w:tplc="21344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143F7"/>
    <w:multiLevelType w:val="hybridMultilevel"/>
    <w:tmpl w:val="253E4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4D4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83153A1"/>
    <w:multiLevelType w:val="singleLevel"/>
    <w:tmpl w:val="32F2E156"/>
    <w:lvl w:ilvl="0">
      <w:start w:val="1"/>
      <w:numFmt w:val="bullet"/>
      <w:pStyle w:val="Bullets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9">
    <w:nsid w:val="484A7F9C"/>
    <w:multiLevelType w:val="hybridMultilevel"/>
    <w:tmpl w:val="D17406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97F91"/>
    <w:multiLevelType w:val="hybridMultilevel"/>
    <w:tmpl w:val="7ED2DB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B71D8"/>
    <w:multiLevelType w:val="multilevel"/>
    <w:tmpl w:val="444EFAC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272"/>
        </w:tabs>
        <w:ind w:left="3272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426"/>
        </w:tabs>
        <w:ind w:left="2426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62"/>
        </w:tabs>
        <w:ind w:left="186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2">
    <w:nsid w:val="7B845CF5"/>
    <w:multiLevelType w:val="hybridMultilevel"/>
    <w:tmpl w:val="DB641FBE"/>
    <w:lvl w:ilvl="0" w:tplc="963029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D7EA5"/>
    <w:multiLevelType w:val="hybridMultilevel"/>
    <w:tmpl w:val="E78C70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3"/>
  </w:num>
  <w:num w:numId="5">
    <w:abstractNumId w:val="5"/>
  </w:num>
  <w:num w:numId="6">
    <w:abstractNumId w:val="8"/>
  </w:num>
  <w:num w:numId="7">
    <w:abstractNumId w:val="21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  <w:num w:numId="14">
    <w:abstractNumId w:val="17"/>
  </w:num>
  <w:num w:numId="15">
    <w:abstractNumId w:val="12"/>
  </w:num>
  <w:num w:numId="16">
    <w:abstractNumId w:val="7"/>
  </w:num>
  <w:num w:numId="17">
    <w:abstractNumId w:val="15"/>
  </w:num>
  <w:num w:numId="18">
    <w:abstractNumId w:val="14"/>
  </w:num>
  <w:num w:numId="19">
    <w:abstractNumId w:val="19"/>
  </w:num>
  <w:num w:numId="20">
    <w:abstractNumId w:val="16"/>
  </w:num>
  <w:num w:numId="21">
    <w:abstractNumId w:val="23"/>
  </w:num>
  <w:num w:numId="22">
    <w:abstractNumId w:val="20"/>
  </w:num>
  <w:num w:numId="23">
    <w:abstractNumId w:val="6"/>
  </w:num>
  <w:num w:numId="24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54"/>
    <w:rsid w:val="00001276"/>
    <w:rsid w:val="00002B2E"/>
    <w:rsid w:val="00003D54"/>
    <w:rsid w:val="0000615C"/>
    <w:rsid w:val="0000656F"/>
    <w:rsid w:val="000106BB"/>
    <w:rsid w:val="00010BA1"/>
    <w:rsid w:val="00010E8B"/>
    <w:rsid w:val="00012E74"/>
    <w:rsid w:val="000135C0"/>
    <w:rsid w:val="00015691"/>
    <w:rsid w:val="0002100F"/>
    <w:rsid w:val="00022EB7"/>
    <w:rsid w:val="00025109"/>
    <w:rsid w:val="0002742B"/>
    <w:rsid w:val="00027F59"/>
    <w:rsid w:val="00030831"/>
    <w:rsid w:val="00031E57"/>
    <w:rsid w:val="00034190"/>
    <w:rsid w:val="00034835"/>
    <w:rsid w:val="0003496D"/>
    <w:rsid w:val="0003719D"/>
    <w:rsid w:val="00042EE0"/>
    <w:rsid w:val="0004457D"/>
    <w:rsid w:val="00046B91"/>
    <w:rsid w:val="000474BB"/>
    <w:rsid w:val="00053A41"/>
    <w:rsid w:val="00053C48"/>
    <w:rsid w:val="0005596B"/>
    <w:rsid w:val="0005656F"/>
    <w:rsid w:val="000568C7"/>
    <w:rsid w:val="00062D28"/>
    <w:rsid w:val="0006394A"/>
    <w:rsid w:val="000666BE"/>
    <w:rsid w:val="0007298F"/>
    <w:rsid w:val="0007321B"/>
    <w:rsid w:val="00073823"/>
    <w:rsid w:val="00073CB3"/>
    <w:rsid w:val="0008241D"/>
    <w:rsid w:val="000833F8"/>
    <w:rsid w:val="00083F87"/>
    <w:rsid w:val="00084FDD"/>
    <w:rsid w:val="00087B6D"/>
    <w:rsid w:val="0009013E"/>
    <w:rsid w:val="00091099"/>
    <w:rsid w:val="00092678"/>
    <w:rsid w:val="000962A4"/>
    <w:rsid w:val="000A3BC4"/>
    <w:rsid w:val="000A529E"/>
    <w:rsid w:val="000A5CC9"/>
    <w:rsid w:val="000B05B1"/>
    <w:rsid w:val="000B0FC8"/>
    <w:rsid w:val="000B7512"/>
    <w:rsid w:val="000C22A4"/>
    <w:rsid w:val="000C2776"/>
    <w:rsid w:val="000C399C"/>
    <w:rsid w:val="000C7A4A"/>
    <w:rsid w:val="000D3928"/>
    <w:rsid w:val="000D4E06"/>
    <w:rsid w:val="000D602A"/>
    <w:rsid w:val="000D65E2"/>
    <w:rsid w:val="000D6F25"/>
    <w:rsid w:val="000E1227"/>
    <w:rsid w:val="000E22FF"/>
    <w:rsid w:val="000E5F69"/>
    <w:rsid w:val="000E69C9"/>
    <w:rsid w:val="000E7BB4"/>
    <w:rsid w:val="000F1A0A"/>
    <w:rsid w:val="000F3BE5"/>
    <w:rsid w:val="000F5818"/>
    <w:rsid w:val="000F60CA"/>
    <w:rsid w:val="000F7336"/>
    <w:rsid w:val="00100A7C"/>
    <w:rsid w:val="00101DD0"/>
    <w:rsid w:val="0010494C"/>
    <w:rsid w:val="00105173"/>
    <w:rsid w:val="0010599F"/>
    <w:rsid w:val="001069EA"/>
    <w:rsid w:val="00106E8A"/>
    <w:rsid w:val="0011013C"/>
    <w:rsid w:val="00110279"/>
    <w:rsid w:val="00113650"/>
    <w:rsid w:val="0011707B"/>
    <w:rsid w:val="001201D4"/>
    <w:rsid w:val="0012460B"/>
    <w:rsid w:val="00130514"/>
    <w:rsid w:val="00133995"/>
    <w:rsid w:val="001410B1"/>
    <w:rsid w:val="001439C3"/>
    <w:rsid w:val="001440D4"/>
    <w:rsid w:val="00144EDE"/>
    <w:rsid w:val="00150182"/>
    <w:rsid w:val="00152834"/>
    <w:rsid w:val="00152DF6"/>
    <w:rsid w:val="00152F99"/>
    <w:rsid w:val="00156419"/>
    <w:rsid w:val="001612FB"/>
    <w:rsid w:val="00161DE2"/>
    <w:rsid w:val="00163DC7"/>
    <w:rsid w:val="0017285D"/>
    <w:rsid w:val="00173B25"/>
    <w:rsid w:val="001762A1"/>
    <w:rsid w:val="00180BAA"/>
    <w:rsid w:val="00181C9B"/>
    <w:rsid w:val="00184221"/>
    <w:rsid w:val="0018565A"/>
    <w:rsid w:val="00185A33"/>
    <w:rsid w:val="00185C47"/>
    <w:rsid w:val="00185E48"/>
    <w:rsid w:val="001865EA"/>
    <w:rsid w:val="001900FA"/>
    <w:rsid w:val="00190800"/>
    <w:rsid w:val="0019155C"/>
    <w:rsid w:val="00191899"/>
    <w:rsid w:val="0019245C"/>
    <w:rsid w:val="00192C95"/>
    <w:rsid w:val="00194966"/>
    <w:rsid w:val="00195F44"/>
    <w:rsid w:val="001A04B9"/>
    <w:rsid w:val="001A15B5"/>
    <w:rsid w:val="001A1608"/>
    <w:rsid w:val="001A1614"/>
    <w:rsid w:val="001A322C"/>
    <w:rsid w:val="001A3C7D"/>
    <w:rsid w:val="001A5251"/>
    <w:rsid w:val="001B0CFF"/>
    <w:rsid w:val="001B1814"/>
    <w:rsid w:val="001B21C7"/>
    <w:rsid w:val="001B2FFD"/>
    <w:rsid w:val="001B4F57"/>
    <w:rsid w:val="001B6464"/>
    <w:rsid w:val="001B744E"/>
    <w:rsid w:val="001C0448"/>
    <w:rsid w:val="001C1824"/>
    <w:rsid w:val="001C27BC"/>
    <w:rsid w:val="001C2F59"/>
    <w:rsid w:val="001C375D"/>
    <w:rsid w:val="001C6AAD"/>
    <w:rsid w:val="001D5C3A"/>
    <w:rsid w:val="001E1A4D"/>
    <w:rsid w:val="001E228D"/>
    <w:rsid w:val="001E6258"/>
    <w:rsid w:val="001F00F5"/>
    <w:rsid w:val="001F03E1"/>
    <w:rsid w:val="001F0897"/>
    <w:rsid w:val="001F1211"/>
    <w:rsid w:val="001F2AA4"/>
    <w:rsid w:val="001F2C8A"/>
    <w:rsid w:val="00212690"/>
    <w:rsid w:val="002164AE"/>
    <w:rsid w:val="0021685A"/>
    <w:rsid w:val="00220407"/>
    <w:rsid w:val="002266C3"/>
    <w:rsid w:val="0023052C"/>
    <w:rsid w:val="00232EDB"/>
    <w:rsid w:val="0023344C"/>
    <w:rsid w:val="002353F5"/>
    <w:rsid w:val="00235DE2"/>
    <w:rsid w:val="00236BF8"/>
    <w:rsid w:val="00237BE4"/>
    <w:rsid w:val="00240DAE"/>
    <w:rsid w:val="00242A95"/>
    <w:rsid w:val="00243A6E"/>
    <w:rsid w:val="00245E58"/>
    <w:rsid w:val="00250489"/>
    <w:rsid w:val="00250540"/>
    <w:rsid w:val="00250A89"/>
    <w:rsid w:val="002551DF"/>
    <w:rsid w:val="00255CE4"/>
    <w:rsid w:val="0025639A"/>
    <w:rsid w:val="00256FD7"/>
    <w:rsid w:val="002601D8"/>
    <w:rsid w:val="00263B8D"/>
    <w:rsid w:val="00271D34"/>
    <w:rsid w:val="00277201"/>
    <w:rsid w:val="00281762"/>
    <w:rsid w:val="00286EEC"/>
    <w:rsid w:val="002913DE"/>
    <w:rsid w:val="002931D3"/>
    <w:rsid w:val="0029450A"/>
    <w:rsid w:val="00294D79"/>
    <w:rsid w:val="00296EF0"/>
    <w:rsid w:val="002A0014"/>
    <w:rsid w:val="002A1EC7"/>
    <w:rsid w:val="002A6A29"/>
    <w:rsid w:val="002B0EED"/>
    <w:rsid w:val="002B49AB"/>
    <w:rsid w:val="002C3986"/>
    <w:rsid w:val="002C5D46"/>
    <w:rsid w:val="002C638D"/>
    <w:rsid w:val="002D03B1"/>
    <w:rsid w:val="002D2282"/>
    <w:rsid w:val="002D350B"/>
    <w:rsid w:val="002D442F"/>
    <w:rsid w:val="002D6EE0"/>
    <w:rsid w:val="002D726A"/>
    <w:rsid w:val="002E1929"/>
    <w:rsid w:val="002E2E03"/>
    <w:rsid w:val="002F7505"/>
    <w:rsid w:val="00301D5C"/>
    <w:rsid w:val="00302415"/>
    <w:rsid w:val="003036A1"/>
    <w:rsid w:val="0030503F"/>
    <w:rsid w:val="0030541F"/>
    <w:rsid w:val="003057A5"/>
    <w:rsid w:val="00305AA6"/>
    <w:rsid w:val="003144F3"/>
    <w:rsid w:val="00317BC4"/>
    <w:rsid w:val="003218D5"/>
    <w:rsid w:val="003225F6"/>
    <w:rsid w:val="0032290B"/>
    <w:rsid w:val="00324827"/>
    <w:rsid w:val="00327916"/>
    <w:rsid w:val="00327ED3"/>
    <w:rsid w:val="003313C0"/>
    <w:rsid w:val="0033197D"/>
    <w:rsid w:val="003337FE"/>
    <w:rsid w:val="003341B1"/>
    <w:rsid w:val="00337ADF"/>
    <w:rsid w:val="003416BB"/>
    <w:rsid w:val="00343361"/>
    <w:rsid w:val="003459C3"/>
    <w:rsid w:val="00346363"/>
    <w:rsid w:val="00346821"/>
    <w:rsid w:val="00346E75"/>
    <w:rsid w:val="00347461"/>
    <w:rsid w:val="00347BCC"/>
    <w:rsid w:val="00350EB3"/>
    <w:rsid w:val="00354847"/>
    <w:rsid w:val="00357976"/>
    <w:rsid w:val="003610ED"/>
    <w:rsid w:val="0036288E"/>
    <w:rsid w:val="00365EA1"/>
    <w:rsid w:val="003709DE"/>
    <w:rsid w:val="003710EF"/>
    <w:rsid w:val="00371FF6"/>
    <w:rsid w:val="00375FC7"/>
    <w:rsid w:val="00377C9B"/>
    <w:rsid w:val="003825F4"/>
    <w:rsid w:val="00384F85"/>
    <w:rsid w:val="00385C60"/>
    <w:rsid w:val="00386A1B"/>
    <w:rsid w:val="00387143"/>
    <w:rsid w:val="00387239"/>
    <w:rsid w:val="00387C77"/>
    <w:rsid w:val="00387E98"/>
    <w:rsid w:val="003905A5"/>
    <w:rsid w:val="00390DCD"/>
    <w:rsid w:val="00391B82"/>
    <w:rsid w:val="00392721"/>
    <w:rsid w:val="00393FE1"/>
    <w:rsid w:val="00395E6F"/>
    <w:rsid w:val="00395FFE"/>
    <w:rsid w:val="00397D9B"/>
    <w:rsid w:val="003A0133"/>
    <w:rsid w:val="003A4469"/>
    <w:rsid w:val="003A5732"/>
    <w:rsid w:val="003B0AB6"/>
    <w:rsid w:val="003B15AB"/>
    <w:rsid w:val="003B1F46"/>
    <w:rsid w:val="003B1F81"/>
    <w:rsid w:val="003B4865"/>
    <w:rsid w:val="003B58DE"/>
    <w:rsid w:val="003C1505"/>
    <w:rsid w:val="003C305F"/>
    <w:rsid w:val="003C3AC3"/>
    <w:rsid w:val="003C3CCD"/>
    <w:rsid w:val="003C40AD"/>
    <w:rsid w:val="003C4BBC"/>
    <w:rsid w:val="003C6FA7"/>
    <w:rsid w:val="003C77A6"/>
    <w:rsid w:val="003D23B8"/>
    <w:rsid w:val="003D4052"/>
    <w:rsid w:val="003D610D"/>
    <w:rsid w:val="003E0741"/>
    <w:rsid w:val="003E0C96"/>
    <w:rsid w:val="003E1EC8"/>
    <w:rsid w:val="003E1FEB"/>
    <w:rsid w:val="003E4073"/>
    <w:rsid w:val="003E5C21"/>
    <w:rsid w:val="003F10EA"/>
    <w:rsid w:val="003F1ACF"/>
    <w:rsid w:val="003F27F8"/>
    <w:rsid w:val="003F5024"/>
    <w:rsid w:val="00403651"/>
    <w:rsid w:val="0040406D"/>
    <w:rsid w:val="004064D7"/>
    <w:rsid w:val="00410B13"/>
    <w:rsid w:val="00413273"/>
    <w:rsid w:val="004155A6"/>
    <w:rsid w:val="00423066"/>
    <w:rsid w:val="00423B2E"/>
    <w:rsid w:val="004251F5"/>
    <w:rsid w:val="004339E6"/>
    <w:rsid w:val="0043732F"/>
    <w:rsid w:val="004429D1"/>
    <w:rsid w:val="00444969"/>
    <w:rsid w:val="00447B1A"/>
    <w:rsid w:val="004502F5"/>
    <w:rsid w:val="00450CEB"/>
    <w:rsid w:val="00450E60"/>
    <w:rsid w:val="00464D17"/>
    <w:rsid w:val="0047466E"/>
    <w:rsid w:val="004777DD"/>
    <w:rsid w:val="00480CE4"/>
    <w:rsid w:val="00480EA7"/>
    <w:rsid w:val="0048614E"/>
    <w:rsid w:val="00490C0F"/>
    <w:rsid w:val="00493277"/>
    <w:rsid w:val="00496DA7"/>
    <w:rsid w:val="00496E93"/>
    <w:rsid w:val="00497185"/>
    <w:rsid w:val="004979BC"/>
    <w:rsid w:val="004A0A7B"/>
    <w:rsid w:val="004A79BC"/>
    <w:rsid w:val="004A79E8"/>
    <w:rsid w:val="004B02A6"/>
    <w:rsid w:val="004C15C4"/>
    <w:rsid w:val="004C191B"/>
    <w:rsid w:val="004C2653"/>
    <w:rsid w:val="004C280F"/>
    <w:rsid w:val="004C2B17"/>
    <w:rsid w:val="004C54CC"/>
    <w:rsid w:val="004C6EE1"/>
    <w:rsid w:val="004C77BF"/>
    <w:rsid w:val="004D5696"/>
    <w:rsid w:val="004E159B"/>
    <w:rsid w:val="004E48A2"/>
    <w:rsid w:val="004E4990"/>
    <w:rsid w:val="004E7249"/>
    <w:rsid w:val="004F0CA8"/>
    <w:rsid w:val="004F1FD1"/>
    <w:rsid w:val="004F25BA"/>
    <w:rsid w:val="0050208F"/>
    <w:rsid w:val="00502E9B"/>
    <w:rsid w:val="0050337D"/>
    <w:rsid w:val="00504CEE"/>
    <w:rsid w:val="00505FA1"/>
    <w:rsid w:val="005072B4"/>
    <w:rsid w:val="00510162"/>
    <w:rsid w:val="00510F79"/>
    <w:rsid w:val="00512288"/>
    <w:rsid w:val="00513031"/>
    <w:rsid w:val="0051320F"/>
    <w:rsid w:val="005136DF"/>
    <w:rsid w:val="00515648"/>
    <w:rsid w:val="00515B75"/>
    <w:rsid w:val="005164C1"/>
    <w:rsid w:val="005170FD"/>
    <w:rsid w:val="0051789A"/>
    <w:rsid w:val="0052462D"/>
    <w:rsid w:val="00525863"/>
    <w:rsid w:val="00525C43"/>
    <w:rsid w:val="005268A7"/>
    <w:rsid w:val="00527824"/>
    <w:rsid w:val="00530D5E"/>
    <w:rsid w:val="00532FDC"/>
    <w:rsid w:val="00536693"/>
    <w:rsid w:val="005428C5"/>
    <w:rsid w:val="00543741"/>
    <w:rsid w:val="00543B4B"/>
    <w:rsid w:val="005462D5"/>
    <w:rsid w:val="00547100"/>
    <w:rsid w:val="00547914"/>
    <w:rsid w:val="005517A2"/>
    <w:rsid w:val="00551F48"/>
    <w:rsid w:val="00555554"/>
    <w:rsid w:val="00556297"/>
    <w:rsid w:val="00556733"/>
    <w:rsid w:val="0055795B"/>
    <w:rsid w:val="005603F0"/>
    <w:rsid w:val="0056064C"/>
    <w:rsid w:val="005655D6"/>
    <w:rsid w:val="005668F3"/>
    <w:rsid w:val="0056787B"/>
    <w:rsid w:val="00570654"/>
    <w:rsid w:val="00571256"/>
    <w:rsid w:val="00573699"/>
    <w:rsid w:val="0057389E"/>
    <w:rsid w:val="00575072"/>
    <w:rsid w:val="00575249"/>
    <w:rsid w:val="005806CE"/>
    <w:rsid w:val="005822C4"/>
    <w:rsid w:val="0058741F"/>
    <w:rsid w:val="00594016"/>
    <w:rsid w:val="005941CA"/>
    <w:rsid w:val="00594693"/>
    <w:rsid w:val="005964EF"/>
    <w:rsid w:val="0059776F"/>
    <w:rsid w:val="005A06B1"/>
    <w:rsid w:val="005A07B5"/>
    <w:rsid w:val="005A09FD"/>
    <w:rsid w:val="005A14BD"/>
    <w:rsid w:val="005A19D6"/>
    <w:rsid w:val="005A1F8D"/>
    <w:rsid w:val="005A3411"/>
    <w:rsid w:val="005A7794"/>
    <w:rsid w:val="005A788F"/>
    <w:rsid w:val="005B345A"/>
    <w:rsid w:val="005B3A4A"/>
    <w:rsid w:val="005B56AF"/>
    <w:rsid w:val="005B58B2"/>
    <w:rsid w:val="005C19DA"/>
    <w:rsid w:val="005C22F5"/>
    <w:rsid w:val="005C2B8B"/>
    <w:rsid w:val="005C488F"/>
    <w:rsid w:val="005C69F1"/>
    <w:rsid w:val="005C6C7C"/>
    <w:rsid w:val="005D04BA"/>
    <w:rsid w:val="005D054C"/>
    <w:rsid w:val="005D2AFA"/>
    <w:rsid w:val="005D316D"/>
    <w:rsid w:val="005D367E"/>
    <w:rsid w:val="005D5919"/>
    <w:rsid w:val="005D686A"/>
    <w:rsid w:val="005D75BC"/>
    <w:rsid w:val="005E35D2"/>
    <w:rsid w:val="005E3EDD"/>
    <w:rsid w:val="005E7E8F"/>
    <w:rsid w:val="005F19BC"/>
    <w:rsid w:val="005F497F"/>
    <w:rsid w:val="005F7607"/>
    <w:rsid w:val="005F7AC4"/>
    <w:rsid w:val="0060017B"/>
    <w:rsid w:val="00600622"/>
    <w:rsid w:val="00600CFC"/>
    <w:rsid w:val="00601D9F"/>
    <w:rsid w:val="00603C12"/>
    <w:rsid w:val="0060633C"/>
    <w:rsid w:val="00606816"/>
    <w:rsid w:val="00606F40"/>
    <w:rsid w:val="00607A36"/>
    <w:rsid w:val="00607B40"/>
    <w:rsid w:val="0061038A"/>
    <w:rsid w:val="006107B6"/>
    <w:rsid w:val="0061240D"/>
    <w:rsid w:val="006134AB"/>
    <w:rsid w:val="00613F77"/>
    <w:rsid w:val="0061447F"/>
    <w:rsid w:val="00615C81"/>
    <w:rsid w:val="006161E0"/>
    <w:rsid w:val="00617DC4"/>
    <w:rsid w:val="00622B5F"/>
    <w:rsid w:val="00623394"/>
    <w:rsid w:val="006339A4"/>
    <w:rsid w:val="00634E3F"/>
    <w:rsid w:val="00637315"/>
    <w:rsid w:val="0064109B"/>
    <w:rsid w:val="00641C0A"/>
    <w:rsid w:val="00641FD5"/>
    <w:rsid w:val="00642622"/>
    <w:rsid w:val="006473CF"/>
    <w:rsid w:val="00647A07"/>
    <w:rsid w:val="00651FB0"/>
    <w:rsid w:val="00657811"/>
    <w:rsid w:val="00663299"/>
    <w:rsid w:val="006664EC"/>
    <w:rsid w:val="00670068"/>
    <w:rsid w:val="0067613F"/>
    <w:rsid w:val="00676179"/>
    <w:rsid w:val="00684D9B"/>
    <w:rsid w:val="00685512"/>
    <w:rsid w:val="006860B2"/>
    <w:rsid w:val="00690695"/>
    <w:rsid w:val="00690C2F"/>
    <w:rsid w:val="00691A0D"/>
    <w:rsid w:val="006920BC"/>
    <w:rsid w:val="00693866"/>
    <w:rsid w:val="00696D42"/>
    <w:rsid w:val="0069760B"/>
    <w:rsid w:val="00697BB0"/>
    <w:rsid w:val="006A16BD"/>
    <w:rsid w:val="006A1730"/>
    <w:rsid w:val="006A2DE9"/>
    <w:rsid w:val="006A3542"/>
    <w:rsid w:val="006A6760"/>
    <w:rsid w:val="006B04CB"/>
    <w:rsid w:val="006B1D7A"/>
    <w:rsid w:val="006B2A09"/>
    <w:rsid w:val="006B2F39"/>
    <w:rsid w:val="006B3BAD"/>
    <w:rsid w:val="006C0017"/>
    <w:rsid w:val="006C19BE"/>
    <w:rsid w:val="006C1B36"/>
    <w:rsid w:val="006C24A9"/>
    <w:rsid w:val="006C4247"/>
    <w:rsid w:val="006C4EF8"/>
    <w:rsid w:val="006D0194"/>
    <w:rsid w:val="006D0EAC"/>
    <w:rsid w:val="006D145C"/>
    <w:rsid w:val="006D2811"/>
    <w:rsid w:val="006D5921"/>
    <w:rsid w:val="006D5A3A"/>
    <w:rsid w:val="006E1115"/>
    <w:rsid w:val="006E230D"/>
    <w:rsid w:val="006E2A2B"/>
    <w:rsid w:val="006E2D59"/>
    <w:rsid w:val="006F0CED"/>
    <w:rsid w:val="006F0FA1"/>
    <w:rsid w:val="006F6B0F"/>
    <w:rsid w:val="006F7EC6"/>
    <w:rsid w:val="00700217"/>
    <w:rsid w:val="00700639"/>
    <w:rsid w:val="00703D7C"/>
    <w:rsid w:val="00704608"/>
    <w:rsid w:val="00704A96"/>
    <w:rsid w:val="007058B6"/>
    <w:rsid w:val="00711108"/>
    <w:rsid w:val="00716125"/>
    <w:rsid w:val="0072331E"/>
    <w:rsid w:val="0072618A"/>
    <w:rsid w:val="007263D1"/>
    <w:rsid w:val="007278AF"/>
    <w:rsid w:val="00727F0A"/>
    <w:rsid w:val="0073145A"/>
    <w:rsid w:val="00733942"/>
    <w:rsid w:val="007366C1"/>
    <w:rsid w:val="007371AD"/>
    <w:rsid w:val="0073733B"/>
    <w:rsid w:val="00737EE4"/>
    <w:rsid w:val="00740E02"/>
    <w:rsid w:val="00744C4B"/>
    <w:rsid w:val="007458AA"/>
    <w:rsid w:val="00750EC8"/>
    <w:rsid w:val="00751D16"/>
    <w:rsid w:val="00754ED2"/>
    <w:rsid w:val="0075678A"/>
    <w:rsid w:val="007632D4"/>
    <w:rsid w:val="00764F31"/>
    <w:rsid w:val="00765856"/>
    <w:rsid w:val="0076660E"/>
    <w:rsid w:val="007708DB"/>
    <w:rsid w:val="007712CB"/>
    <w:rsid w:val="007819BB"/>
    <w:rsid w:val="00783C17"/>
    <w:rsid w:val="007855F8"/>
    <w:rsid w:val="00791446"/>
    <w:rsid w:val="0079195F"/>
    <w:rsid w:val="007929FF"/>
    <w:rsid w:val="007A0CB1"/>
    <w:rsid w:val="007A275C"/>
    <w:rsid w:val="007A3A90"/>
    <w:rsid w:val="007B06BF"/>
    <w:rsid w:val="007B2D3D"/>
    <w:rsid w:val="007B30F1"/>
    <w:rsid w:val="007B512E"/>
    <w:rsid w:val="007B654D"/>
    <w:rsid w:val="007B6724"/>
    <w:rsid w:val="007B6F2F"/>
    <w:rsid w:val="007B7476"/>
    <w:rsid w:val="007C3605"/>
    <w:rsid w:val="007C49AC"/>
    <w:rsid w:val="007C7E59"/>
    <w:rsid w:val="007D3DB1"/>
    <w:rsid w:val="007D59ED"/>
    <w:rsid w:val="007D6123"/>
    <w:rsid w:val="007D6CEE"/>
    <w:rsid w:val="007E319F"/>
    <w:rsid w:val="007E449B"/>
    <w:rsid w:val="007E5E89"/>
    <w:rsid w:val="007E616F"/>
    <w:rsid w:val="007F37DF"/>
    <w:rsid w:val="007F561A"/>
    <w:rsid w:val="007F61A0"/>
    <w:rsid w:val="007F6BC3"/>
    <w:rsid w:val="008032A0"/>
    <w:rsid w:val="00805204"/>
    <w:rsid w:val="0080724E"/>
    <w:rsid w:val="00812C81"/>
    <w:rsid w:val="0082013A"/>
    <w:rsid w:val="00824B44"/>
    <w:rsid w:val="00825E29"/>
    <w:rsid w:val="00833497"/>
    <w:rsid w:val="008335DC"/>
    <w:rsid w:val="00833FC2"/>
    <w:rsid w:val="0083565D"/>
    <w:rsid w:val="00845D79"/>
    <w:rsid w:val="00851813"/>
    <w:rsid w:val="0085399A"/>
    <w:rsid w:val="00857FD8"/>
    <w:rsid w:val="00863292"/>
    <w:rsid w:val="008639B0"/>
    <w:rsid w:val="00864A08"/>
    <w:rsid w:val="00865743"/>
    <w:rsid w:val="008757B1"/>
    <w:rsid w:val="0087589F"/>
    <w:rsid w:val="0087757F"/>
    <w:rsid w:val="00884780"/>
    <w:rsid w:val="008848E4"/>
    <w:rsid w:val="00885AB6"/>
    <w:rsid w:val="0089124F"/>
    <w:rsid w:val="008955BA"/>
    <w:rsid w:val="008960FF"/>
    <w:rsid w:val="008A0002"/>
    <w:rsid w:val="008A107E"/>
    <w:rsid w:val="008A49DA"/>
    <w:rsid w:val="008B4116"/>
    <w:rsid w:val="008B4224"/>
    <w:rsid w:val="008B49FF"/>
    <w:rsid w:val="008B7566"/>
    <w:rsid w:val="008C15CD"/>
    <w:rsid w:val="008C1FB5"/>
    <w:rsid w:val="008C3724"/>
    <w:rsid w:val="008C3824"/>
    <w:rsid w:val="008D3D39"/>
    <w:rsid w:val="008D6607"/>
    <w:rsid w:val="008D708E"/>
    <w:rsid w:val="008D767A"/>
    <w:rsid w:val="008E36C4"/>
    <w:rsid w:val="008E3BB1"/>
    <w:rsid w:val="008E465D"/>
    <w:rsid w:val="008E563A"/>
    <w:rsid w:val="008E6E06"/>
    <w:rsid w:val="008E7959"/>
    <w:rsid w:val="008F3AA2"/>
    <w:rsid w:val="008F59FD"/>
    <w:rsid w:val="00900101"/>
    <w:rsid w:val="009003C4"/>
    <w:rsid w:val="00901D38"/>
    <w:rsid w:val="00902C29"/>
    <w:rsid w:val="009034F8"/>
    <w:rsid w:val="00903729"/>
    <w:rsid w:val="00907AE7"/>
    <w:rsid w:val="009173D1"/>
    <w:rsid w:val="00917765"/>
    <w:rsid w:val="009319CF"/>
    <w:rsid w:val="0093204E"/>
    <w:rsid w:val="009321D6"/>
    <w:rsid w:val="009325B2"/>
    <w:rsid w:val="00935412"/>
    <w:rsid w:val="00936F8B"/>
    <w:rsid w:val="009423BC"/>
    <w:rsid w:val="00942E04"/>
    <w:rsid w:val="00943F26"/>
    <w:rsid w:val="00945346"/>
    <w:rsid w:val="0094762B"/>
    <w:rsid w:val="00947DD0"/>
    <w:rsid w:val="00950054"/>
    <w:rsid w:val="0095083C"/>
    <w:rsid w:val="0095412B"/>
    <w:rsid w:val="00955D55"/>
    <w:rsid w:val="009605BB"/>
    <w:rsid w:val="00960A18"/>
    <w:rsid w:val="00960EC4"/>
    <w:rsid w:val="0096123B"/>
    <w:rsid w:val="00961B5C"/>
    <w:rsid w:val="009644A3"/>
    <w:rsid w:val="00964AFA"/>
    <w:rsid w:val="0096530B"/>
    <w:rsid w:val="00965E46"/>
    <w:rsid w:val="0096631C"/>
    <w:rsid w:val="00967A30"/>
    <w:rsid w:val="00972F54"/>
    <w:rsid w:val="00974D9D"/>
    <w:rsid w:val="00975FEB"/>
    <w:rsid w:val="00976A5C"/>
    <w:rsid w:val="00980AA3"/>
    <w:rsid w:val="009855DC"/>
    <w:rsid w:val="0098585F"/>
    <w:rsid w:val="00990C12"/>
    <w:rsid w:val="009920A5"/>
    <w:rsid w:val="00992F69"/>
    <w:rsid w:val="009946B5"/>
    <w:rsid w:val="00994DC8"/>
    <w:rsid w:val="00995926"/>
    <w:rsid w:val="00997EAA"/>
    <w:rsid w:val="009A07B6"/>
    <w:rsid w:val="009A1C54"/>
    <w:rsid w:val="009A4556"/>
    <w:rsid w:val="009A4CCE"/>
    <w:rsid w:val="009A6ED3"/>
    <w:rsid w:val="009B5D41"/>
    <w:rsid w:val="009B623C"/>
    <w:rsid w:val="009C0787"/>
    <w:rsid w:val="009C4FDE"/>
    <w:rsid w:val="009C5D6A"/>
    <w:rsid w:val="009C692B"/>
    <w:rsid w:val="009C72EB"/>
    <w:rsid w:val="009D1491"/>
    <w:rsid w:val="009D457A"/>
    <w:rsid w:val="009D59E7"/>
    <w:rsid w:val="009E2BA8"/>
    <w:rsid w:val="009E3B1E"/>
    <w:rsid w:val="009E3F36"/>
    <w:rsid w:val="009E6F92"/>
    <w:rsid w:val="009F08FB"/>
    <w:rsid w:val="009F18DE"/>
    <w:rsid w:val="009F29DA"/>
    <w:rsid w:val="009F52A5"/>
    <w:rsid w:val="009F5780"/>
    <w:rsid w:val="009F652D"/>
    <w:rsid w:val="00A07C46"/>
    <w:rsid w:val="00A10975"/>
    <w:rsid w:val="00A1176C"/>
    <w:rsid w:val="00A12868"/>
    <w:rsid w:val="00A12D36"/>
    <w:rsid w:val="00A16023"/>
    <w:rsid w:val="00A17F29"/>
    <w:rsid w:val="00A2035F"/>
    <w:rsid w:val="00A209C7"/>
    <w:rsid w:val="00A30AED"/>
    <w:rsid w:val="00A33425"/>
    <w:rsid w:val="00A3694D"/>
    <w:rsid w:val="00A4359A"/>
    <w:rsid w:val="00A44156"/>
    <w:rsid w:val="00A44811"/>
    <w:rsid w:val="00A46118"/>
    <w:rsid w:val="00A5626D"/>
    <w:rsid w:val="00A57394"/>
    <w:rsid w:val="00A578D0"/>
    <w:rsid w:val="00A579F4"/>
    <w:rsid w:val="00A63970"/>
    <w:rsid w:val="00A64996"/>
    <w:rsid w:val="00A65538"/>
    <w:rsid w:val="00A65583"/>
    <w:rsid w:val="00A725B7"/>
    <w:rsid w:val="00A76E4B"/>
    <w:rsid w:val="00A82C29"/>
    <w:rsid w:val="00A84D01"/>
    <w:rsid w:val="00A87C17"/>
    <w:rsid w:val="00A92011"/>
    <w:rsid w:val="00A92D21"/>
    <w:rsid w:val="00A957BB"/>
    <w:rsid w:val="00A9581D"/>
    <w:rsid w:val="00A96B1A"/>
    <w:rsid w:val="00A970F5"/>
    <w:rsid w:val="00A97AB1"/>
    <w:rsid w:val="00AA3E06"/>
    <w:rsid w:val="00AB05E2"/>
    <w:rsid w:val="00AB0DAA"/>
    <w:rsid w:val="00AB2817"/>
    <w:rsid w:val="00AB4E72"/>
    <w:rsid w:val="00AC04B1"/>
    <w:rsid w:val="00AC1E83"/>
    <w:rsid w:val="00AC2F26"/>
    <w:rsid w:val="00AC34B8"/>
    <w:rsid w:val="00AC5123"/>
    <w:rsid w:val="00AD0AD0"/>
    <w:rsid w:val="00AD2194"/>
    <w:rsid w:val="00AE0BA7"/>
    <w:rsid w:val="00AE1F09"/>
    <w:rsid w:val="00AE2429"/>
    <w:rsid w:val="00AE33D9"/>
    <w:rsid w:val="00AE5706"/>
    <w:rsid w:val="00AE6072"/>
    <w:rsid w:val="00AE607F"/>
    <w:rsid w:val="00AE71EE"/>
    <w:rsid w:val="00AF6EEF"/>
    <w:rsid w:val="00B01948"/>
    <w:rsid w:val="00B04097"/>
    <w:rsid w:val="00B05C49"/>
    <w:rsid w:val="00B1067B"/>
    <w:rsid w:val="00B22059"/>
    <w:rsid w:val="00B22FB8"/>
    <w:rsid w:val="00B239FE"/>
    <w:rsid w:val="00B23B73"/>
    <w:rsid w:val="00B25F4B"/>
    <w:rsid w:val="00B27002"/>
    <w:rsid w:val="00B2728D"/>
    <w:rsid w:val="00B2799B"/>
    <w:rsid w:val="00B27B3A"/>
    <w:rsid w:val="00B3234A"/>
    <w:rsid w:val="00B32B30"/>
    <w:rsid w:val="00B338CC"/>
    <w:rsid w:val="00B33EDB"/>
    <w:rsid w:val="00B35959"/>
    <w:rsid w:val="00B35CE0"/>
    <w:rsid w:val="00B40124"/>
    <w:rsid w:val="00B42690"/>
    <w:rsid w:val="00B43245"/>
    <w:rsid w:val="00B448B1"/>
    <w:rsid w:val="00B465AE"/>
    <w:rsid w:val="00B507A2"/>
    <w:rsid w:val="00B51A9A"/>
    <w:rsid w:val="00B51C96"/>
    <w:rsid w:val="00B5367B"/>
    <w:rsid w:val="00B54132"/>
    <w:rsid w:val="00B57944"/>
    <w:rsid w:val="00B60C13"/>
    <w:rsid w:val="00B61A82"/>
    <w:rsid w:val="00B65E5F"/>
    <w:rsid w:val="00B75B2B"/>
    <w:rsid w:val="00B75D84"/>
    <w:rsid w:val="00B80721"/>
    <w:rsid w:val="00B85A1E"/>
    <w:rsid w:val="00B8630D"/>
    <w:rsid w:val="00B90E6E"/>
    <w:rsid w:val="00B93529"/>
    <w:rsid w:val="00BA2554"/>
    <w:rsid w:val="00BA4618"/>
    <w:rsid w:val="00BA5788"/>
    <w:rsid w:val="00BA5B67"/>
    <w:rsid w:val="00BB0647"/>
    <w:rsid w:val="00BB0B28"/>
    <w:rsid w:val="00BB3300"/>
    <w:rsid w:val="00BB4400"/>
    <w:rsid w:val="00BB48AB"/>
    <w:rsid w:val="00BB5ADD"/>
    <w:rsid w:val="00BC3603"/>
    <w:rsid w:val="00BC3C14"/>
    <w:rsid w:val="00BC5F93"/>
    <w:rsid w:val="00BD402F"/>
    <w:rsid w:val="00BD445D"/>
    <w:rsid w:val="00BD4EA0"/>
    <w:rsid w:val="00BD5F7E"/>
    <w:rsid w:val="00BD60D0"/>
    <w:rsid w:val="00BD6415"/>
    <w:rsid w:val="00BD6857"/>
    <w:rsid w:val="00BE14EC"/>
    <w:rsid w:val="00BE1740"/>
    <w:rsid w:val="00BE4726"/>
    <w:rsid w:val="00BE72A4"/>
    <w:rsid w:val="00BE7AD1"/>
    <w:rsid w:val="00BF49C0"/>
    <w:rsid w:val="00C0136D"/>
    <w:rsid w:val="00C020DA"/>
    <w:rsid w:val="00C02877"/>
    <w:rsid w:val="00C037AE"/>
    <w:rsid w:val="00C050A9"/>
    <w:rsid w:val="00C07356"/>
    <w:rsid w:val="00C07B61"/>
    <w:rsid w:val="00C10491"/>
    <w:rsid w:val="00C10C50"/>
    <w:rsid w:val="00C130CF"/>
    <w:rsid w:val="00C133CE"/>
    <w:rsid w:val="00C13819"/>
    <w:rsid w:val="00C208C4"/>
    <w:rsid w:val="00C21389"/>
    <w:rsid w:val="00C232B6"/>
    <w:rsid w:val="00C24FA0"/>
    <w:rsid w:val="00C24FD5"/>
    <w:rsid w:val="00C36463"/>
    <w:rsid w:val="00C44D52"/>
    <w:rsid w:val="00C456EC"/>
    <w:rsid w:val="00C4662F"/>
    <w:rsid w:val="00C50A9F"/>
    <w:rsid w:val="00C50BFE"/>
    <w:rsid w:val="00C50D68"/>
    <w:rsid w:val="00C51ABF"/>
    <w:rsid w:val="00C520F0"/>
    <w:rsid w:val="00C54075"/>
    <w:rsid w:val="00C5413E"/>
    <w:rsid w:val="00C544B7"/>
    <w:rsid w:val="00C564E8"/>
    <w:rsid w:val="00C60088"/>
    <w:rsid w:val="00C6107E"/>
    <w:rsid w:val="00C623F7"/>
    <w:rsid w:val="00C62A47"/>
    <w:rsid w:val="00C65A16"/>
    <w:rsid w:val="00C667A2"/>
    <w:rsid w:val="00C67D4E"/>
    <w:rsid w:val="00C715A3"/>
    <w:rsid w:val="00C72C82"/>
    <w:rsid w:val="00C73766"/>
    <w:rsid w:val="00C753E0"/>
    <w:rsid w:val="00C7657E"/>
    <w:rsid w:val="00C771A3"/>
    <w:rsid w:val="00C82672"/>
    <w:rsid w:val="00C85161"/>
    <w:rsid w:val="00C85B0B"/>
    <w:rsid w:val="00C904D5"/>
    <w:rsid w:val="00C91782"/>
    <w:rsid w:val="00C919CC"/>
    <w:rsid w:val="00C9335C"/>
    <w:rsid w:val="00C95905"/>
    <w:rsid w:val="00CA0502"/>
    <w:rsid w:val="00CA47E2"/>
    <w:rsid w:val="00CA5F65"/>
    <w:rsid w:val="00CA6621"/>
    <w:rsid w:val="00CA66B9"/>
    <w:rsid w:val="00CA7A86"/>
    <w:rsid w:val="00CB0158"/>
    <w:rsid w:val="00CB065B"/>
    <w:rsid w:val="00CB19B4"/>
    <w:rsid w:val="00CB201A"/>
    <w:rsid w:val="00CB2964"/>
    <w:rsid w:val="00CB2FCD"/>
    <w:rsid w:val="00CB5F90"/>
    <w:rsid w:val="00CB778A"/>
    <w:rsid w:val="00CC0CE2"/>
    <w:rsid w:val="00CC1B1A"/>
    <w:rsid w:val="00CC2AFE"/>
    <w:rsid w:val="00CC2E7C"/>
    <w:rsid w:val="00CC3F58"/>
    <w:rsid w:val="00CC5126"/>
    <w:rsid w:val="00CC75F1"/>
    <w:rsid w:val="00CD2524"/>
    <w:rsid w:val="00CD281C"/>
    <w:rsid w:val="00CD43AD"/>
    <w:rsid w:val="00CD574A"/>
    <w:rsid w:val="00CD75A7"/>
    <w:rsid w:val="00CE1743"/>
    <w:rsid w:val="00CE4C0F"/>
    <w:rsid w:val="00CE632D"/>
    <w:rsid w:val="00CE6B8A"/>
    <w:rsid w:val="00CF05F9"/>
    <w:rsid w:val="00CF5AC7"/>
    <w:rsid w:val="00D00D4E"/>
    <w:rsid w:val="00D03E6F"/>
    <w:rsid w:val="00D03F2C"/>
    <w:rsid w:val="00D0639D"/>
    <w:rsid w:val="00D0640F"/>
    <w:rsid w:val="00D07493"/>
    <w:rsid w:val="00D10D7C"/>
    <w:rsid w:val="00D13333"/>
    <w:rsid w:val="00D13C93"/>
    <w:rsid w:val="00D14F10"/>
    <w:rsid w:val="00D15131"/>
    <w:rsid w:val="00D159BB"/>
    <w:rsid w:val="00D16A75"/>
    <w:rsid w:val="00D17B65"/>
    <w:rsid w:val="00D21932"/>
    <w:rsid w:val="00D25480"/>
    <w:rsid w:val="00D263D3"/>
    <w:rsid w:val="00D31FAA"/>
    <w:rsid w:val="00D33C33"/>
    <w:rsid w:val="00D36C68"/>
    <w:rsid w:val="00D44799"/>
    <w:rsid w:val="00D447C8"/>
    <w:rsid w:val="00D44D71"/>
    <w:rsid w:val="00D44DBA"/>
    <w:rsid w:val="00D47A7B"/>
    <w:rsid w:val="00D47AE0"/>
    <w:rsid w:val="00D50375"/>
    <w:rsid w:val="00D525D9"/>
    <w:rsid w:val="00D5351B"/>
    <w:rsid w:val="00D53821"/>
    <w:rsid w:val="00D546B6"/>
    <w:rsid w:val="00D54FD7"/>
    <w:rsid w:val="00D57538"/>
    <w:rsid w:val="00D57C86"/>
    <w:rsid w:val="00D60927"/>
    <w:rsid w:val="00D61294"/>
    <w:rsid w:val="00D65DC6"/>
    <w:rsid w:val="00D7068C"/>
    <w:rsid w:val="00D726DD"/>
    <w:rsid w:val="00D72CB8"/>
    <w:rsid w:val="00D760FE"/>
    <w:rsid w:val="00D77673"/>
    <w:rsid w:val="00D81268"/>
    <w:rsid w:val="00D823EF"/>
    <w:rsid w:val="00D83249"/>
    <w:rsid w:val="00D85D32"/>
    <w:rsid w:val="00D86678"/>
    <w:rsid w:val="00D8718F"/>
    <w:rsid w:val="00D87DB8"/>
    <w:rsid w:val="00D92A49"/>
    <w:rsid w:val="00D9323D"/>
    <w:rsid w:val="00D93662"/>
    <w:rsid w:val="00D93E3E"/>
    <w:rsid w:val="00DA3D36"/>
    <w:rsid w:val="00DA4A4D"/>
    <w:rsid w:val="00DA5BCF"/>
    <w:rsid w:val="00DA6ADF"/>
    <w:rsid w:val="00DA70D6"/>
    <w:rsid w:val="00DA7192"/>
    <w:rsid w:val="00DB01A9"/>
    <w:rsid w:val="00DB01C2"/>
    <w:rsid w:val="00DB1DB3"/>
    <w:rsid w:val="00DB20C0"/>
    <w:rsid w:val="00DB2693"/>
    <w:rsid w:val="00DB5BC4"/>
    <w:rsid w:val="00DC3121"/>
    <w:rsid w:val="00DC5585"/>
    <w:rsid w:val="00DC6B32"/>
    <w:rsid w:val="00DC796D"/>
    <w:rsid w:val="00DD1A83"/>
    <w:rsid w:val="00DD6173"/>
    <w:rsid w:val="00DE2315"/>
    <w:rsid w:val="00DE24CB"/>
    <w:rsid w:val="00DE3129"/>
    <w:rsid w:val="00DE5CE1"/>
    <w:rsid w:val="00DE6882"/>
    <w:rsid w:val="00DF1F6A"/>
    <w:rsid w:val="00DF4A24"/>
    <w:rsid w:val="00DF661A"/>
    <w:rsid w:val="00DF6D94"/>
    <w:rsid w:val="00DF76B3"/>
    <w:rsid w:val="00E00492"/>
    <w:rsid w:val="00E007B2"/>
    <w:rsid w:val="00E00D3D"/>
    <w:rsid w:val="00E021DB"/>
    <w:rsid w:val="00E0334E"/>
    <w:rsid w:val="00E058B7"/>
    <w:rsid w:val="00E0607B"/>
    <w:rsid w:val="00E105DE"/>
    <w:rsid w:val="00E13041"/>
    <w:rsid w:val="00E13BC7"/>
    <w:rsid w:val="00E14018"/>
    <w:rsid w:val="00E14EE8"/>
    <w:rsid w:val="00E2085C"/>
    <w:rsid w:val="00E22055"/>
    <w:rsid w:val="00E223E9"/>
    <w:rsid w:val="00E2259A"/>
    <w:rsid w:val="00E22F5B"/>
    <w:rsid w:val="00E2483F"/>
    <w:rsid w:val="00E2665A"/>
    <w:rsid w:val="00E30BA1"/>
    <w:rsid w:val="00E31567"/>
    <w:rsid w:val="00E32EDD"/>
    <w:rsid w:val="00E347A0"/>
    <w:rsid w:val="00E36B65"/>
    <w:rsid w:val="00E36BEC"/>
    <w:rsid w:val="00E3726C"/>
    <w:rsid w:val="00E3750E"/>
    <w:rsid w:val="00E41377"/>
    <w:rsid w:val="00E42793"/>
    <w:rsid w:val="00E44462"/>
    <w:rsid w:val="00E50240"/>
    <w:rsid w:val="00E5241F"/>
    <w:rsid w:val="00E5336D"/>
    <w:rsid w:val="00E628F1"/>
    <w:rsid w:val="00E643B2"/>
    <w:rsid w:val="00E67C34"/>
    <w:rsid w:val="00E72105"/>
    <w:rsid w:val="00E7291F"/>
    <w:rsid w:val="00E73973"/>
    <w:rsid w:val="00E73D07"/>
    <w:rsid w:val="00E7603C"/>
    <w:rsid w:val="00E7625B"/>
    <w:rsid w:val="00E76C13"/>
    <w:rsid w:val="00E8134D"/>
    <w:rsid w:val="00E81DAD"/>
    <w:rsid w:val="00E821E5"/>
    <w:rsid w:val="00E84E47"/>
    <w:rsid w:val="00E85735"/>
    <w:rsid w:val="00E8573F"/>
    <w:rsid w:val="00E86AEB"/>
    <w:rsid w:val="00E901E7"/>
    <w:rsid w:val="00E90600"/>
    <w:rsid w:val="00E90AC4"/>
    <w:rsid w:val="00E91732"/>
    <w:rsid w:val="00E94C26"/>
    <w:rsid w:val="00E95C45"/>
    <w:rsid w:val="00E96495"/>
    <w:rsid w:val="00EA0CBA"/>
    <w:rsid w:val="00EA1702"/>
    <w:rsid w:val="00EA1935"/>
    <w:rsid w:val="00EA615A"/>
    <w:rsid w:val="00EB1E88"/>
    <w:rsid w:val="00EB242F"/>
    <w:rsid w:val="00EB4C87"/>
    <w:rsid w:val="00EB79FA"/>
    <w:rsid w:val="00EC0C82"/>
    <w:rsid w:val="00EC31DB"/>
    <w:rsid w:val="00EC5670"/>
    <w:rsid w:val="00EC5C4A"/>
    <w:rsid w:val="00ED0DFD"/>
    <w:rsid w:val="00ED3BDF"/>
    <w:rsid w:val="00ED7BA8"/>
    <w:rsid w:val="00EE4A48"/>
    <w:rsid w:val="00EE4BDA"/>
    <w:rsid w:val="00EE7892"/>
    <w:rsid w:val="00EF4022"/>
    <w:rsid w:val="00EF6475"/>
    <w:rsid w:val="00F00924"/>
    <w:rsid w:val="00F00C21"/>
    <w:rsid w:val="00F02151"/>
    <w:rsid w:val="00F04667"/>
    <w:rsid w:val="00F0472B"/>
    <w:rsid w:val="00F05EF4"/>
    <w:rsid w:val="00F05FDA"/>
    <w:rsid w:val="00F06180"/>
    <w:rsid w:val="00F112B6"/>
    <w:rsid w:val="00F1499A"/>
    <w:rsid w:val="00F1569D"/>
    <w:rsid w:val="00F165E0"/>
    <w:rsid w:val="00F17F8E"/>
    <w:rsid w:val="00F21AC0"/>
    <w:rsid w:val="00F257F0"/>
    <w:rsid w:val="00F26CAC"/>
    <w:rsid w:val="00F27718"/>
    <w:rsid w:val="00F31797"/>
    <w:rsid w:val="00F31D41"/>
    <w:rsid w:val="00F3234D"/>
    <w:rsid w:val="00F3295C"/>
    <w:rsid w:val="00F330F3"/>
    <w:rsid w:val="00F34A69"/>
    <w:rsid w:val="00F355AD"/>
    <w:rsid w:val="00F36D36"/>
    <w:rsid w:val="00F44C32"/>
    <w:rsid w:val="00F463A4"/>
    <w:rsid w:val="00F46800"/>
    <w:rsid w:val="00F534B1"/>
    <w:rsid w:val="00F53666"/>
    <w:rsid w:val="00F542AA"/>
    <w:rsid w:val="00F543D9"/>
    <w:rsid w:val="00F5539D"/>
    <w:rsid w:val="00F61A23"/>
    <w:rsid w:val="00F659D2"/>
    <w:rsid w:val="00F65A26"/>
    <w:rsid w:val="00F70F84"/>
    <w:rsid w:val="00F72F50"/>
    <w:rsid w:val="00F73EB6"/>
    <w:rsid w:val="00F80011"/>
    <w:rsid w:val="00F841CE"/>
    <w:rsid w:val="00F86AED"/>
    <w:rsid w:val="00F90734"/>
    <w:rsid w:val="00F91A9B"/>
    <w:rsid w:val="00F93016"/>
    <w:rsid w:val="00F9375F"/>
    <w:rsid w:val="00F94F74"/>
    <w:rsid w:val="00F96B6B"/>
    <w:rsid w:val="00FA0758"/>
    <w:rsid w:val="00FA1AAB"/>
    <w:rsid w:val="00FA49FE"/>
    <w:rsid w:val="00FA5FE4"/>
    <w:rsid w:val="00FA7936"/>
    <w:rsid w:val="00FB6FC7"/>
    <w:rsid w:val="00FB7907"/>
    <w:rsid w:val="00FC0062"/>
    <w:rsid w:val="00FC30B6"/>
    <w:rsid w:val="00FC31C3"/>
    <w:rsid w:val="00FC7027"/>
    <w:rsid w:val="00FD2C24"/>
    <w:rsid w:val="00FD2F72"/>
    <w:rsid w:val="00FD4986"/>
    <w:rsid w:val="00FD6B4B"/>
    <w:rsid w:val="00FE123D"/>
    <w:rsid w:val="00FE3B18"/>
    <w:rsid w:val="00FF12FD"/>
    <w:rsid w:val="00FF213F"/>
    <w:rsid w:val="00FF41C2"/>
    <w:rsid w:val="00FF4384"/>
    <w:rsid w:val="00FF4BE6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4B7AFC"/>
  <w15:docId w15:val="{A3D73D55-599B-4715-8FFB-7028DFD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s-AR" w:eastAsia="en-US"/>
    </w:rPr>
  </w:style>
  <w:style w:type="paragraph" w:styleId="Ttulo1">
    <w:name w:val="heading 1"/>
    <w:aliases w:val="Section"/>
    <w:basedOn w:val="Normal"/>
    <w:next w:val="LineSeparation"/>
    <w:qFormat/>
    <w:pPr>
      <w:keepNext/>
      <w:pageBreakBefore/>
      <w:numPr>
        <w:numId w:val="7"/>
      </w:numPr>
      <w:spacing w:before="240" w:after="200"/>
      <w:jc w:val="center"/>
      <w:outlineLvl w:val="0"/>
    </w:pPr>
    <w:rPr>
      <w:b/>
      <w:sz w:val="32"/>
    </w:rPr>
  </w:style>
  <w:style w:type="paragraph" w:styleId="Ttulo2">
    <w:name w:val="heading 2"/>
    <w:aliases w:val="Major"/>
    <w:basedOn w:val="Normal"/>
    <w:next w:val="Normal"/>
    <w:link w:val="Ttulo2Car"/>
    <w:qFormat/>
    <w:pPr>
      <w:keepNext/>
      <w:numPr>
        <w:ilvl w:val="1"/>
        <w:numId w:val="7"/>
      </w:numPr>
      <w:spacing w:before="240" w:after="200"/>
      <w:jc w:val="left"/>
      <w:outlineLvl w:val="1"/>
    </w:pPr>
    <w:rPr>
      <w:b/>
      <w:sz w:val="28"/>
    </w:rPr>
  </w:style>
  <w:style w:type="paragraph" w:styleId="Ttulo3">
    <w:name w:val="heading 3"/>
    <w:aliases w:val="Minor"/>
    <w:basedOn w:val="Normal"/>
    <w:next w:val="Normal"/>
    <w:qFormat/>
    <w:pPr>
      <w:numPr>
        <w:ilvl w:val="2"/>
        <w:numId w:val="7"/>
      </w:numPr>
      <w:spacing w:before="240" w:after="160"/>
      <w:jc w:val="left"/>
      <w:outlineLvl w:val="2"/>
    </w:pPr>
    <w:rPr>
      <w:b/>
    </w:rPr>
  </w:style>
  <w:style w:type="paragraph" w:styleId="Ttulo4">
    <w:name w:val="heading 4"/>
    <w:aliases w:val="Sub-Minor"/>
    <w:basedOn w:val="Normal"/>
    <w:next w:val="Normal"/>
    <w:link w:val="Ttulo4Car"/>
    <w:qFormat/>
    <w:pPr>
      <w:keepNext/>
      <w:numPr>
        <w:ilvl w:val="3"/>
        <w:numId w:val="7"/>
      </w:numPr>
      <w:spacing w:before="24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neSeparation">
    <w:name w:val="Line Separation"/>
    <w:basedOn w:val="Normal"/>
    <w:next w:val="Normal"/>
    <w:pPr>
      <w:keepNext/>
      <w:pBdr>
        <w:top w:val="single" w:sz="6" w:space="1" w:color="auto"/>
      </w:pBdr>
      <w:ind w:left="1701"/>
    </w:pPr>
    <w:rPr>
      <w:noProof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pacing w:before="60"/>
      <w:jc w:val="left"/>
    </w:pPr>
    <w:rPr>
      <w:b/>
      <w:noProof/>
      <w:sz w:val="18"/>
    </w:rPr>
  </w:style>
  <w:style w:type="character" w:styleId="Nmerodepgina">
    <w:name w:val="page number"/>
    <w:rPr>
      <w:b/>
      <w:sz w:val="18"/>
    </w:rPr>
  </w:style>
  <w:style w:type="paragraph" w:styleId="TDC3">
    <w:name w:val="toc 3"/>
    <w:basedOn w:val="Normal"/>
    <w:next w:val="Normal"/>
    <w:uiPriority w:val="39"/>
    <w:pPr>
      <w:tabs>
        <w:tab w:val="left" w:pos="1559"/>
        <w:tab w:val="right" w:leader="dot" w:pos="9356"/>
      </w:tabs>
      <w:ind w:left="1276" w:right="709" w:hanging="425"/>
      <w:jc w:val="left"/>
    </w:pPr>
    <w:rPr>
      <w:i/>
      <w:noProof/>
    </w:rPr>
  </w:style>
  <w:style w:type="paragraph" w:styleId="TDC2">
    <w:name w:val="toc 2"/>
    <w:basedOn w:val="Normal"/>
    <w:next w:val="Normal"/>
    <w:uiPriority w:val="39"/>
    <w:pPr>
      <w:tabs>
        <w:tab w:val="left" w:pos="851"/>
        <w:tab w:val="right" w:leader="dot" w:pos="9356"/>
      </w:tabs>
      <w:spacing w:before="60" w:after="20"/>
      <w:ind w:left="850" w:right="709" w:hanging="425"/>
      <w:jc w:val="left"/>
    </w:pPr>
    <w:rPr>
      <w:smallCaps/>
      <w:noProof/>
    </w:rPr>
  </w:style>
  <w:style w:type="paragraph" w:styleId="TDC1">
    <w:name w:val="toc 1"/>
    <w:basedOn w:val="Normal"/>
    <w:next w:val="Normal"/>
    <w:uiPriority w:val="39"/>
    <w:pPr>
      <w:tabs>
        <w:tab w:val="left" w:pos="567"/>
        <w:tab w:val="right" w:leader="dot" w:pos="9356"/>
      </w:tabs>
      <w:spacing w:before="120"/>
      <w:ind w:left="425" w:right="709" w:hanging="425"/>
      <w:jc w:val="left"/>
    </w:pPr>
    <w:rPr>
      <w:b/>
      <w:noProof/>
      <w:sz w:val="24"/>
    </w:rPr>
  </w:style>
  <w:style w:type="paragraph" w:styleId="Encabezado">
    <w:name w:val="header"/>
    <w:aliases w:val="encabezado,Cover Page,ENCABEZADO PAGINA PAR,base,Titulo,h,h8,h9,h10,h18"/>
    <w:basedOn w:val="Normal"/>
    <w:link w:val="EncabezadoCar"/>
    <w:pPr>
      <w:spacing w:after="60"/>
      <w:jc w:val="center"/>
    </w:pPr>
    <w:rPr>
      <w:b/>
      <w:noProof/>
      <w:sz w:val="18"/>
    </w:rPr>
  </w:style>
  <w:style w:type="paragraph" w:styleId="Descripcin">
    <w:name w:val="caption"/>
    <w:basedOn w:val="Normal"/>
    <w:next w:val="Normal"/>
    <w:qFormat/>
    <w:pPr>
      <w:spacing w:before="120"/>
      <w:jc w:val="center"/>
    </w:pPr>
    <w:rPr>
      <w:b/>
      <w:sz w:val="18"/>
    </w:rPr>
  </w:style>
  <w:style w:type="character" w:styleId="Hipervnculo">
    <w:name w:val="Hyperlink"/>
    <w:rPr>
      <w:color w:val="0000FF"/>
      <w:u w:val="single"/>
    </w:rPr>
  </w:style>
  <w:style w:type="paragraph" w:styleId="TDC4">
    <w:name w:val="toc 4"/>
    <w:basedOn w:val="Normal"/>
    <w:next w:val="Normal"/>
    <w:semiHidden/>
    <w:pPr>
      <w:tabs>
        <w:tab w:val="left" w:pos="1701"/>
        <w:tab w:val="right" w:leader="dot" w:pos="9356"/>
      </w:tabs>
      <w:ind w:left="1276" w:right="709" w:hanging="425"/>
      <w:jc w:val="left"/>
    </w:pPr>
    <w:rPr>
      <w:i/>
      <w:noProof/>
    </w:rPr>
  </w:style>
  <w:style w:type="paragraph" w:customStyle="1" w:styleId="OtherTitle">
    <w:name w:val="Other Title"/>
    <w:basedOn w:val="Normal"/>
    <w:next w:val="LineSeparation"/>
    <w:pPr>
      <w:spacing w:after="240"/>
      <w:jc w:val="center"/>
      <w:outlineLvl w:val="0"/>
    </w:pPr>
    <w:rPr>
      <w:b/>
      <w:sz w:val="32"/>
    </w:rPr>
  </w:style>
  <w:style w:type="paragraph" w:styleId="TDC5">
    <w:name w:val="toc 5"/>
    <w:basedOn w:val="Normal"/>
    <w:next w:val="Normal"/>
    <w:semiHidden/>
    <w:pPr>
      <w:tabs>
        <w:tab w:val="left" w:pos="1985"/>
        <w:tab w:val="right" w:leader="dot" w:pos="9356"/>
      </w:tabs>
      <w:ind w:left="1276" w:right="709" w:hanging="425"/>
      <w:jc w:val="left"/>
    </w:pPr>
    <w:rPr>
      <w:i/>
    </w:r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character" w:styleId="Refdecomentario">
    <w:name w:val="annotation reference"/>
    <w:semiHidden/>
    <w:rPr>
      <w:sz w:val="16"/>
    </w:rPr>
  </w:style>
  <w:style w:type="paragraph" w:customStyle="1" w:styleId="PubDate1">
    <w:name w:val="Pub Date 1"/>
    <w:basedOn w:val="Normal"/>
    <w:next w:val="MasterTitle1"/>
    <w:pPr>
      <w:spacing w:before="40"/>
      <w:ind w:right="-567"/>
      <w:jc w:val="right"/>
    </w:pPr>
  </w:style>
  <w:style w:type="paragraph" w:customStyle="1" w:styleId="MasterTitle1">
    <w:name w:val="Master Title 1"/>
    <w:basedOn w:val="Normal"/>
    <w:next w:val="MasterTitle2"/>
    <w:pPr>
      <w:spacing w:before="1080"/>
    </w:pPr>
    <w:rPr>
      <w:b/>
      <w:sz w:val="48"/>
    </w:rPr>
  </w:style>
  <w:style w:type="paragraph" w:customStyle="1" w:styleId="MasterTitle2">
    <w:name w:val="Master Title 2"/>
    <w:basedOn w:val="MasterTitle1"/>
    <w:next w:val="SubTitle1"/>
    <w:pPr>
      <w:spacing w:before="0"/>
    </w:pPr>
  </w:style>
  <w:style w:type="paragraph" w:customStyle="1" w:styleId="SubTitle1">
    <w:name w:val="Sub Title 1"/>
    <w:basedOn w:val="Normal"/>
    <w:next w:val="SubTitle2"/>
    <w:pPr>
      <w:spacing w:before="600"/>
    </w:pPr>
    <w:rPr>
      <w:sz w:val="32"/>
    </w:rPr>
  </w:style>
  <w:style w:type="paragraph" w:customStyle="1" w:styleId="SubTitle2">
    <w:name w:val="Sub Title 2"/>
    <w:basedOn w:val="SubTitle1"/>
    <w:next w:val="Normal"/>
    <w:pPr>
      <w:spacing w:before="0"/>
    </w:pPr>
  </w:style>
  <w:style w:type="paragraph" w:customStyle="1" w:styleId="VersionNumber">
    <w:name w:val="Version Number"/>
    <w:basedOn w:val="PubDate1"/>
    <w:next w:val="PubDate1"/>
  </w:style>
  <w:style w:type="paragraph" w:styleId="Textocomentario">
    <w:name w:val="annotation text"/>
    <w:basedOn w:val="Normal"/>
    <w:semiHidden/>
    <w:rPr>
      <w:sz w:val="20"/>
    </w:rPr>
  </w:style>
  <w:style w:type="paragraph" w:customStyle="1" w:styleId="PubNumber1">
    <w:name w:val="Pub Number 1"/>
    <w:basedOn w:val="Normal"/>
    <w:next w:val="VersionNumber"/>
    <w:pPr>
      <w:spacing w:before="1160"/>
      <w:ind w:right="-567"/>
      <w:jc w:val="right"/>
    </w:pPr>
    <w:rPr>
      <w:b/>
      <w:sz w:val="28"/>
    </w:rPr>
  </w:style>
  <w:style w:type="paragraph" w:customStyle="1" w:styleId="PubNumber2">
    <w:name w:val="Pub Number 2"/>
    <w:basedOn w:val="Encabezado"/>
    <w:pPr>
      <w:jc w:val="left"/>
    </w:pPr>
  </w:style>
  <w:style w:type="paragraph" w:customStyle="1" w:styleId="Banner-header">
    <w:name w:val="Banner - header"/>
    <w:basedOn w:val="Normal"/>
    <w:pPr>
      <w:spacing w:before="60"/>
      <w:jc w:val="center"/>
    </w:pPr>
    <w:rPr>
      <w:b/>
      <w:color w:val="FFFFFF"/>
    </w:rPr>
  </w:style>
  <w:style w:type="paragraph" w:customStyle="1" w:styleId="Banner-footer">
    <w:name w:val="Banner - footer"/>
    <w:basedOn w:val="Normal"/>
    <w:rPr>
      <w:b/>
      <w:color w:val="FFFFFF"/>
      <w:spacing w:val="4"/>
      <w:sz w:val="28"/>
      <w:lang w:val="fr-CH"/>
    </w:rPr>
  </w:style>
  <w:style w:type="paragraph" w:customStyle="1" w:styleId="PubDate2">
    <w:name w:val="Pub Date 2"/>
    <w:basedOn w:val="Normal"/>
    <w:pPr>
      <w:tabs>
        <w:tab w:val="center" w:pos="4153"/>
        <w:tab w:val="right" w:pos="8306"/>
      </w:tabs>
      <w:spacing w:before="60"/>
      <w:jc w:val="right"/>
    </w:pPr>
    <w:rPr>
      <w:b/>
      <w:noProof/>
      <w:sz w:val="18"/>
    </w:rPr>
  </w:style>
  <w:style w:type="paragraph" w:customStyle="1" w:styleId="Version">
    <w:name w:val="Version"/>
    <w:basedOn w:val="Normal"/>
    <w:pPr>
      <w:spacing w:before="1160"/>
      <w:jc w:val="right"/>
    </w:pPr>
  </w:style>
  <w:style w:type="paragraph" w:customStyle="1" w:styleId="Appendix">
    <w:name w:val="Appendix"/>
    <w:basedOn w:val="Ttulo1"/>
    <w:next w:val="LineSeparation"/>
    <w:pPr>
      <w:numPr>
        <w:numId w:val="1"/>
      </w:numPr>
    </w:pPr>
  </w:style>
  <w:style w:type="paragraph" w:customStyle="1" w:styleId="Bullets1">
    <w:name w:val="Bullets 1"/>
    <w:basedOn w:val="Normal"/>
    <w:pPr>
      <w:numPr>
        <w:numId w:val="2"/>
      </w:numPr>
      <w:tabs>
        <w:tab w:val="clear" w:pos="360"/>
        <w:tab w:val="num" w:pos="284"/>
      </w:tabs>
      <w:spacing w:before="60"/>
    </w:pPr>
  </w:style>
  <w:style w:type="paragraph" w:customStyle="1" w:styleId="Bullets2">
    <w:name w:val="Bullets 2"/>
    <w:basedOn w:val="Bullets1"/>
    <w:pPr>
      <w:numPr>
        <w:numId w:val="3"/>
      </w:numPr>
      <w:tabs>
        <w:tab w:val="num" w:pos="567"/>
      </w:tabs>
    </w:pPr>
  </w:style>
  <w:style w:type="paragraph" w:customStyle="1" w:styleId="Bullets3">
    <w:name w:val="Bullets 3"/>
    <w:basedOn w:val="Bullets2"/>
    <w:pPr>
      <w:numPr>
        <w:numId w:val="4"/>
      </w:numPr>
      <w:tabs>
        <w:tab w:val="num" w:pos="644"/>
        <w:tab w:val="num" w:pos="851"/>
      </w:tabs>
    </w:pPr>
  </w:style>
  <w:style w:type="paragraph" w:customStyle="1" w:styleId="Numbered1">
    <w:name w:val="Numbered 1"/>
    <w:basedOn w:val="Normal"/>
    <w:pPr>
      <w:numPr>
        <w:numId w:val="6"/>
      </w:numPr>
      <w:spacing w:before="60"/>
    </w:pPr>
  </w:style>
  <w:style w:type="paragraph" w:customStyle="1" w:styleId="Numbered2">
    <w:name w:val="Numbered 2"/>
    <w:basedOn w:val="Numbered1"/>
    <w:pPr>
      <w:numPr>
        <w:numId w:val="5"/>
      </w:numPr>
    </w:pPr>
  </w:style>
  <w:style w:type="paragraph" w:styleId="Fecha">
    <w:name w:val="Date"/>
    <w:basedOn w:val="Normal"/>
    <w:next w:val="Normal"/>
    <w:pPr>
      <w:jc w:val="right"/>
    </w:pPr>
  </w:style>
  <w:style w:type="paragraph" w:customStyle="1" w:styleId="Footer2">
    <w:name w:val="Footer 2"/>
    <w:basedOn w:val="Piedepgina"/>
    <w:rPr>
      <w:b w:val="0"/>
      <w:sz w:val="20"/>
    </w:rPr>
  </w:style>
  <w:style w:type="paragraph" w:customStyle="1" w:styleId="Author">
    <w:name w:val="Author"/>
    <w:basedOn w:val="PubDate1"/>
    <w:pPr>
      <w:ind w:right="-57"/>
    </w:pPr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n">
    <w:name w:val="n"/>
    <w:basedOn w:val="Ttulo5"/>
    <w:pPr>
      <w:numPr>
        <w:ilvl w:val="0"/>
        <w:numId w:val="0"/>
      </w:numPr>
      <w:tabs>
        <w:tab w:val="num" w:pos="1008"/>
      </w:tabs>
      <w:ind w:left="1008" w:hanging="1008"/>
    </w:pPr>
  </w:style>
  <w:style w:type="paragraph" w:styleId="Sangradetextonormal">
    <w:name w:val="Body Text Indent"/>
    <w:basedOn w:val="Normal"/>
    <w:pPr>
      <w:ind w:left="-252"/>
      <w:jc w:val="left"/>
    </w:pPr>
    <w:rPr>
      <w:rFonts w:ascii="Arial (W1)" w:hAnsi="Arial (W1)"/>
      <w:sz w:val="20"/>
      <w:lang w:val="en-US"/>
    </w:rPr>
  </w:style>
  <w:style w:type="paragraph" w:customStyle="1" w:styleId="SectionHeader">
    <w:name w:val="Section Header"/>
    <w:basedOn w:val="Normal"/>
    <w:next w:val="Normal"/>
    <w:rPr>
      <w:color w:val="000000"/>
      <w:sz w:val="24"/>
      <w:u w:val="single"/>
    </w:rPr>
  </w:style>
  <w:style w:type="paragraph" w:customStyle="1" w:styleId="TemplateInstructions">
    <w:name w:val="Template Instructions"/>
    <w:basedOn w:val="Normal"/>
    <w:rPr>
      <w:color w:val="FF0000"/>
      <w:lang w:val="en-US"/>
    </w:rPr>
  </w:style>
  <w:style w:type="paragraph" w:styleId="NormalWeb">
    <w:name w:val="Normal (Web)"/>
    <w:basedOn w:val="Normal"/>
    <w:pPr>
      <w:spacing w:before="100" w:after="100"/>
      <w:jc w:val="left"/>
    </w:pPr>
    <w:rPr>
      <w:rFonts w:ascii="Arial Unicode MS" w:eastAsia="Arial Unicode MS" w:hAnsi="Arial Unicode MS"/>
      <w:sz w:val="24"/>
      <w:lang w:val="en-US"/>
    </w:rPr>
  </w:style>
  <w:style w:type="paragraph" w:styleId="Textoindependiente">
    <w:name w:val="Body Text"/>
    <w:aliases w:val="P101_Text,P00_Text,P100_Text"/>
    <w:basedOn w:val="Normal"/>
    <w:pPr>
      <w:jc w:val="left"/>
    </w:pPr>
  </w:style>
  <w:style w:type="paragraph" w:styleId="Textoindependiente2">
    <w:name w:val="Body Text 2"/>
    <w:basedOn w:val="Normal"/>
    <w:rPr>
      <w:i/>
      <w:color w:val="FF000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ext">
    <w:name w:val="Text"/>
    <w:basedOn w:val="Normal"/>
    <w:pPr>
      <w:spacing w:after="120"/>
    </w:pPr>
    <w:rPr>
      <w:lang w:val="en-US"/>
    </w:rPr>
  </w:style>
  <w:style w:type="paragraph" w:customStyle="1" w:styleId="TableText">
    <w:name w:val="Table Text"/>
    <w:basedOn w:val="Normal"/>
    <w:rsid w:val="000F60CA"/>
    <w:pPr>
      <w:spacing w:before="60" w:after="60"/>
      <w:jc w:val="left"/>
    </w:pPr>
    <w:rPr>
      <w:rFonts w:ascii="Times New Roman" w:hAnsi="Times New Roman"/>
      <w:sz w:val="20"/>
    </w:rPr>
  </w:style>
  <w:style w:type="paragraph" w:styleId="Asuntodelcomentario">
    <w:name w:val="annotation subject"/>
    <w:basedOn w:val="Textocomentario"/>
    <w:next w:val="Textocomentario"/>
    <w:semiHidden/>
    <w:rsid w:val="00A82C29"/>
    <w:rPr>
      <w:b/>
      <w:bCs/>
    </w:rPr>
  </w:style>
  <w:style w:type="paragraph" w:styleId="Textodeglobo">
    <w:name w:val="Balloon Text"/>
    <w:basedOn w:val="Normal"/>
    <w:semiHidden/>
    <w:rsid w:val="00A82C29"/>
    <w:rPr>
      <w:rFonts w:ascii="Tahoma" w:hAnsi="Tahoma" w:cs="Tahoma"/>
      <w:sz w:val="16"/>
      <w:szCs w:val="16"/>
    </w:rPr>
  </w:style>
  <w:style w:type="paragraph" w:customStyle="1" w:styleId="TEXT0">
    <w:name w:val="TEXT"/>
    <w:basedOn w:val="Normal"/>
    <w:rsid w:val="00F26CAC"/>
    <w:pPr>
      <w:ind w:left="1440" w:right="324" w:hanging="720"/>
      <w:jc w:val="left"/>
    </w:pPr>
    <w:rPr>
      <w:sz w:val="20"/>
    </w:rPr>
  </w:style>
  <w:style w:type="table" w:styleId="Tablaconcuadrcula">
    <w:name w:val="Table Grid"/>
    <w:basedOn w:val="Tablanormal"/>
    <w:uiPriority w:val="59"/>
    <w:rsid w:val="00B51A9A"/>
    <w:pPr>
      <w:jc w:val="both"/>
    </w:pPr>
    <w:rPr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1"/>
    <w:basedOn w:val="TDC1"/>
    <w:rsid w:val="007F561A"/>
    <w:rPr>
      <w:i/>
      <w:szCs w:val="24"/>
    </w:rPr>
  </w:style>
  <w:style w:type="paragraph" w:customStyle="1" w:styleId="TtuloTabla">
    <w:name w:val="TítuloTabla"/>
    <w:basedOn w:val="Normal"/>
    <w:rsid w:val="00DE24CB"/>
    <w:pPr>
      <w:spacing w:before="72" w:after="72"/>
      <w:jc w:val="center"/>
    </w:pPr>
    <w:rPr>
      <w:rFonts w:ascii="Univers (W1)" w:hAnsi="Univers (W1)"/>
      <w:b/>
      <w:sz w:val="18"/>
      <w:lang w:val="es-ES_tradnl" w:eastAsia="es-ES"/>
    </w:rPr>
  </w:style>
  <w:style w:type="paragraph" w:customStyle="1" w:styleId="Arial">
    <w:name w:val="Arial"/>
    <w:basedOn w:val="Piedepgina"/>
    <w:rsid w:val="00DE24CB"/>
    <w:pPr>
      <w:tabs>
        <w:tab w:val="clear" w:pos="4153"/>
        <w:tab w:val="clear" w:pos="8306"/>
        <w:tab w:val="center" w:pos="4252"/>
        <w:tab w:val="right" w:pos="8504"/>
      </w:tabs>
      <w:spacing w:before="0"/>
    </w:pPr>
    <w:rPr>
      <w:b w:val="0"/>
      <w:noProof w:val="0"/>
      <w:szCs w:val="18"/>
      <w:lang w:val="es-ES" w:eastAsia="es-CO"/>
    </w:rPr>
  </w:style>
  <w:style w:type="character" w:customStyle="1" w:styleId="EncabezadoCar">
    <w:name w:val="Encabezado Car"/>
    <w:aliases w:val="encabezado Car,Cover Page Car,ENCABEZADO PAGINA PAR Car,base Car,Titulo Car,h Car,h8 Car,h9 Car,h10 Car,h18 Car"/>
    <w:link w:val="Encabezado"/>
    <w:rsid w:val="00FA1AAB"/>
    <w:rPr>
      <w:rFonts w:ascii="Arial" w:hAnsi="Arial"/>
      <w:b/>
      <w:noProof/>
      <w:sz w:val="18"/>
      <w:lang w:val="es-AR" w:eastAsia="en-US"/>
    </w:rPr>
  </w:style>
  <w:style w:type="paragraph" w:styleId="Puesto">
    <w:name w:val="Title"/>
    <w:basedOn w:val="Normal"/>
    <w:link w:val="PuestoCar"/>
    <w:qFormat/>
    <w:rsid w:val="00965E46"/>
    <w:pPr>
      <w:jc w:val="left"/>
    </w:pPr>
    <w:rPr>
      <w:b/>
      <w:sz w:val="24"/>
      <w:lang w:val="es-ES"/>
    </w:rPr>
  </w:style>
  <w:style w:type="character" w:customStyle="1" w:styleId="PuestoCar">
    <w:name w:val="Puesto Car"/>
    <w:link w:val="Puesto"/>
    <w:rsid w:val="00965E46"/>
    <w:rPr>
      <w:rFonts w:ascii="Arial" w:hAnsi="Arial"/>
      <w:b/>
      <w:sz w:val="24"/>
      <w:lang w:val="es-ES" w:eastAsia="en-US"/>
    </w:rPr>
  </w:style>
  <w:style w:type="character" w:customStyle="1" w:styleId="PiedepginaCar">
    <w:name w:val="Pie de página Car"/>
    <w:link w:val="Piedepgina"/>
    <w:uiPriority w:val="99"/>
    <w:rsid w:val="00277201"/>
    <w:rPr>
      <w:rFonts w:ascii="Arial" w:hAnsi="Arial"/>
      <w:b/>
      <w:noProof/>
      <w:sz w:val="18"/>
      <w:lang w:val="es-AR" w:eastAsia="en-US"/>
    </w:rPr>
  </w:style>
  <w:style w:type="paragraph" w:styleId="Prrafodelista">
    <w:name w:val="List Paragraph"/>
    <w:basedOn w:val="Normal"/>
    <w:uiPriority w:val="34"/>
    <w:qFormat/>
    <w:rsid w:val="00E42793"/>
    <w:pPr>
      <w:widowControl w:val="0"/>
      <w:spacing w:line="240" w:lineRule="atLeast"/>
      <w:ind w:left="720"/>
      <w:contextualSpacing/>
    </w:pPr>
    <w:rPr>
      <w:lang w:val="es-ES"/>
    </w:rPr>
  </w:style>
  <w:style w:type="character" w:customStyle="1" w:styleId="Ttulo2Car">
    <w:name w:val="Título 2 Car"/>
    <w:aliases w:val="Major Car"/>
    <w:basedOn w:val="Fuentedeprrafopredeter"/>
    <w:link w:val="Ttulo2"/>
    <w:rsid w:val="00530D5E"/>
    <w:rPr>
      <w:rFonts w:ascii="Arial" w:hAnsi="Arial"/>
      <w:b/>
      <w:sz w:val="28"/>
      <w:lang w:val="es-AR" w:eastAsia="en-US"/>
    </w:rPr>
  </w:style>
  <w:style w:type="character" w:styleId="Textodelmarcadordeposicin">
    <w:name w:val="Placeholder Text"/>
    <w:basedOn w:val="Fuentedeprrafopredeter"/>
    <w:uiPriority w:val="99"/>
    <w:semiHidden/>
    <w:rsid w:val="0096530B"/>
    <w:rPr>
      <w:color w:val="808080"/>
    </w:rPr>
  </w:style>
  <w:style w:type="character" w:customStyle="1" w:styleId="Ttulo4Car">
    <w:name w:val="Título 4 Car"/>
    <w:aliases w:val="Sub-Minor Car"/>
    <w:basedOn w:val="Fuentedeprrafopredeter"/>
    <w:link w:val="Ttulo4"/>
    <w:rsid w:val="00D57538"/>
    <w:rPr>
      <w:rFonts w:ascii="Arial" w:hAnsi="Arial"/>
      <w:sz w:val="22"/>
      <w:lang w:val="es-AR" w:eastAsia="en-US"/>
    </w:rPr>
  </w:style>
  <w:style w:type="paragraph" w:customStyle="1" w:styleId="Default">
    <w:name w:val="Default"/>
    <w:rsid w:val="00B2700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365EA1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ontentpasted0">
    <w:name w:val="contentpasted0"/>
    <w:basedOn w:val="Fuentedeprrafopredeter"/>
    <w:rsid w:val="003F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HAVEZ\PROYECTO%20REFICAR\TEMPLATES\ABP_130813_01_ESPECIFICACIONES%20FR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C4BCB9CE248FDB56DBA4A5786A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37FAF-EA33-45F0-A623-C18EBE54F7D2}"/>
      </w:docPartPr>
      <w:docPartBody>
        <w:p w:rsidR="00F92B4B" w:rsidRDefault="00CF3635" w:rsidP="00CF3635">
          <w:pPr>
            <w:pStyle w:val="FA7C4BCB9CE248FDB56DBA4A5786A3D2"/>
          </w:pPr>
          <w:r w:rsidRPr="00890A6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CFE7935C6F1E4DA394534B6268A6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56BE2-9E03-4A25-BCD1-3D7143308876}"/>
      </w:docPartPr>
      <w:docPartBody>
        <w:p w:rsidR="00F92B4B" w:rsidRDefault="00F92B4B">
          <w:r w:rsidRPr="00215119">
            <w:rPr>
              <w:rStyle w:val="Textodelmarcadordeposicin"/>
            </w:rPr>
            <w:t>[Título]</w:t>
          </w:r>
        </w:p>
      </w:docPartBody>
    </w:docPart>
    <w:docPart>
      <w:docPartPr>
        <w:name w:val="1F67C74B2DE641FE991B9628340C6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E5ED2-FF0C-4686-8EAA-19821FCCD9F3}"/>
      </w:docPartPr>
      <w:docPartBody>
        <w:p w:rsidR="00F92B4B" w:rsidRDefault="00F92B4B">
          <w:r w:rsidRPr="00215119">
            <w:rPr>
              <w:rStyle w:val="Textodelmarcadordeposicin"/>
            </w:rPr>
            <w:t>[Categoría]</w:t>
          </w:r>
        </w:p>
      </w:docPartBody>
    </w:docPart>
    <w:docPart>
      <w:docPartPr>
        <w:name w:val="93EF9DAD7C9241EE903F53D538A5E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7E38-2D41-40F1-866A-235B5C055B4E}"/>
      </w:docPartPr>
      <w:docPartBody>
        <w:p w:rsidR="00C057B0" w:rsidRDefault="00F92B4B">
          <w:r w:rsidRPr="00215119">
            <w:rPr>
              <w:rStyle w:val="Textodelmarcadordeposicin"/>
            </w:rPr>
            <w:t>[Título]</w:t>
          </w:r>
        </w:p>
      </w:docPartBody>
    </w:docPart>
    <w:docPart>
      <w:docPartPr>
        <w:name w:val="6CF81B137A5C4C8C95B8F4EECB832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B7C55-B97A-410C-81F3-D122A7B67A1A}"/>
      </w:docPartPr>
      <w:docPartBody>
        <w:p w:rsidR="00C057B0" w:rsidRDefault="00F92B4B">
          <w:r w:rsidRPr="00215119">
            <w:rPr>
              <w:rStyle w:val="Textodelmarcadordeposicin"/>
            </w:rPr>
            <w:t>[Categoría]</w:t>
          </w:r>
        </w:p>
      </w:docPartBody>
    </w:docPart>
    <w:docPart>
      <w:docPartPr>
        <w:name w:val="91F3D882D829441CBF7BB99C0170B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EDDB8-8939-4920-9AF1-848E1C2FC73A}"/>
      </w:docPartPr>
      <w:docPartBody>
        <w:p w:rsidR="00C057B0" w:rsidRDefault="00F92B4B">
          <w:r w:rsidRPr="00215119">
            <w:rPr>
              <w:rStyle w:val="Textodelmarcadordeposicin"/>
            </w:rPr>
            <w:t>[Palabras clave]</w:t>
          </w:r>
        </w:p>
      </w:docPartBody>
    </w:docPart>
    <w:docPart>
      <w:docPartPr>
        <w:name w:val="86BB2F9932F04D8ABD44BF274C113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D133-F98C-4C97-8425-DD5D3FDFC3DF}"/>
      </w:docPartPr>
      <w:docPartBody>
        <w:p w:rsidR="00C057B0" w:rsidRDefault="00F92B4B">
          <w:r w:rsidRPr="00215119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6C13B02EF445457AB0DF1667641C2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79FF2-3C4F-48D0-9A58-14EA16B116EA}"/>
      </w:docPartPr>
      <w:docPartBody>
        <w:p w:rsidR="00C057B0" w:rsidRDefault="00F92B4B">
          <w:r w:rsidRPr="00215119">
            <w:rPr>
              <w:rStyle w:val="Textodelmarcadordeposicin"/>
            </w:rPr>
            <w:t>[Palabras clave]</w:t>
          </w:r>
        </w:p>
      </w:docPartBody>
    </w:docPart>
    <w:docPart>
      <w:docPartPr>
        <w:name w:val="897301E2DA1C45E895B390FB1C8C6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F4F8A-1440-41A2-AB2E-039E60CCF770}"/>
      </w:docPartPr>
      <w:docPartBody>
        <w:p w:rsidR="00C057B0" w:rsidRDefault="00F92B4B">
          <w:r w:rsidRPr="00215119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72511277D9954C2E96E5C74664FD3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B3B29-ADCA-411E-8693-C2E45C5CCAE2}"/>
      </w:docPartPr>
      <w:docPartBody>
        <w:p w:rsidR="00C057B0" w:rsidRDefault="00F92B4B">
          <w:r w:rsidRPr="00215119">
            <w:rPr>
              <w:rStyle w:val="Textodelmarcadordeposicin"/>
            </w:rPr>
            <w:t>[Administrador]</w:t>
          </w:r>
        </w:p>
      </w:docPartBody>
    </w:docPart>
    <w:docPart>
      <w:docPartPr>
        <w:name w:val="D72F64F5047947FE912440E8B488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CE2CB-2813-45A4-A56F-9808476F304E}"/>
      </w:docPartPr>
      <w:docPartBody>
        <w:p w:rsidR="00C057B0" w:rsidRDefault="00F92B4B" w:rsidP="00F92B4B">
          <w:pPr>
            <w:pStyle w:val="D72F64F5047947FE912440E8B4889462"/>
          </w:pPr>
          <w:r w:rsidRPr="00890A6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254E89EB14F04568836E808FFBA86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0CCD1-2C69-44EC-B03F-A8F712A149E8}"/>
      </w:docPartPr>
      <w:docPartBody>
        <w:p w:rsidR="00C057B0" w:rsidRDefault="00F92B4B" w:rsidP="00F92B4B">
          <w:pPr>
            <w:pStyle w:val="254E89EB14F04568836E808FFBA8622E"/>
          </w:pPr>
          <w:r w:rsidRPr="00890A6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8C01361D1C66414CACB5FA32C774B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0BFF-B32A-4BCC-BB1C-413C1AD70838}"/>
      </w:docPartPr>
      <w:docPartBody>
        <w:p w:rsidR="00C057B0" w:rsidRDefault="00F92B4B" w:rsidP="00F92B4B">
          <w:pPr>
            <w:pStyle w:val="8C01361D1C66414CACB5FA32C774B254"/>
          </w:pPr>
          <w:r w:rsidRPr="00890A6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62FB37B5173A45CB813D99D05336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D4956-5885-490C-B0C1-D13FE6BA6500}"/>
      </w:docPartPr>
      <w:docPartBody>
        <w:p w:rsidR="00464038" w:rsidRDefault="00464038" w:rsidP="00464038">
          <w:pPr>
            <w:pStyle w:val="62FB37B5173A45CB813D99D05336384E"/>
          </w:pPr>
          <w:r w:rsidRPr="00890A6C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19"/>
    <w:rsid w:val="00061AE1"/>
    <w:rsid w:val="000B0119"/>
    <w:rsid w:val="00172F1F"/>
    <w:rsid w:val="00291313"/>
    <w:rsid w:val="0030268D"/>
    <w:rsid w:val="003F19CB"/>
    <w:rsid w:val="00464038"/>
    <w:rsid w:val="005B12E7"/>
    <w:rsid w:val="005F41C5"/>
    <w:rsid w:val="00686D3E"/>
    <w:rsid w:val="00761587"/>
    <w:rsid w:val="007B2964"/>
    <w:rsid w:val="007D4781"/>
    <w:rsid w:val="007E6DC4"/>
    <w:rsid w:val="00873B1B"/>
    <w:rsid w:val="009865E3"/>
    <w:rsid w:val="00AE3215"/>
    <w:rsid w:val="00C057B0"/>
    <w:rsid w:val="00C66099"/>
    <w:rsid w:val="00CF3635"/>
    <w:rsid w:val="00D134C6"/>
    <w:rsid w:val="00D6411C"/>
    <w:rsid w:val="00EB3519"/>
    <w:rsid w:val="00F257E5"/>
    <w:rsid w:val="00F5582B"/>
    <w:rsid w:val="00F9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4038"/>
    <w:rPr>
      <w:color w:val="808080"/>
    </w:rPr>
  </w:style>
  <w:style w:type="paragraph" w:customStyle="1" w:styleId="62FB37B5173A45CB813D99D05336384E">
    <w:name w:val="62FB37B5173A45CB813D99D05336384E"/>
    <w:rsid w:val="00464038"/>
    <w:rPr>
      <w:kern w:val="2"/>
      <w14:ligatures w14:val="standardContextual"/>
    </w:rPr>
  </w:style>
  <w:style w:type="paragraph" w:customStyle="1" w:styleId="A7621F75BC0C4ADCAD55EA85830B2719">
    <w:name w:val="A7621F75BC0C4ADCAD55EA85830B2719"/>
    <w:rsid w:val="00464038"/>
    <w:rPr>
      <w:kern w:val="2"/>
      <w14:ligatures w14:val="standardContextual"/>
    </w:rPr>
  </w:style>
  <w:style w:type="paragraph" w:customStyle="1" w:styleId="FA7C4BCB9CE248FDB56DBA4A5786A3D2">
    <w:name w:val="FA7C4BCB9CE248FDB56DBA4A5786A3D2"/>
    <w:rsid w:val="00CF3635"/>
  </w:style>
  <w:style w:type="paragraph" w:customStyle="1" w:styleId="D72F64F5047947FE912440E8B4889462">
    <w:name w:val="D72F64F5047947FE912440E8B4889462"/>
    <w:rsid w:val="00F92B4B"/>
    <w:rPr>
      <w:lang w:val="en-US" w:eastAsia="en-US"/>
    </w:rPr>
  </w:style>
  <w:style w:type="paragraph" w:customStyle="1" w:styleId="254E89EB14F04568836E808FFBA8622E">
    <w:name w:val="254E89EB14F04568836E808FFBA8622E"/>
    <w:rsid w:val="00F92B4B"/>
    <w:rPr>
      <w:lang w:val="en-US" w:eastAsia="en-US"/>
    </w:rPr>
  </w:style>
  <w:style w:type="paragraph" w:customStyle="1" w:styleId="8C01361D1C66414CACB5FA32C774B254">
    <w:name w:val="8C01361D1C66414CACB5FA32C774B254"/>
    <w:rsid w:val="00F92B4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F6AE6-5118-4371-97C4-2797BE39D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ABP_130813_01_ESPECIFICACIONES FRICE</Template>
  <TotalTime>50</TotalTime>
  <Pages>16</Pages>
  <Words>1869</Words>
  <Characters>10657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 Cambio: Modif. de precio en Condición ZPR1 en ND/NC</vt:lpstr>
      <vt:lpstr>Especificación Funcional</vt:lpstr>
    </vt:vector>
  </TitlesOfParts>
  <Company>Consultoria Organizacional</Company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Cambio: Modif. de precio en Condición ZPR1 en ND/NC</dc:title>
  <dc:subject>Formulario / Reporte</dc:subject>
  <dc:creator>Chavez, Emilia (CO - Bogota)</dc:creator>
  <cp:keywords/>
  <cp:lastModifiedBy>Cuenta Microsoft</cp:lastModifiedBy>
  <cp:revision>10</cp:revision>
  <cp:lastPrinted>2017-09-27T16:51:00Z</cp:lastPrinted>
  <dcterms:created xsi:type="dcterms:W3CDTF">2024-02-16T14:40:00Z</dcterms:created>
  <dcterms:modified xsi:type="dcterms:W3CDTF">2024-02-16T15:31:00Z</dcterms:modified>
  <cp:category>DES019</cp:category>
</cp:coreProperties>
</file>